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F499" w14:textId="6DD3B590" w:rsidR="003D7E9F" w:rsidRPr="009F00E0" w:rsidRDefault="00772E4A" w:rsidP="003D7E9F">
      <w:pPr>
        <w:spacing w:line="360" w:lineRule="auto"/>
        <w:jc w:val="center"/>
        <w:rPr>
          <w:b/>
          <w:sz w:val="32"/>
          <w:szCs w:val="32"/>
        </w:rPr>
      </w:pPr>
      <w:bookmarkStart w:id="0" w:name="_Toc321147011"/>
      <w:bookmarkStart w:id="1" w:name="_Toc318189312"/>
      <w:bookmarkStart w:id="2" w:name="_Toc318188327"/>
      <w:bookmarkStart w:id="3" w:name="_Toc318188227"/>
      <w:bookmarkStart w:id="4" w:name="_Toc321147149"/>
      <w:r w:rsidRPr="009F00E0">
        <w:rPr>
          <w:noProof/>
          <w:sz w:val="40"/>
          <w:szCs w:val="40"/>
          <w:lang w:eastAsia="en-US"/>
        </w:rPr>
        <w:drawing>
          <wp:anchor distT="0" distB="0" distL="114300" distR="114300" simplePos="0" relativeHeight="251661824" behindDoc="1" locked="0" layoutInCell="1" allowOverlap="1" wp14:anchorId="6DE936A4" wp14:editId="48E16733">
            <wp:simplePos x="0" y="0"/>
            <wp:positionH relativeFrom="margin">
              <wp:posOffset>-61623</wp:posOffset>
            </wp:positionH>
            <wp:positionV relativeFrom="paragraph">
              <wp:posOffset>-723568</wp:posOffset>
            </wp:positionV>
            <wp:extent cx="5787390" cy="9279172"/>
            <wp:effectExtent l="0" t="0" r="3810" b="0"/>
            <wp:wrapNone/>
            <wp:docPr id="15" name="Ảnh 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7390" cy="9279172"/>
                    </a:xfrm>
                    <a:prstGeom prst="rect">
                      <a:avLst/>
                    </a:prstGeom>
                    <a:noFill/>
                    <a:ln>
                      <a:noFill/>
                    </a:ln>
                  </pic:spPr>
                </pic:pic>
              </a:graphicData>
            </a:graphic>
            <wp14:sizeRelH relativeFrom="page">
              <wp14:pctWidth>0</wp14:pctWidth>
            </wp14:sizeRelH>
            <wp14:sizeRelV relativeFrom="page">
              <wp14:pctHeight>0</wp14:pctHeight>
            </wp14:sizeRelV>
          </wp:anchor>
        </w:drawing>
      </w:r>
      <w:r w:rsidR="003D7E9F" w:rsidRPr="009F00E0">
        <w:rPr>
          <w:b/>
          <w:sz w:val="32"/>
          <w:szCs w:val="32"/>
        </w:rPr>
        <w:t>TRƯỜNG CAO ĐẲNG KỸ THUẬT CAO THẮNG</w:t>
      </w:r>
    </w:p>
    <w:p w14:paraId="2284498E" w14:textId="15EC1086" w:rsidR="003D7E9F" w:rsidRPr="009F00E0" w:rsidRDefault="003D7E9F" w:rsidP="003D7E9F">
      <w:pPr>
        <w:spacing w:line="360" w:lineRule="auto"/>
        <w:jc w:val="center"/>
        <w:rPr>
          <w:b/>
          <w:sz w:val="32"/>
          <w:szCs w:val="32"/>
        </w:rPr>
      </w:pPr>
      <w:r w:rsidRPr="009F00E0">
        <w:rPr>
          <w:b/>
          <w:sz w:val="32"/>
          <w:szCs w:val="32"/>
        </w:rPr>
        <w:t>KHOA ĐIỆN TỬ - TIN HỌC</w:t>
      </w:r>
    </w:p>
    <w:sdt>
      <w:sdtPr>
        <w:rPr>
          <w:color w:val="595959" w:themeColor="text1" w:themeTint="A6"/>
          <w:sz w:val="24"/>
        </w:rPr>
        <w:id w:val="-1290352585"/>
        <w:docPartObj>
          <w:docPartGallery w:val="Cover Pages"/>
          <w:docPartUnique/>
        </w:docPartObj>
      </w:sdtPr>
      <w:sdtEndPr>
        <w:rPr>
          <w:sz w:val="20"/>
        </w:rPr>
      </w:sdtEndPr>
      <w:sdtContent>
        <w:p w14:paraId="0085A3C7" w14:textId="7F89FC9F" w:rsidR="002163EE" w:rsidRDefault="002163EE" w:rsidP="005D0264">
          <w:pPr>
            <w:pStyle w:val="NoSpacing"/>
            <w:spacing w:line="360" w:lineRule="auto"/>
            <w:rPr>
              <w:sz w:val="24"/>
            </w:rPr>
          </w:pPr>
        </w:p>
        <w:p w14:paraId="21E8C7B6" w14:textId="013A602F" w:rsidR="002163EE" w:rsidRDefault="007A1B40" w:rsidP="005D0264">
          <w:pPr>
            <w:spacing w:line="360" w:lineRule="auto"/>
          </w:pPr>
          <w:r>
            <w:rPr>
              <w:noProof/>
              <w:lang w:eastAsia="en-US"/>
            </w:rPr>
            <mc:AlternateContent>
              <mc:Choice Requires="wps">
                <w:drawing>
                  <wp:anchor distT="0" distB="0" distL="114300" distR="114300" simplePos="0" relativeHeight="251654656" behindDoc="0" locked="0" layoutInCell="1" allowOverlap="0" wp14:anchorId="137FB97C" wp14:editId="0435A3B2">
                    <wp:simplePos x="0" y="0"/>
                    <wp:positionH relativeFrom="margin">
                      <wp:posOffset>3468370</wp:posOffset>
                    </wp:positionH>
                    <wp:positionV relativeFrom="margin">
                      <wp:posOffset>6602730</wp:posOffset>
                    </wp:positionV>
                    <wp:extent cx="2091055" cy="768985"/>
                    <wp:effectExtent l="0" t="0" r="4445" b="0"/>
                    <wp:wrapSquare wrapText="bothSides"/>
                    <wp:docPr id="20" name="Text Box 20"/>
                    <wp:cNvGraphicFramePr/>
                    <a:graphic xmlns:a="http://schemas.openxmlformats.org/drawingml/2006/main">
                      <a:graphicData uri="http://schemas.microsoft.com/office/word/2010/wordprocessingShape">
                        <wps:wsp>
                          <wps:cNvSpPr txBox="1"/>
                          <wps:spPr>
                            <a:xfrm>
                              <a:off x="0" y="0"/>
                              <a:ext cx="2091055" cy="76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3183F" w14:textId="3A46F931" w:rsidR="007A1B40" w:rsidRPr="009D4F30" w:rsidRDefault="007A1B40" w:rsidP="007E0FAE">
                                <w:pPr>
                                  <w:pStyle w:val="ContactInfo"/>
                                  <w:jc w:val="left"/>
                                  <w:rPr>
                                    <w:sz w:val="24"/>
                                  </w:rPr>
                                </w:pPr>
                                <w:r w:rsidRPr="009D4F30">
                                  <w:rPr>
                                    <w:sz w:val="24"/>
                                  </w:rPr>
                                  <w:t>GIẢNG VIÊN HƯỚNG DẪN:</w:t>
                                </w:r>
                              </w:p>
                              <w:p w14:paraId="6E2803BC" w14:textId="5D116A4C" w:rsidR="007A1B40" w:rsidRPr="009D4F30" w:rsidRDefault="007A1B40" w:rsidP="00BE2723">
                                <w:pPr>
                                  <w:pStyle w:val="ContactInfo"/>
                                  <w:jc w:val="left"/>
                                  <w:rPr>
                                    <w:sz w:val="24"/>
                                  </w:rPr>
                                </w:pPr>
                                <w:r w:rsidRPr="009D4F30">
                                  <w:rPr>
                                    <w:sz w:val="24"/>
                                  </w:rPr>
                                  <w:t>Nguyễn Thị Ngọc</w:t>
                                </w:r>
                              </w:p>
                              <w:p w14:paraId="46782FBD" w14:textId="61600791" w:rsidR="007A1B40" w:rsidRDefault="007A1B40" w:rsidP="00904984">
                                <w:pPr>
                                  <w:pStyle w:val="ContactInfo"/>
                                  <w:ind w:left="720"/>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FB97C" id="_x0000_t202" coordsize="21600,21600" o:spt="202" path="m,l,21600r21600,l21600,xe">
                    <v:stroke joinstyle="miter"/>
                    <v:path gradientshapeok="t" o:connecttype="rect"/>
                  </v:shapetype>
                  <v:shape id="Text Box 20" o:spid="_x0000_s1026" type="#_x0000_t202" style="position:absolute;margin-left:273.1pt;margin-top:519.9pt;width:164.65pt;height:60.5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" o:allowoverlap="f" filled="f" stroked="f" strokeweight=".5pt">
                    <v:textbox inset="0,,0">
                      <w:txbxContent>
                        <w:p w14:paraId="4573183F" w14:textId="3A46F931" w:rsidR="007A1B40" w:rsidRPr="009D4F30" w:rsidRDefault="007A1B40" w:rsidP="007E0FAE">
                          <w:pPr>
                            <w:pStyle w:val="ContactInfo"/>
                            <w:jc w:val="left"/>
                            <w:rPr>
                              <w:sz w:val="24"/>
                            </w:rPr>
                          </w:pPr>
                          <w:r w:rsidRPr="009D4F30">
                            <w:rPr>
                              <w:sz w:val="24"/>
                            </w:rPr>
                            <w:t>GIẢNG VIÊN HƯỚNG DẪN:</w:t>
                          </w:r>
                        </w:p>
                        <w:p w14:paraId="6E2803BC" w14:textId="5D116A4C" w:rsidR="007A1B40" w:rsidRPr="009D4F30" w:rsidRDefault="007A1B40" w:rsidP="00BE2723">
                          <w:pPr>
                            <w:pStyle w:val="ContactInfo"/>
                            <w:jc w:val="left"/>
                            <w:rPr>
                              <w:sz w:val="24"/>
                            </w:rPr>
                          </w:pPr>
                          <w:r w:rsidRPr="009D4F30">
                            <w:rPr>
                              <w:sz w:val="24"/>
                            </w:rPr>
                            <w:t>Nguyễn Thị Ngọc</w:t>
                          </w:r>
                        </w:p>
                        <w:p w14:paraId="46782FBD" w14:textId="61600791" w:rsidR="007A1B40" w:rsidRDefault="007A1B40" w:rsidP="00904984">
                          <w:pPr>
                            <w:pStyle w:val="ContactInfo"/>
                            <w:ind w:left="720"/>
                            <w:jc w:val="left"/>
                          </w:pP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58752" behindDoc="0" locked="0" layoutInCell="1" allowOverlap="0" wp14:anchorId="019E58D9" wp14:editId="48627338">
                    <wp:simplePos x="0" y="0"/>
                    <wp:positionH relativeFrom="margin">
                      <wp:posOffset>275590</wp:posOffset>
                    </wp:positionH>
                    <wp:positionV relativeFrom="margin">
                      <wp:posOffset>6617970</wp:posOffset>
                    </wp:positionV>
                    <wp:extent cx="2828925" cy="892810"/>
                    <wp:effectExtent l="0" t="0" r="9525" b="2540"/>
                    <wp:wrapSquare wrapText="bothSides"/>
                    <wp:docPr id="2" name="Text Box 2"/>
                    <wp:cNvGraphicFramePr/>
                    <a:graphic xmlns:a="http://schemas.openxmlformats.org/drawingml/2006/main">
                      <a:graphicData uri="http://schemas.microsoft.com/office/word/2010/wordprocessingShape">
                        <wps:wsp>
                          <wps:cNvSpPr txBox="1"/>
                          <wps:spPr>
                            <a:xfrm>
                              <a:off x="0" y="0"/>
                              <a:ext cx="2828925" cy="892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95354" w14:textId="77777777" w:rsidR="007A1B40" w:rsidRPr="009D4F30" w:rsidRDefault="007A1B40" w:rsidP="007E0FAE">
                                <w:pPr>
                                  <w:pStyle w:val="ContactInfo"/>
                                  <w:jc w:val="left"/>
                                  <w:rPr>
                                    <w:sz w:val="24"/>
                                  </w:rPr>
                                </w:pPr>
                                <w:r w:rsidRPr="009D4F30">
                                  <w:rPr>
                                    <w:sz w:val="24"/>
                                  </w:rPr>
                                  <w:t>NHÓM SINH VIÊN THỰC HIỆN:</w:t>
                                </w:r>
                              </w:p>
                              <w:p w14:paraId="1AC7C1C4" w14:textId="667DB2E0" w:rsidR="007A1B40" w:rsidRPr="009D4F30" w:rsidRDefault="007A1B40" w:rsidP="00D761BA">
                                <w:pPr>
                                  <w:pStyle w:val="ContactInfo"/>
                                  <w:numPr>
                                    <w:ilvl w:val="0"/>
                                    <w:numId w:val="8"/>
                                  </w:numPr>
                                  <w:jc w:val="left"/>
                                  <w:rPr>
                                    <w:sz w:val="24"/>
                                  </w:rPr>
                                </w:pPr>
                                <w:r w:rsidRPr="009D4F30">
                                  <w:rPr>
                                    <w:sz w:val="24"/>
                                  </w:rPr>
                                  <w:t>Lê Hồng Lâm Trường _ 0306171206</w:t>
                                </w:r>
                              </w:p>
                              <w:p w14:paraId="7AA963E6" w14:textId="0B89A2E1" w:rsidR="007A1B40" w:rsidRPr="009D4F30" w:rsidRDefault="007A1B40" w:rsidP="00D761BA">
                                <w:pPr>
                                  <w:pStyle w:val="ContactInfo"/>
                                  <w:numPr>
                                    <w:ilvl w:val="0"/>
                                    <w:numId w:val="8"/>
                                  </w:numPr>
                                  <w:jc w:val="left"/>
                                  <w:rPr>
                                    <w:sz w:val="24"/>
                                  </w:rPr>
                                </w:pPr>
                                <w:r w:rsidRPr="009D4F30">
                                  <w:rPr>
                                    <w:sz w:val="24"/>
                                  </w:rPr>
                                  <w:t>Đỗ Anh Tú _ 0306171212</w:t>
                                </w:r>
                              </w:p>
                              <w:p w14:paraId="47D09BFE" w14:textId="6423044A" w:rsidR="007A1B40" w:rsidRPr="009D4F30" w:rsidRDefault="007A1B40" w:rsidP="00D761BA">
                                <w:pPr>
                                  <w:pStyle w:val="ContactInfo"/>
                                  <w:numPr>
                                    <w:ilvl w:val="0"/>
                                    <w:numId w:val="8"/>
                                  </w:numPr>
                                  <w:jc w:val="left"/>
                                  <w:rPr>
                                    <w:sz w:val="24"/>
                                  </w:rPr>
                                </w:pPr>
                                <w:r w:rsidRPr="009D4F30">
                                  <w:rPr>
                                    <w:sz w:val="24"/>
                                  </w:rPr>
                                  <w:t>Nguyễn Quốc</w:t>
                                </w:r>
                                <w:r w:rsidRPr="009D4F30">
                                  <w:rPr>
                                    <w:w w:val="95"/>
                                    <w:sz w:val="40"/>
                                    <w:szCs w:val="52"/>
                                    <w:lang w:val="vi-VN"/>
                                  </w:rPr>
                                  <w:t xml:space="preserve"> </w:t>
                                </w:r>
                                <w:r w:rsidRPr="009D4F30">
                                  <w:rPr>
                                    <w:sz w:val="24"/>
                                  </w:rPr>
                                  <w:t>Khánh_0306171149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E58D9" id="Text Box 2" o:spid="_x0000_s1027" type="#_x0000_t202" style="position:absolute;margin-left:21.7pt;margin-top:521.1pt;width:222.75pt;height:70.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" o:allowoverlap="f" filled="f" stroked="f" strokeweight=".5pt">
                    <v:textbox inset="0,,0">
                      <w:txbxContent>
                        <w:p w14:paraId="41095354" w14:textId="77777777" w:rsidR="007A1B40" w:rsidRPr="009D4F30" w:rsidRDefault="007A1B40" w:rsidP="007E0FAE">
                          <w:pPr>
                            <w:pStyle w:val="ContactInfo"/>
                            <w:jc w:val="left"/>
                            <w:rPr>
                              <w:sz w:val="24"/>
                            </w:rPr>
                          </w:pPr>
                          <w:r w:rsidRPr="009D4F30">
                            <w:rPr>
                              <w:sz w:val="24"/>
                            </w:rPr>
                            <w:t>NHÓM SINH VIÊN THỰC HIỆN:</w:t>
                          </w:r>
                        </w:p>
                        <w:p w14:paraId="1AC7C1C4" w14:textId="667DB2E0" w:rsidR="007A1B40" w:rsidRPr="009D4F30" w:rsidRDefault="007A1B40" w:rsidP="00D761BA">
                          <w:pPr>
                            <w:pStyle w:val="ContactInfo"/>
                            <w:numPr>
                              <w:ilvl w:val="0"/>
                              <w:numId w:val="8"/>
                            </w:numPr>
                            <w:jc w:val="left"/>
                            <w:rPr>
                              <w:sz w:val="24"/>
                            </w:rPr>
                          </w:pPr>
                          <w:r w:rsidRPr="009D4F30">
                            <w:rPr>
                              <w:sz w:val="24"/>
                            </w:rPr>
                            <w:t>Lê Hồng Lâm Trường _ 0306171206</w:t>
                          </w:r>
                        </w:p>
                        <w:p w14:paraId="7AA963E6" w14:textId="0B89A2E1" w:rsidR="007A1B40" w:rsidRPr="009D4F30" w:rsidRDefault="007A1B40" w:rsidP="00D761BA">
                          <w:pPr>
                            <w:pStyle w:val="ContactInfo"/>
                            <w:numPr>
                              <w:ilvl w:val="0"/>
                              <w:numId w:val="8"/>
                            </w:numPr>
                            <w:jc w:val="left"/>
                            <w:rPr>
                              <w:sz w:val="24"/>
                            </w:rPr>
                          </w:pPr>
                          <w:r w:rsidRPr="009D4F30">
                            <w:rPr>
                              <w:sz w:val="24"/>
                            </w:rPr>
                            <w:t>Đỗ Anh Tú _ 0306171212</w:t>
                          </w:r>
                        </w:p>
                        <w:p w14:paraId="47D09BFE" w14:textId="6423044A" w:rsidR="007A1B40" w:rsidRPr="009D4F30" w:rsidRDefault="007A1B40" w:rsidP="00D761BA">
                          <w:pPr>
                            <w:pStyle w:val="ContactInfo"/>
                            <w:numPr>
                              <w:ilvl w:val="0"/>
                              <w:numId w:val="8"/>
                            </w:numPr>
                            <w:jc w:val="left"/>
                            <w:rPr>
                              <w:sz w:val="24"/>
                            </w:rPr>
                          </w:pPr>
                          <w:r w:rsidRPr="009D4F30">
                            <w:rPr>
                              <w:sz w:val="24"/>
                            </w:rPr>
                            <w:t>Nguyễn Quốc</w:t>
                          </w:r>
                          <w:r w:rsidRPr="009D4F30">
                            <w:rPr>
                              <w:w w:val="95"/>
                              <w:sz w:val="40"/>
                              <w:szCs w:val="52"/>
                              <w:lang w:val="vi-VN"/>
                            </w:rPr>
                            <w:t xml:space="preserve"> </w:t>
                          </w:r>
                          <w:r w:rsidRPr="009D4F30">
                            <w:rPr>
                              <w:sz w:val="24"/>
                            </w:rPr>
                            <w:t>Khánh_0306171149</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55680" behindDoc="0" locked="0" layoutInCell="1" allowOverlap="0" wp14:anchorId="3AB25EDF" wp14:editId="37889AF4">
                    <wp:simplePos x="0" y="0"/>
                    <wp:positionH relativeFrom="margin">
                      <wp:posOffset>142875</wp:posOffset>
                    </wp:positionH>
                    <wp:positionV relativeFrom="margin">
                      <wp:posOffset>4255770</wp:posOffset>
                    </wp:positionV>
                    <wp:extent cx="5400675" cy="132588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40067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szCs w:val="3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9450BE4" w14:textId="66105DAE" w:rsidR="007A1B40" w:rsidRDefault="007A1B40">
                                    <w:pPr>
                                      <w:pStyle w:val="Title"/>
                                    </w:pPr>
                                    <w:r>
                                      <w:rPr>
                                        <w:sz w:val="36"/>
                                        <w:szCs w:val="36"/>
                                      </w:rPr>
                                      <w:t>KIỂM THỬ PHẦN MỀM</w:t>
                                    </w:r>
                                  </w:p>
                                </w:sdtContent>
                              </w:sdt>
                              <w:p w14:paraId="58E5F189" w14:textId="0DEA92B0" w:rsidR="007A1B40" w:rsidRDefault="007A1B40" w:rsidP="00E23AA8">
                                <w:pPr>
                                  <w:pStyle w:val="Subtitle"/>
                                </w:pPr>
                                <w:r>
                                  <w:t xml:space="preserve">ĐỒ ÁN PHIÊN BẢN </w:t>
                                </w:r>
                                <w:r w:rsidRPr="00BE2723">
                                  <w:rPr>
                                    <w:rFonts w:ascii="Times New Roman" w:hAnsi="Times New Roman" w:cs="Times New Roman"/>
                                    <w:sz w:val="28"/>
                                  </w:rPr>
                                  <w:t>1</w:t>
                                </w:r>
                                <w:r>
                                  <w:t xml:space="preserve">: </w:t>
                                </w:r>
                                <w:r w:rsidRPr="00BE2723">
                                  <w:t>website</w:t>
                                </w:r>
                                <w:r>
                                  <w:t xml:space="preserve"> QUẢN LÝ TRÒ CHƠI CÂU HỎI_CDTH</w:t>
                                </w:r>
                                <w:r w:rsidRPr="007A1B40">
                                  <w:rPr>
                                    <w:rFonts w:ascii="Times New Roman" w:hAnsi="Times New Roman" w:cs="Times New Roman"/>
                                  </w:rPr>
                                  <w:t>17</w:t>
                                </w:r>
                                <w:r>
                                  <w:t>PMB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B25EDF" id="Text Box 21" o:spid="_x0000_s1028" type="#_x0000_t202" style="position:absolute;margin-left:11.25pt;margin-top:335.1pt;width:425.25pt;height:104.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MpeAIAAFw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" o:allowoverlap="f" filled="f" stroked="f" strokeweight=".5pt">
                    <v:textbox style="mso-fit-shape-to-text:t" inset="0,0,0,0">
                      <w:txbxContent>
                        <w:sdt>
                          <w:sdtPr>
                            <w:rPr>
                              <w:sz w:val="36"/>
                              <w:szCs w:val="36"/>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9450BE4" w14:textId="66105DAE" w:rsidR="007A1B40" w:rsidRDefault="007A1B40">
                              <w:pPr>
                                <w:pStyle w:val="Title"/>
                              </w:pPr>
                              <w:r>
                                <w:rPr>
                                  <w:sz w:val="36"/>
                                  <w:szCs w:val="36"/>
                                </w:rPr>
                                <w:t>KIỂM THỬ PHẦN MỀM</w:t>
                              </w:r>
                            </w:p>
                          </w:sdtContent>
                        </w:sdt>
                        <w:p w14:paraId="58E5F189" w14:textId="0DEA92B0" w:rsidR="007A1B40" w:rsidRDefault="007A1B40" w:rsidP="00E23AA8">
                          <w:pPr>
                            <w:pStyle w:val="Subtitle"/>
                          </w:pPr>
                          <w:r>
                            <w:t xml:space="preserve">ĐỒ ÁN PHIÊN BẢN </w:t>
                          </w:r>
                          <w:r w:rsidRPr="00BE2723">
                            <w:rPr>
                              <w:rFonts w:ascii="Times New Roman" w:hAnsi="Times New Roman" w:cs="Times New Roman"/>
                              <w:sz w:val="28"/>
                            </w:rPr>
                            <w:t>1</w:t>
                          </w:r>
                          <w:r>
                            <w:t xml:space="preserve">: </w:t>
                          </w:r>
                          <w:r w:rsidRPr="00BE2723">
                            <w:t>website</w:t>
                          </w:r>
                          <w:r>
                            <w:t xml:space="preserve"> QUẢN LÝ TRÒ CHƠI CÂU HỎI_CDTH</w:t>
                          </w:r>
                          <w:r w:rsidRPr="007A1B40">
                            <w:rPr>
                              <w:rFonts w:ascii="Times New Roman" w:hAnsi="Times New Roman" w:cs="Times New Roman"/>
                            </w:rPr>
                            <w:t>17</w:t>
                          </w:r>
                          <w:r>
                            <w:t>PMB</w:t>
                          </w:r>
                        </w:p>
                      </w:txbxContent>
                    </v:textbox>
                    <w10:wrap type="square" anchorx="margin" anchory="margin"/>
                  </v:shape>
                </w:pict>
              </mc:Fallback>
            </mc:AlternateContent>
          </w:r>
          <w:r>
            <w:rPr>
              <w:noProof/>
              <w:lang w:eastAsia="en-US"/>
            </w:rPr>
            <w:drawing>
              <wp:anchor distT="0" distB="0" distL="114300" distR="114300" simplePos="0" relativeHeight="251653632" behindDoc="1" locked="0" layoutInCell="1" allowOverlap="0" wp14:anchorId="7BF60326" wp14:editId="2AC7DDBF">
                <wp:simplePos x="0" y="0"/>
                <wp:positionH relativeFrom="page">
                  <wp:align>center</wp:align>
                </wp:positionH>
                <wp:positionV relativeFrom="margin">
                  <wp:posOffset>1588770</wp:posOffset>
                </wp:positionV>
                <wp:extent cx="1695450" cy="2098675"/>
                <wp:effectExtent l="266700" t="266700" r="266700" b="282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95450" cy="20986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595959" w:themeColor="text1" w:themeTint="A6"/>
          <w:sz w:val="20"/>
        </w:rPr>
        <w:id w:val="1152870183"/>
        <w:docPartObj>
          <w:docPartGallery w:val="Table of Contents"/>
          <w:docPartUnique/>
        </w:docPartObj>
      </w:sdtPr>
      <w:sdtEndPr>
        <w:rPr>
          <w:b/>
          <w:bCs/>
          <w:noProof/>
        </w:rPr>
      </w:sdtEndPr>
      <w:sdtContent>
        <w:p w14:paraId="22AFE1E8" w14:textId="11D01182" w:rsidR="00362DB6" w:rsidRDefault="00362DB6" w:rsidP="005D0264">
          <w:pPr>
            <w:pStyle w:val="TOCHeading"/>
            <w:spacing w:line="360" w:lineRule="auto"/>
          </w:pPr>
          <w:r>
            <w:t>MỤC LỤC</w:t>
          </w:r>
        </w:p>
        <w:p w14:paraId="5B5DA508" w14:textId="77777777" w:rsidR="00C136D0" w:rsidRPr="009F121F" w:rsidRDefault="00362DB6" w:rsidP="009F121F">
          <w:pPr>
            <w:pStyle w:val="TOC1"/>
            <w:rPr>
              <w:rFonts w:eastAsiaTheme="minorEastAsia"/>
              <w:b w:val="0"/>
              <w:color w:val="auto"/>
              <w:sz w:val="28"/>
              <w:szCs w:val="22"/>
              <w:lang w:eastAsia="en-US"/>
            </w:rPr>
          </w:pPr>
          <w:r w:rsidRPr="009F121F">
            <w:rPr>
              <w:noProof w:val="0"/>
              <w:sz w:val="24"/>
            </w:rPr>
            <w:fldChar w:fldCharType="begin"/>
          </w:r>
          <w:r w:rsidRPr="009F121F">
            <w:rPr>
              <w:sz w:val="24"/>
            </w:rPr>
            <w:instrText xml:space="preserve"> TOC \o "1-3" \h \z \u </w:instrText>
          </w:r>
          <w:r w:rsidRPr="009F121F">
            <w:rPr>
              <w:noProof w:val="0"/>
              <w:sz w:val="24"/>
            </w:rPr>
            <w:fldChar w:fldCharType="separate"/>
          </w:r>
          <w:hyperlink w:anchor="_Toc23024475" w:history="1">
            <w:r w:rsidR="00C136D0" w:rsidRPr="009F121F">
              <w:rPr>
                <w:rStyle w:val="Hyperlink"/>
                <w:b w:val="0"/>
                <w:sz w:val="24"/>
              </w:rPr>
              <w:t>DANH SÁCH HÌNH ẢNH</w:t>
            </w:r>
            <w:r w:rsidR="00C136D0" w:rsidRPr="009F121F">
              <w:rPr>
                <w:b w:val="0"/>
                <w:webHidden/>
                <w:sz w:val="24"/>
              </w:rPr>
              <w:tab/>
            </w:r>
            <w:r w:rsidR="00C136D0" w:rsidRPr="009F121F">
              <w:rPr>
                <w:b w:val="0"/>
                <w:webHidden/>
                <w:sz w:val="24"/>
              </w:rPr>
              <w:fldChar w:fldCharType="begin"/>
            </w:r>
            <w:r w:rsidR="00C136D0" w:rsidRPr="009F121F">
              <w:rPr>
                <w:b w:val="0"/>
                <w:webHidden/>
                <w:sz w:val="24"/>
              </w:rPr>
              <w:instrText xml:space="preserve"> PAGEREF _Toc23024475 \h </w:instrText>
            </w:r>
            <w:r w:rsidR="00C136D0" w:rsidRPr="009F121F">
              <w:rPr>
                <w:b w:val="0"/>
                <w:webHidden/>
                <w:sz w:val="24"/>
              </w:rPr>
            </w:r>
            <w:r w:rsidR="00C136D0" w:rsidRPr="009F121F">
              <w:rPr>
                <w:b w:val="0"/>
                <w:webHidden/>
                <w:sz w:val="24"/>
              </w:rPr>
              <w:fldChar w:fldCharType="separate"/>
            </w:r>
            <w:r w:rsidR="00C136D0" w:rsidRPr="009F121F">
              <w:rPr>
                <w:b w:val="0"/>
                <w:webHidden/>
                <w:sz w:val="24"/>
              </w:rPr>
              <w:t>4</w:t>
            </w:r>
            <w:r w:rsidR="00C136D0" w:rsidRPr="009F121F">
              <w:rPr>
                <w:b w:val="0"/>
                <w:webHidden/>
                <w:sz w:val="24"/>
              </w:rPr>
              <w:fldChar w:fldCharType="end"/>
            </w:r>
          </w:hyperlink>
        </w:p>
        <w:p w14:paraId="329113C6" w14:textId="77777777" w:rsidR="00C136D0" w:rsidRPr="009F121F" w:rsidRDefault="00C136D0" w:rsidP="009F121F">
          <w:pPr>
            <w:pStyle w:val="TOC1"/>
            <w:rPr>
              <w:rFonts w:eastAsiaTheme="minorEastAsia"/>
              <w:b w:val="0"/>
              <w:color w:val="auto"/>
              <w:sz w:val="28"/>
              <w:szCs w:val="22"/>
              <w:lang w:eastAsia="en-US"/>
            </w:rPr>
          </w:pPr>
          <w:hyperlink w:anchor="_Toc23024476" w:history="1">
            <w:r w:rsidRPr="009F121F">
              <w:rPr>
                <w:rStyle w:val="Hyperlink"/>
                <w:b w:val="0"/>
                <w:sz w:val="24"/>
              </w:rPr>
              <w:t>MÔ TẢ CÁC PHIÊN BẢN CỦA BÁO CÁO</w:t>
            </w:r>
            <w:r w:rsidRPr="009F121F">
              <w:rPr>
                <w:b w:val="0"/>
                <w:webHidden/>
                <w:sz w:val="24"/>
              </w:rPr>
              <w:tab/>
            </w:r>
            <w:r w:rsidRPr="009F121F">
              <w:rPr>
                <w:b w:val="0"/>
                <w:webHidden/>
                <w:sz w:val="24"/>
              </w:rPr>
              <w:fldChar w:fldCharType="begin"/>
            </w:r>
            <w:r w:rsidRPr="009F121F">
              <w:rPr>
                <w:b w:val="0"/>
                <w:webHidden/>
                <w:sz w:val="24"/>
              </w:rPr>
              <w:instrText xml:space="preserve"> PAGEREF _Toc23024476 \h </w:instrText>
            </w:r>
            <w:r w:rsidRPr="009F121F">
              <w:rPr>
                <w:b w:val="0"/>
                <w:webHidden/>
                <w:sz w:val="24"/>
              </w:rPr>
            </w:r>
            <w:r w:rsidRPr="009F121F">
              <w:rPr>
                <w:b w:val="0"/>
                <w:webHidden/>
                <w:sz w:val="24"/>
              </w:rPr>
              <w:fldChar w:fldCharType="separate"/>
            </w:r>
            <w:r w:rsidRPr="009F121F">
              <w:rPr>
                <w:b w:val="0"/>
                <w:webHidden/>
                <w:sz w:val="24"/>
              </w:rPr>
              <w:t>5</w:t>
            </w:r>
            <w:r w:rsidRPr="009F121F">
              <w:rPr>
                <w:b w:val="0"/>
                <w:webHidden/>
                <w:sz w:val="24"/>
              </w:rPr>
              <w:fldChar w:fldCharType="end"/>
            </w:r>
          </w:hyperlink>
        </w:p>
        <w:p w14:paraId="02B0740A" w14:textId="77777777" w:rsidR="00C136D0" w:rsidRPr="009F121F" w:rsidRDefault="00C136D0" w:rsidP="009F121F">
          <w:pPr>
            <w:pStyle w:val="TOC1"/>
            <w:rPr>
              <w:rFonts w:eastAsiaTheme="minorEastAsia"/>
              <w:b w:val="0"/>
              <w:color w:val="auto"/>
              <w:sz w:val="28"/>
              <w:szCs w:val="22"/>
              <w:lang w:eastAsia="en-US"/>
            </w:rPr>
          </w:pPr>
          <w:hyperlink w:anchor="_Toc23024477" w:history="1">
            <w:r w:rsidRPr="009F121F">
              <w:rPr>
                <w:rStyle w:val="Hyperlink"/>
                <w:b w:val="0"/>
                <w:sz w:val="24"/>
              </w:rPr>
              <w:t>Phiên bản 1: Xây dựng yêu cầu, đặc tả yêu cầu, đặc tả hệ thống của đồ án.</w:t>
            </w:r>
            <w:r w:rsidRPr="009F121F">
              <w:rPr>
                <w:b w:val="0"/>
                <w:webHidden/>
                <w:sz w:val="24"/>
              </w:rPr>
              <w:tab/>
            </w:r>
            <w:r w:rsidRPr="009F121F">
              <w:rPr>
                <w:b w:val="0"/>
                <w:webHidden/>
                <w:sz w:val="24"/>
              </w:rPr>
              <w:fldChar w:fldCharType="begin"/>
            </w:r>
            <w:r w:rsidRPr="009F121F">
              <w:rPr>
                <w:b w:val="0"/>
                <w:webHidden/>
                <w:sz w:val="24"/>
              </w:rPr>
              <w:instrText xml:space="preserve"> PAGEREF _Toc23024477 \h </w:instrText>
            </w:r>
            <w:r w:rsidRPr="009F121F">
              <w:rPr>
                <w:b w:val="0"/>
                <w:webHidden/>
                <w:sz w:val="24"/>
              </w:rPr>
            </w:r>
            <w:r w:rsidRPr="009F121F">
              <w:rPr>
                <w:b w:val="0"/>
                <w:webHidden/>
                <w:sz w:val="24"/>
              </w:rPr>
              <w:fldChar w:fldCharType="separate"/>
            </w:r>
            <w:r w:rsidRPr="009F121F">
              <w:rPr>
                <w:b w:val="0"/>
                <w:webHidden/>
                <w:sz w:val="24"/>
              </w:rPr>
              <w:t>5</w:t>
            </w:r>
            <w:r w:rsidRPr="009F121F">
              <w:rPr>
                <w:b w:val="0"/>
                <w:webHidden/>
                <w:sz w:val="24"/>
              </w:rPr>
              <w:fldChar w:fldCharType="end"/>
            </w:r>
          </w:hyperlink>
        </w:p>
        <w:p w14:paraId="466066B2" w14:textId="77777777" w:rsidR="00C136D0" w:rsidRPr="009F121F" w:rsidRDefault="00C136D0" w:rsidP="009F121F">
          <w:pPr>
            <w:pStyle w:val="TOC1"/>
            <w:rPr>
              <w:rFonts w:eastAsiaTheme="minorEastAsia"/>
              <w:b w:val="0"/>
              <w:color w:val="auto"/>
              <w:sz w:val="28"/>
              <w:szCs w:val="22"/>
              <w:lang w:eastAsia="en-US"/>
            </w:rPr>
          </w:pPr>
          <w:hyperlink w:anchor="_Toc23024478" w:history="1">
            <w:r w:rsidRPr="009F121F">
              <w:rPr>
                <w:rStyle w:val="Hyperlink"/>
                <w:b w:val="0"/>
                <w:sz w:val="24"/>
              </w:rPr>
              <w:t>KẾ HOẠCH THỰC HIỆN &amp; NỘP BÁO CÁO</w:t>
            </w:r>
            <w:r w:rsidRPr="009F121F">
              <w:rPr>
                <w:b w:val="0"/>
                <w:webHidden/>
                <w:sz w:val="24"/>
              </w:rPr>
              <w:tab/>
            </w:r>
            <w:r w:rsidRPr="009F121F">
              <w:rPr>
                <w:b w:val="0"/>
                <w:webHidden/>
                <w:sz w:val="24"/>
              </w:rPr>
              <w:fldChar w:fldCharType="begin"/>
            </w:r>
            <w:r w:rsidRPr="009F121F">
              <w:rPr>
                <w:b w:val="0"/>
                <w:webHidden/>
                <w:sz w:val="24"/>
              </w:rPr>
              <w:instrText xml:space="preserve"> PAGEREF _Toc23024478 \h </w:instrText>
            </w:r>
            <w:r w:rsidRPr="009F121F">
              <w:rPr>
                <w:b w:val="0"/>
                <w:webHidden/>
                <w:sz w:val="24"/>
              </w:rPr>
            </w:r>
            <w:r w:rsidRPr="009F121F">
              <w:rPr>
                <w:b w:val="0"/>
                <w:webHidden/>
                <w:sz w:val="24"/>
              </w:rPr>
              <w:fldChar w:fldCharType="separate"/>
            </w:r>
            <w:r w:rsidRPr="009F121F">
              <w:rPr>
                <w:b w:val="0"/>
                <w:webHidden/>
                <w:sz w:val="24"/>
              </w:rPr>
              <w:t>6</w:t>
            </w:r>
            <w:r w:rsidRPr="009F121F">
              <w:rPr>
                <w:b w:val="0"/>
                <w:webHidden/>
                <w:sz w:val="24"/>
              </w:rPr>
              <w:fldChar w:fldCharType="end"/>
            </w:r>
          </w:hyperlink>
        </w:p>
        <w:p w14:paraId="5AE2BE1E" w14:textId="77777777" w:rsidR="00C136D0" w:rsidRPr="009F121F" w:rsidRDefault="00C136D0" w:rsidP="009F121F">
          <w:pPr>
            <w:pStyle w:val="TOC1"/>
            <w:rPr>
              <w:rFonts w:eastAsiaTheme="minorEastAsia"/>
              <w:b w:val="0"/>
              <w:color w:val="auto"/>
              <w:sz w:val="28"/>
              <w:szCs w:val="22"/>
              <w:lang w:eastAsia="en-US"/>
            </w:rPr>
          </w:pPr>
          <w:hyperlink w:anchor="_Toc23024480" w:history="1">
            <w:r w:rsidRPr="009F121F">
              <w:rPr>
                <w:rStyle w:val="Hyperlink"/>
                <w:b w:val="0"/>
                <w:sz w:val="24"/>
              </w:rPr>
              <w:t>I.</w:t>
            </w:r>
            <w:r w:rsidRPr="009F121F">
              <w:rPr>
                <w:rFonts w:eastAsiaTheme="minorEastAsia"/>
                <w:b w:val="0"/>
                <w:color w:val="auto"/>
                <w:sz w:val="28"/>
                <w:szCs w:val="22"/>
                <w:lang w:eastAsia="en-US"/>
              </w:rPr>
              <w:tab/>
            </w:r>
            <w:r w:rsidRPr="009F121F">
              <w:rPr>
                <w:rStyle w:val="Hyperlink"/>
                <w:b w:val="0"/>
                <w:sz w:val="24"/>
              </w:rPr>
              <w:t>Giới thiệu chung</w:t>
            </w:r>
            <w:r w:rsidRPr="009F121F">
              <w:rPr>
                <w:b w:val="0"/>
                <w:webHidden/>
                <w:sz w:val="24"/>
              </w:rPr>
              <w:tab/>
            </w:r>
            <w:r w:rsidRPr="009F121F">
              <w:rPr>
                <w:b w:val="0"/>
                <w:webHidden/>
                <w:sz w:val="24"/>
              </w:rPr>
              <w:fldChar w:fldCharType="begin"/>
            </w:r>
            <w:r w:rsidRPr="009F121F">
              <w:rPr>
                <w:b w:val="0"/>
                <w:webHidden/>
                <w:sz w:val="24"/>
              </w:rPr>
              <w:instrText xml:space="preserve"> PAGEREF _Toc23024480 \h </w:instrText>
            </w:r>
            <w:r w:rsidRPr="009F121F">
              <w:rPr>
                <w:b w:val="0"/>
                <w:webHidden/>
                <w:sz w:val="24"/>
              </w:rPr>
            </w:r>
            <w:r w:rsidRPr="009F121F">
              <w:rPr>
                <w:b w:val="0"/>
                <w:webHidden/>
                <w:sz w:val="24"/>
              </w:rPr>
              <w:fldChar w:fldCharType="separate"/>
            </w:r>
            <w:r w:rsidRPr="009F121F">
              <w:rPr>
                <w:b w:val="0"/>
                <w:webHidden/>
                <w:sz w:val="24"/>
              </w:rPr>
              <w:t>7</w:t>
            </w:r>
            <w:r w:rsidRPr="009F121F">
              <w:rPr>
                <w:b w:val="0"/>
                <w:webHidden/>
                <w:sz w:val="24"/>
              </w:rPr>
              <w:fldChar w:fldCharType="end"/>
            </w:r>
          </w:hyperlink>
        </w:p>
        <w:p w14:paraId="47A4719F" w14:textId="77777777" w:rsidR="00C136D0" w:rsidRPr="009F121F" w:rsidRDefault="00C136D0" w:rsidP="009F121F">
          <w:pPr>
            <w:pStyle w:val="TOC1"/>
            <w:rPr>
              <w:rFonts w:eastAsiaTheme="minorEastAsia"/>
              <w:b w:val="0"/>
              <w:color w:val="auto"/>
              <w:sz w:val="28"/>
              <w:szCs w:val="22"/>
              <w:lang w:eastAsia="en-US"/>
            </w:rPr>
          </w:pPr>
          <w:hyperlink w:anchor="_Toc23024481" w:history="1">
            <w:r w:rsidRPr="009F121F">
              <w:rPr>
                <w:rStyle w:val="Hyperlink"/>
                <w:b w:val="0"/>
                <w:iCs/>
                <w:sz w:val="24"/>
              </w:rPr>
              <w:t>1.</w:t>
            </w:r>
            <w:r w:rsidRPr="009F121F">
              <w:rPr>
                <w:rFonts w:eastAsiaTheme="minorEastAsia"/>
                <w:b w:val="0"/>
                <w:color w:val="auto"/>
                <w:sz w:val="28"/>
                <w:szCs w:val="22"/>
                <w:lang w:eastAsia="en-US"/>
              </w:rPr>
              <w:tab/>
            </w:r>
            <w:r w:rsidRPr="009F121F">
              <w:rPr>
                <w:rStyle w:val="Hyperlink"/>
                <w:b w:val="0"/>
                <w:iCs/>
                <w:sz w:val="24"/>
              </w:rPr>
              <w:t>Phạm vi</w:t>
            </w:r>
            <w:r w:rsidRPr="009F121F">
              <w:rPr>
                <w:b w:val="0"/>
                <w:webHidden/>
                <w:sz w:val="24"/>
              </w:rPr>
              <w:tab/>
            </w:r>
            <w:r w:rsidRPr="009F121F">
              <w:rPr>
                <w:b w:val="0"/>
                <w:webHidden/>
                <w:sz w:val="24"/>
              </w:rPr>
              <w:fldChar w:fldCharType="begin"/>
            </w:r>
            <w:r w:rsidRPr="009F121F">
              <w:rPr>
                <w:b w:val="0"/>
                <w:webHidden/>
                <w:sz w:val="24"/>
              </w:rPr>
              <w:instrText xml:space="preserve"> PAGEREF _Toc23024481 \h </w:instrText>
            </w:r>
            <w:r w:rsidRPr="009F121F">
              <w:rPr>
                <w:b w:val="0"/>
                <w:webHidden/>
                <w:sz w:val="24"/>
              </w:rPr>
            </w:r>
            <w:r w:rsidRPr="009F121F">
              <w:rPr>
                <w:b w:val="0"/>
                <w:webHidden/>
                <w:sz w:val="24"/>
              </w:rPr>
              <w:fldChar w:fldCharType="separate"/>
            </w:r>
            <w:r w:rsidRPr="009F121F">
              <w:rPr>
                <w:b w:val="0"/>
                <w:webHidden/>
                <w:sz w:val="24"/>
              </w:rPr>
              <w:t>7</w:t>
            </w:r>
            <w:r w:rsidRPr="009F121F">
              <w:rPr>
                <w:b w:val="0"/>
                <w:webHidden/>
                <w:sz w:val="24"/>
              </w:rPr>
              <w:fldChar w:fldCharType="end"/>
            </w:r>
          </w:hyperlink>
        </w:p>
        <w:p w14:paraId="5D27B4B7" w14:textId="77777777" w:rsidR="00C136D0" w:rsidRPr="009F121F" w:rsidRDefault="00C136D0" w:rsidP="009F121F">
          <w:pPr>
            <w:pStyle w:val="TOC1"/>
            <w:rPr>
              <w:rFonts w:eastAsiaTheme="minorEastAsia"/>
              <w:b w:val="0"/>
              <w:color w:val="auto"/>
              <w:sz w:val="28"/>
              <w:szCs w:val="22"/>
              <w:lang w:eastAsia="en-US"/>
            </w:rPr>
          </w:pPr>
          <w:hyperlink w:anchor="_Toc23024483" w:history="1">
            <w:r w:rsidRPr="009F121F">
              <w:rPr>
                <w:rStyle w:val="Hyperlink"/>
                <w:b w:val="0"/>
                <w:iCs/>
                <w:sz w:val="24"/>
              </w:rPr>
              <w:t>2.</w:t>
            </w:r>
            <w:r w:rsidRPr="009F121F">
              <w:rPr>
                <w:rFonts w:eastAsiaTheme="minorEastAsia"/>
                <w:b w:val="0"/>
                <w:color w:val="auto"/>
                <w:sz w:val="28"/>
                <w:szCs w:val="22"/>
                <w:lang w:eastAsia="en-US"/>
              </w:rPr>
              <w:tab/>
            </w:r>
            <w:r w:rsidRPr="009F121F">
              <w:rPr>
                <w:rStyle w:val="Hyperlink"/>
                <w:b w:val="0"/>
                <w:iCs/>
                <w:sz w:val="24"/>
              </w:rPr>
              <w:t>Mục đích</w:t>
            </w:r>
            <w:r w:rsidRPr="009F121F">
              <w:rPr>
                <w:b w:val="0"/>
                <w:webHidden/>
                <w:sz w:val="24"/>
              </w:rPr>
              <w:tab/>
            </w:r>
            <w:r w:rsidRPr="009F121F">
              <w:rPr>
                <w:b w:val="0"/>
                <w:webHidden/>
                <w:sz w:val="24"/>
              </w:rPr>
              <w:fldChar w:fldCharType="begin"/>
            </w:r>
            <w:r w:rsidRPr="009F121F">
              <w:rPr>
                <w:b w:val="0"/>
                <w:webHidden/>
                <w:sz w:val="24"/>
              </w:rPr>
              <w:instrText xml:space="preserve"> PAGEREF _Toc23024483 \h </w:instrText>
            </w:r>
            <w:r w:rsidRPr="009F121F">
              <w:rPr>
                <w:b w:val="0"/>
                <w:webHidden/>
                <w:sz w:val="24"/>
              </w:rPr>
            </w:r>
            <w:r w:rsidRPr="009F121F">
              <w:rPr>
                <w:b w:val="0"/>
                <w:webHidden/>
                <w:sz w:val="24"/>
              </w:rPr>
              <w:fldChar w:fldCharType="separate"/>
            </w:r>
            <w:r w:rsidRPr="009F121F">
              <w:rPr>
                <w:b w:val="0"/>
                <w:webHidden/>
                <w:sz w:val="24"/>
              </w:rPr>
              <w:t>7</w:t>
            </w:r>
            <w:r w:rsidRPr="009F121F">
              <w:rPr>
                <w:b w:val="0"/>
                <w:webHidden/>
                <w:sz w:val="24"/>
              </w:rPr>
              <w:fldChar w:fldCharType="end"/>
            </w:r>
          </w:hyperlink>
        </w:p>
        <w:p w14:paraId="3417B2FD" w14:textId="77777777" w:rsidR="00C136D0" w:rsidRPr="009F121F" w:rsidRDefault="00C136D0" w:rsidP="009F121F">
          <w:pPr>
            <w:pStyle w:val="TOC1"/>
            <w:rPr>
              <w:rFonts w:eastAsiaTheme="minorEastAsia"/>
              <w:b w:val="0"/>
              <w:color w:val="auto"/>
              <w:sz w:val="28"/>
              <w:szCs w:val="22"/>
              <w:lang w:eastAsia="en-US"/>
            </w:rPr>
          </w:pPr>
          <w:hyperlink w:anchor="_Toc23024485" w:history="1">
            <w:r w:rsidRPr="009F121F">
              <w:rPr>
                <w:rStyle w:val="Hyperlink"/>
                <w:b w:val="0"/>
                <w:sz w:val="24"/>
              </w:rPr>
              <w:t>II.</w:t>
            </w:r>
            <w:r w:rsidRPr="009F121F">
              <w:rPr>
                <w:rFonts w:eastAsiaTheme="minorEastAsia"/>
                <w:b w:val="0"/>
                <w:color w:val="auto"/>
                <w:sz w:val="28"/>
                <w:szCs w:val="22"/>
                <w:lang w:eastAsia="en-US"/>
              </w:rPr>
              <w:tab/>
            </w:r>
            <w:r w:rsidRPr="009F121F">
              <w:rPr>
                <w:rStyle w:val="Hyperlink"/>
                <w:b w:val="0"/>
                <w:sz w:val="24"/>
              </w:rPr>
              <w:t>Mô tả hệ thống</w:t>
            </w:r>
            <w:r w:rsidRPr="009F121F">
              <w:rPr>
                <w:b w:val="0"/>
                <w:webHidden/>
                <w:sz w:val="24"/>
              </w:rPr>
              <w:tab/>
            </w:r>
            <w:r w:rsidRPr="009F121F">
              <w:rPr>
                <w:b w:val="0"/>
                <w:webHidden/>
                <w:sz w:val="24"/>
              </w:rPr>
              <w:fldChar w:fldCharType="begin"/>
            </w:r>
            <w:r w:rsidRPr="009F121F">
              <w:rPr>
                <w:b w:val="0"/>
                <w:webHidden/>
                <w:sz w:val="24"/>
              </w:rPr>
              <w:instrText xml:space="preserve"> PAGEREF _Toc23024485 \h </w:instrText>
            </w:r>
            <w:r w:rsidRPr="009F121F">
              <w:rPr>
                <w:b w:val="0"/>
                <w:webHidden/>
                <w:sz w:val="24"/>
              </w:rPr>
            </w:r>
            <w:r w:rsidRPr="009F121F">
              <w:rPr>
                <w:b w:val="0"/>
                <w:webHidden/>
                <w:sz w:val="24"/>
              </w:rPr>
              <w:fldChar w:fldCharType="separate"/>
            </w:r>
            <w:r w:rsidRPr="009F121F">
              <w:rPr>
                <w:b w:val="0"/>
                <w:webHidden/>
                <w:sz w:val="24"/>
              </w:rPr>
              <w:t>7</w:t>
            </w:r>
            <w:r w:rsidRPr="009F121F">
              <w:rPr>
                <w:b w:val="0"/>
                <w:webHidden/>
                <w:sz w:val="24"/>
              </w:rPr>
              <w:fldChar w:fldCharType="end"/>
            </w:r>
          </w:hyperlink>
        </w:p>
        <w:p w14:paraId="3477FFA0" w14:textId="77777777" w:rsidR="00C136D0" w:rsidRPr="009F121F" w:rsidRDefault="00C136D0" w:rsidP="009F121F">
          <w:pPr>
            <w:pStyle w:val="TOC1"/>
            <w:rPr>
              <w:rFonts w:eastAsiaTheme="minorEastAsia"/>
              <w:b w:val="0"/>
              <w:color w:val="auto"/>
              <w:sz w:val="28"/>
              <w:szCs w:val="22"/>
              <w:lang w:eastAsia="en-US"/>
            </w:rPr>
          </w:pPr>
          <w:hyperlink w:anchor="_Toc23024487" w:history="1">
            <w:r w:rsidRPr="009F121F">
              <w:rPr>
                <w:rStyle w:val="Hyperlink"/>
                <w:b w:val="0"/>
                <w:sz w:val="24"/>
              </w:rPr>
              <w:t>III.</w:t>
            </w:r>
            <w:r w:rsidRPr="009F121F">
              <w:rPr>
                <w:rFonts w:eastAsiaTheme="minorEastAsia"/>
                <w:b w:val="0"/>
                <w:color w:val="auto"/>
                <w:sz w:val="28"/>
                <w:szCs w:val="22"/>
                <w:lang w:eastAsia="en-US"/>
              </w:rPr>
              <w:tab/>
            </w:r>
            <w:r w:rsidRPr="009F121F">
              <w:rPr>
                <w:rStyle w:val="Hyperlink"/>
                <w:b w:val="0"/>
                <w:sz w:val="24"/>
              </w:rPr>
              <w:t>Các yêu cầu</w:t>
            </w:r>
            <w:r w:rsidRPr="009F121F">
              <w:rPr>
                <w:b w:val="0"/>
                <w:webHidden/>
                <w:sz w:val="24"/>
              </w:rPr>
              <w:tab/>
            </w:r>
            <w:r w:rsidRPr="009F121F">
              <w:rPr>
                <w:b w:val="0"/>
                <w:webHidden/>
                <w:sz w:val="24"/>
              </w:rPr>
              <w:fldChar w:fldCharType="begin"/>
            </w:r>
            <w:r w:rsidRPr="009F121F">
              <w:rPr>
                <w:b w:val="0"/>
                <w:webHidden/>
                <w:sz w:val="24"/>
              </w:rPr>
              <w:instrText xml:space="preserve"> PAGEREF _Toc23024487 \h </w:instrText>
            </w:r>
            <w:r w:rsidRPr="009F121F">
              <w:rPr>
                <w:b w:val="0"/>
                <w:webHidden/>
                <w:sz w:val="24"/>
              </w:rPr>
            </w:r>
            <w:r w:rsidRPr="009F121F">
              <w:rPr>
                <w:b w:val="0"/>
                <w:webHidden/>
                <w:sz w:val="24"/>
              </w:rPr>
              <w:fldChar w:fldCharType="separate"/>
            </w:r>
            <w:r w:rsidRPr="009F121F">
              <w:rPr>
                <w:b w:val="0"/>
                <w:webHidden/>
                <w:sz w:val="24"/>
              </w:rPr>
              <w:t>7</w:t>
            </w:r>
            <w:r w:rsidRPr="009F121F">
              <w:rPr>
                <w:b w:val="0"/>
                <w:webHidden/>
                <w:sz w:val="24"/>
              </w:rPr>
              <w:fldChar w:fldCharType="end"/>
            </w:r>
          </w:hyperlink>
        </w:p>
        <w:p w14:paraId="7A967E87" w14:textId="77777777" w:rsidR="00C136D0" w:rsidRPr="009F121F" w:rsidRDefault="00C136D0" w:rsidP="009F121F">
          <w:pPr>
            <w:pStyle w:val="TOC1"/>
            <w:rPr>
              <w:rFonts w:eastAsiaTheme="minorEastAsia"/>
              <w:b w:val="0"/>
              <w:color w:val="auto"/>
              <w:sz w:val="28"/>
              <w:szCs w:val="22"/>
              <w:lang w:eastAsia="en-US"/>
            </w:rPr>
          </w:pPr>
          <w:hyperlink w:anchor="_Toc23024488" w:history="1">
            <w:r w:rsidRPr="009F121F">
              <w:rPr>
                <w:rStyle w:val="Hyperlink"/>
                <w:b w:val="0"/>
                <w:sz w:val="24"/>
              </w:rPr>
              <w:t>IV.</w:t>
            </w:r>
            <w:r w:rsidRPr="009F121F">
              <w:rPr>
                <w:rFonts w:eastAsiaTheme="minorEastAsia"/>
                <w:b w:val="0"/>
                <w:color w:val="auto"/>
                <w:sz w:val="28"/>
                <w:szCs w:val="22"/>
                <w:lang w:eastAsia="en-US"/>
              </w:rPr>
              <w:tab/>
            </w:r>
            <w:r w:rsidRPr="009F121F">
              <w:rPr>
                <w:rStyle w:val="Hyperlink"/>
                <w:b w:val="0"/>
                <w:sz w:val="24"/>
              </w:rPr>
              <w:t>Đặt tả hệ thống</w:t>
            </w:r>
            <w:r w:rsidRPr="009F121F">
              <w:rPr>
                <w:b w:val="0"/>
                <w:webHidden/>
                <w:sz w:val="24"/>
              </w:rPr>
              <w:tab/>
            </w:r>
            <w:r w:rsidRPr="009F121F">
              <w:rPr>
                <w:b w:val="0"/>
                <w:webHidden/>
                <w:sz w:val="24"/>
              </w:rPr>
              <w:fldChar w:fldCharType="begin"/>
            </w:r>
            <w:r w:rsidRPr="009F121F">
              <w:rPr>
                <w:b w:val="0"/>
                <w:webHidden/>
                <w:sz w:val="24"/>
              </w:rPr>
              <w:instrText xml:space="preserve"> PAGEREF _Toc23024488 \h </w:instrText>
            </w:r>
            <w:r w:rsidRPr="009F121F">
              <w:rPr>
                <w:b w:val="0"/>
                <w:webHidden/>
                <w:sz w:val="24"/>
              </w:rPr>
            </w:r>
            <w:r w:rsidRPr="009F121F">
              <w:rPr>
                <w:b w:val="0"/>
                <w:webHidden/>
                <w:sz w:val="24"/>
              </w:rPr>
              <w:fldChar w:fldCharType="separate"/>
            </w:r>
            <w:r w:rsidRPr="009F121F">
              <w:rPr>
                <w:b w:val="0"/>
                <w:webHidden/>
                <w:sz w:val="24"/>
              </w:rPr>
              <w:t>9</w:t>
            </w:r>
            <w:r w:rsidRPr="009F121F">
              <w:rPr>
                <w:b w:val="0"/>
                <w:webHidden/>
                <w:sz w:val="24"/>
              </w:rPr>
              <w:fldChar w:fldCharType="end"/>
            </w:r>
          </w:hyperlink>
        </w:p>
        <w:p w14:paraId="7A810656" w14:textId="77777777" w:rsidR="00C136D0" w:rsidRPr="009F121F" w:rsidRDefault="00C136D0">
          <w:pPr>
            <w:pStyle w:val="TOC2"/>
            <w:tabs>
              <w:tab w:val="left" w:pos="660"/>
              <w:tab w:val="right" w:leader="dot" w:pos="8921"/>
            </w:tabs>
            <w:rPr>
              <w:rFonts w:eastAsiaTheme="minorEastAsia"/>
              <w:noProof/>
              <w:color w:val="auto"/>
              <w:sz w:val="28"/>
              <w:szCs w:val="22"/>
              <w:lang w:eastAsia="en-US"/>
            </w:rPr>
          </w:pPr>
          <w:hyperlink w:anchor="_Toc23024489" w:history="1">
            <w:r w:rsidRPr="009F121F">
              <w:rPr>
                <w:rStyle w:val="Hyperlink"/>
                <w:noProof/>
                <w:sz w:val="24"/>
              </w:rPr>
              <w:t>1.</w:t>
            </w:r>
            <w:r w:rsidRPr="009F121F">
              <w:rPr>
                <w:rFonts w:eastAsiaTheme="minorEastAsia"/>
                <w:noProof/>
                <w:color w:val="auto"/>
                <w:sz w:val="28"/>
                <w:szCs w:val="22"/>
                <w:lang w:eastAsia="en-US"/>
              </w:rPr>
              <w:tab/>
            </w:r>
            <w:r w:rsidRPr="009F121F">
              <w:rPr>
                <w:rStyle w:val="Hyperlink"/>
                <w:noProof/>
                <w:sz w:val="24"/>
              </w:rPr>
              <w:t>Chức năng quản lý lĩnh vực</w:t>
            </w:r>
            <w:r w:rsidRPr="009F121F">
              <w:rPr>
                <w:noProof/>
                <w:webHidden/>
                <w:sz w:val="24"/>
              </w:rPr>
              <w:tab/>
            </w:r>
            <w:r w:rsidRPr="009F121F">
              <w:rPr>
                <w:noProof/>
                <w:webHidden/>
                <w:sz w:val="24"/>
              </w:rPr>
              <w:fldChar w:fldCharType="begin"/>
            </w:r>
            <w:r w:rsidRPr="009F121F">
              <w:rPr>
                <w:noProof/>
                <w:webHidden/>
                <w:sz w:val="24"/>
              </w:rPr>
              <w:instrText xml:space="preserve"> PAGEREF _Toc23024489 \h </w:instrText>
            </w:r>
            <w:r w:rsidRPr="009F121F">
              <w:rPr>
                <w:noProof/>
                <w:webHidden/>
                <w:sz w:val="24"/>
              </w:rPr>
            </w:r>
            <w:r w:rsidRPr="009F121F">
              <w:rPr>
                <w:noProof/>
                <w:webHidden/>
                <w:sz w:val="24"/>
              </w:rPr>
              <w:fldChar w:fldCharType="separate"/>
            </w:r>
            <w:r w:rsidRPr="009F121F">
              <w:rPr>
                <w:noProof/>
                <w:webHidden/>
                <w:sz w:val="24"/>
              </w:rPr>
              <w:t>9</w:t>
            </w:r>
            <w:r w:rsidRPr="009F121F">
              <w:rPr>
                <w:noProof/>
                <w:webHidden/>
                <w:sz w:val="24"/>
              </w:rPr>
              <w:fldChar w:fldCharType="end"/>
            </w:r>
          </w:hyperlink>
        </w:p>
        <w:p w14:paraId="200CAA68" w14:textId="77777777" w:rsidR="00C136D0" w:rsidRPr="009F121F" w:rsidRDefault="00C136D0">
          <w:pPr>
            <w:pStyle w:val="TOC2"/>
            <w:tabs>
              <w:tab w:val="left" w:pos="660"/>
              <w:tab w:val="right" w:leader="dot" w:pos="8921"/>
            </w:tabs>
            <w:rPr>
              <w:rFonts w:eastAsiaTheme="minorEastAsia"/>
              <w:noProof/>
              <w:color w:val="auto"/>
              <w:sz w:val="28"/>
              <w:szCs w:val="22"/>
              <w:lang w:eastAsia="en-US"/>
            </w:rPr>
          </w:pPr>
          <w:hyperlink w:anchor="_Toc23024496" w:history="1">
            <w:r w:rsidRPr="009F121F">
              <w:rPr>
                <w:rStyle w:val="Hyperlink"/>
                <w:noProof/>
                <w:sz w:val="24"/>
              </w:rPr>
              <w:t>2.</w:t>
            </w:r>
            <w:r w:rsidRPr="009F121F">
              <w:rPr>
                <w:rFonts w:eastAsiaTheme="minorEastAsia"/>
                <w:noProof/>
                <w:color w:val="auto"/>
                <w:sz w:val="28"/>
                <w:szCs w:val="22"/>
                <w:lang w:eastAsia="en-US"/>
              </w:rPr>
              <w:tab/>
            </w:r>
            <w:r w:rsidRPr="009F121F">
              <w:rPr>
                <w:rStyle w:val="Hyperlink"/>
                <w:noProof/>
                <w:sz w:val="24"/>
              </w:rPr>
              <w:t>Chức năng quản lý câu hỏi</w:t>
            </w:r>
            <w:r w:rsidRPr="009F121F">
              <w:rPr>
                <w:noProof/>
                <w:webHidden/>
                <w:sz w:val="24"/>
              </w:rPr>
              <w:tab/>
            </w:r>
            <w:r w:rsidRPr="009F121F">
              <w:rPr>
                <w:noProof/>
                <w:webHidden/>
                <w:sz w:val="24"/>
              </w:rPr>
              <w:fldChar w:fldCharType="begin"/>
            </w:r>
            <w:r w:rsidRPr="009F121F">
              <w:rPr>
                <w:noProof/>
                <w:webHidden/>
                <w:sz w:val="24"/>
              </w:rPr>
              <w:instrText xml:space="preserve"> PAGEREF _Toc23024496 \h </w:instrText>
            </w:r>
            <w:r w:rsidRPr="009F121F">
              <w:rPr>
                <w:noProof/>
                <w:webHidden/>
                <w:sz w:val="24"/>
              </w:rPr>
            </w:r>
            <w:r w:rsidRPr="009F121F">
              <w:rPr>
                <w:noProof/>
                <w:webHidden/>
                <w:sz w:val="24"/>
              </w:rPr>
              <w:fldChar w:fldCharType="separate"/>
            </w:r>
            <w:r w:rsidRPr="009F121F">
              <w:rPr>
                <w:noProof/>
                <w:webHidden/>
                <w:sz w:val="24"/>
              </w:rPr>
              <w:t>9</w:t>
            </w:r>
            <w:r w:rsidRPr="009F121F">
              <w:rPr>
                <w:noProof/>
                <w:webHidden/>
                <w:sz w:val="24"/>
              </w:rPr>
              <w:fldChar w:fldCharType="end"/>
            </w:r>
          </w:hyperlink>
        </w:p>
        <w:p w14:paraId="5C4659BE" w14:textId="77777777" w:rsidR="00C136D0" w:rsidRPr="009F121F" w:rsidRDefault="00C136D0">
          <w:pPr>
            <w:pStyle w:val="TOC2"/>
            <w:tabs>
              <w:tab w:val="left" w:pos="660"/>
              <w:tab w:val="right" w:leader="dot" w:pos="8921"/>
            </w:tabs>
            <w:rPr>
              <w:rFonts w:eastAsiaTheme="minorEastAsia"/>
              <w:noProof/>
              <w:color w:val="auto"/>
              <w:sz w:val="28"/>
              <w:szCs w:val="22"/>
              <w:lang w:eastAsia="en-US"/>
            </w:rPr>
          </w:pPr>
          <w:hyperlink w:anchor="_Toc23024503" w:history="1">
            <w:r w:rsidRPr="009F121F">
              <w:rPr>
                <w:rStyle w:val="Hyperlink"/>
                <w:noProof/>
                <w:sz w:val="24"/>
              </w:rPr>
              <w:t>3.</w:t>
            </w:r>
            <w:r w:rsidRPr="009F121F">
              <w:rPr>
                <w:rFonts w:eastAsiaTheme="minorEastAsia"/>
                <w:noProof/>
                <w:color w:val="auto"/>
                <w:sz w:val="28"/>
                <w:szCs w:val="22"/>
                <w:lang w:eastAsia="en-US"/>
              </w:rPr>
              <w:tab/>
            </w:r>
            <w:r w:rsidRPr="009F121F">
              <w:rPr>
                <w:rStyle w:val="Hyperlink"/>
                <w:noProof/>
                <w:sz w:val="24"/>
              </w:rPr>
              <w:t>Chức năng quản lý người chơi</w:t>
            </w:r>
            <w:r w:rsidRPr="009F121F">
              <w:rPr>
                <w:noProof/>
                <w:webHidden/>
                <w:sz w:val="24"/>
              </w:rPr>
              <w:tab/>
            </w:r>
            <w:r w:rsidRPr="009F121F">
              <w:rPr>
                <w:noProof/>
                <w:webHidden/>
                <w:sz w:val="24"/>
              </w:rPr>
              <w:fldChar w:fldCharType="begin"/>
            </w:r>
            <w:r w:rsidRPr="009F121F">
              <w:rPr>
                <w:noProof/>
                <w:webHidden/>
                <w:sz w:val="24"/>
              </w:rPr>
              <w:instrText xml:space="preserve"> PAGEREF _Toc23024503 \h </w:instrText>
            </w:r>
            <w:r w:rsidRPr="009F121F">
              <w:rPr>
                <w:noProof/>
                <w:webHidden/>
                <w:sz w:val="24"/>
              </w:rPr>
            </w:r>
            <w:r w:rsidRPr="009F121F">
              <w:rPr>
                <w:noProof/>
                <w:webHidden/>
                <w:sz w:val="24"/>
              </w:rPr>
              <w:fldChar w:fldCharType="separate"/>
            </w:r>
            <w:r w:rsidRPr="009F121F">
              <w:rPr>
                <w:noProof/>
                <w:webHidden/>
                <w:sz w:val="24"/>
              </w:rPr>
              <w:t>9</w:t>
            </w:r>
            <w:r w:rsidRPr="009F121F">
              <w:rPr>
                <w:noProof/>
                <w:webHidden/>
                <w:sz w:val="24"/>
              </w:rPr>
              <w:fldChar w:fldCharType="end"/>
            </w:r>
          </w:hyperlink>
        </w:p>
        <w:p w14:paraId="3DA4BD9A" w14:textId="77777777" w:rsidR="00C136D0" w:rsidRPr="009F121F" w:rsidRDefault="00C136D0">
          <w:pPr>
            <w:pStyle w:val="TOC2"/>
            <w:tabs>
              <w:tab w:val="left" w:pos="660"/>
              <w:tab w:val="right" w:leader="dot" w:pos="8921"/>
            </w:tabs>
            <w:rPr>
              <w:rFonts w:eastAsiaTheme="minorEastAsia"/>
              <w:noProof/>
              <w:color w:val="auto"/>
              <w:sz w:val="28"/>
              <w:szCs w:val="22"/>
              <w:lang w:eastAsia="en-US"/>
            </w:rPr>
          </w:pPr>
          <w:hyperlink w:anchor="_Toc23024510" w:history="1">
            <w:r w:rsidRPr="009F121F">
              <w:rPr>
                <w:rStyle w:val="Hyperlink"/>
                <w:noProof/>
                <w:sz w:val="24"/>
              </w:rPr>
              <w:t>4.</w:t>
            </w:r>
            <w:r w:rsidRPr="009F121F">
              <w:rPr>
                <w:rFonts w:eastAsiaTheme="minorEastAsia"/>
                <w:noProof/>
                <w:color w:val="auto"/>
                <w:sz w:val="28"/>
                <w:szCs w:val="22"/>
                <w:lang w:eastAsia="en-US"/>
              </w:rPr>
              <w:tab/>
            </w:r>
            <w:r w:rsidRPr="009F121F">
              <w:rPr>
                <w:rStyle w:val="Hyperlink"/>
                <w:noProof/>
                <w:sz w:val="24"/>
              </w:rPr>
              <w:t>Chức năng quản lý gói credit</w:t>
            </w:r>
            <w:r w:rsidRPr="009F121F">
              <w:rPr>
                <w:noProof/>
                <w:webHidden/>
                <w:sz w:val="24"/>
              </w:rPr>
              <w:tab/>
            </w:r>
            <w:r w:rsidRPr="009F121F">
              <w:rPr>
                <w:noProof/>
                <w:webHidden/>
                <w:sz w:val="24"/>
              </w:rPr>
              <w:fldChar w:fldCharType="begin"/>
            </w:r>
            <w:r w:rsidRPr="009F121F">
              <w:rPr>
                <w:noProof/>
                <w:webHidden/>
                <w:sz w:val="24"/>
              </w:rPr>
              <w:instrText xml:space="preserve"> PAGEREF _Toc23024510 \h </w:instrText>
            </w:r>
            <w:r w:rsidRPr="009F121F">
              <w:rPr>
                <w:noProof/>
                <w:webHidden/>
                <w:sz w:val="24"/>
              </w:rPr>
            </w:r>
            <w:r w:rsidRPr="009F121F">
              <w:rPr>
                <w:noProof/>
                <w:webHidden/>
                <w:sz w:val="24"/>
              </w:rPr>
              <w:fldChar w:fldCharType="separate"/>
            </w:r>
            <w:r w:rsidRPr="009F121F">
              <w:rPr>
                <w:noProof/>
                <w:webHidden/>
                <w:sz w:val="24"/>
              </w:rPr>
              <w:t>9</w:t>
            </w:r>
            <w:r w:rsidRPr="009F121F">
              <w:rPr>
                <w:noProof/>
                <w:webHidden/>
                <w:sz w:val="24"/>
              </w:rPr>
              <w:fldChar w:fldCharType="end"/>
            </w:r>
          </w:hyperlink>
        </w:p>
        <w:p w14:paraId="61CD6F95" w14:textId="77777777" w:rsidR="00C136D0" w:rsidRPr="009F121F" w:rsidRDefault="00C136D0">
          <w:pPr>
            <w:pStyle w:val="TOC2"/>
            <w:tabs>
              <w:tab w:val="left" w:pos="660"/>
              <w:tab w:val="right" w:leader="dot" w:pos="8921"/>
            </w:tabs>
            <w:rPr>
              <w:rFonts w:eastAsiaTheme="minorEastAsia"/>
              <w:noProof/>
              <w:color w:val="auto"/>
              <w:sz w:val="28"/>
              <w:szCs w:val="22"/>
              <w:lang w:eastAsia="en-US"/>
            </w:rPr>
          </w:pPr>
          <w:hyperlink w:anchor="_Toc23024517" w:history="1">
            <w:r w:rsidRPr="009F121F">
              <w:rPr>
                <w:rStyle w:val="Hyperlink"/>
                <w:noProof/>
                <w:sz w:val="24"/>
              </w:rPr>
              <w:t>5.</w:t>
            </w:r>
            <w:r w:rsidRPr="009F121F">
              <w:rPr>
                <w:rFonts w:eastAsiaTheme="minorEastAsia"/>
                <w:noProof/>
                <w:color w:val="auto"/>
                <w:sz w:val="28"/>
                <w:szCs w:val="22"/>
                <w:lang w:eastAsia="en-US"/>
              </w:rPr>
              <w:tab/>
            </w:r>
            <w:r w:rsidRPr="009F121F">
              <w:rPr>
                <w:rStyle w:val="Hyperlink"/>
                <w:noProof/>
                <w:sz w:val="24"/>
              </w:rPr>
              <w:t>Chức năng quản lý lượt chơi</w:t>
            </w:r>
            <w:r w:rsidRPr="009F121F">
              <w:rPr>
                <w:noProof/>
                <w:webHidden/>
                <w:sz w:val="24"/>
              </w:rPr>
              <w:tab/>
            </w:r>
            <w:r w:rsidRPr="009F121F">
              <w:rPr>
                <w:noProof/>
                <w:webHidden/>
                <w:sz w:val="24"/>
              </w:rPr>
              <w:fldChar w:fldCharType="begin"/>
            </w:r>
            <w:r w:rsidRPr="009F121F">
              <w:rPr>
                <w:noProof/>
                <w:webHidden/>
                <w:sz w:val="24"/>
              </w:rPr>
              <w:instrText xml:space="preserve"> PAGEREF _Toc23024517 \h </w:instrText>
            </w:r>
            <w:r w:rsidRPr="009F121F">
              <w:rPr>
                <w:noProof/>
                <w:webHidden/>
                <w:sz w:val="24"/>
              </w:rPr>
            </w:r>
            <w:r w:rsidRPr="009F121F">
              <w:rPr>
                <w:noProof/>
                <w:webHidden/>
                <w:sz w:val="24"/>
              </w:rPr>
              <w:fldChar w:fldCharType="separate"/>
            </w:r>
            <w:r w:rsidRPr="009F121F">
              <w:rPr>
                <w:noProof/>
                <w:webHidden/>
                <w:sz w:val="24"/>
              </w:rPr>
              <w:t>10</w:t>
            </w:r>
            <w:r w:rsidRPr="009F121F">
              <w:rPr>
                <w:noProof/>
                <w:webHidden/>
                <w:sz w:val="24"/>
              </w:rPr>
              <w:fldChar w:fldCharType="end"/>
            </w:r>
          </w:hyperlink>
        </w:p>
        <w:p w14:paraId="64ED9C3D" w14:textId="77777777" w:rsidR="00C136D0" w:rsidRPr="009F121F" w:rsidRDefault="00C136D0" w:rsidP="009F121F">
          <w:pPr>
            <w:pStyle w:val="TOC1"/>
            <w:rPr>
              <w:rFonts w:eastAsiaTheme="minorEastAsia"/>
              <w:b w:val="0"/>
              <w:color w:val="auto"/>
              <w:sz w:val="28"/>
              <w:szCs w:val="22"/>
              <w:lang w:eastAsia="en-US"/>
            </w:rPr>
          </w:pPr>
          <w:hyperlink w:anchor="_Toc23024524" w:history="1">
            <w:r w:rsidRPr="009F121F">
              <w:rPr>
                <w:rStyle w:val="Hyperlink"/>
                <w:b w:val="0"/>
                <w:sz w:val="24"/>
              </w:rPr>
              <w:t>V.</w:t>
            </w:r>
            <w:r w:rsidRPr="009F121F">
              <w:rPr>
                <w:rFonts w:eastAsiaTheme="minorEastAsia"/>
                <w:b w:val="0"/>
                <w:color w:val="auto"/>
                <w:sz w:val="28"/>
                <w:szCs w:val="22"/>
                <w:lang w:eastAsia="en-US"/>
              </w:rPr>
              <w:tab/>
            </w:r>
            <w:r w:rsidRPr="009F121F">
              <w:rPr>
                <w:rStyle w:val="Hyperlink"/>
                <w:b w:val="0"/>
                <w:sz w:val="24"/>
              </w:rPr>
              <w:t>Use case</w:t>
            </w:r>
            <w:r w:rsidRPr="009F121F">
              <w:rPr>
                <w:b w:val="0"/>
                <w:webHidden/>
                <w:sz w:val="24"/>
              </w:rPr>
              <w:tab/>
            </w:r>
            <w:r w:rsidRPr="009F121F">
              <w:rPr>
                <w:b w:val="0"/>
                <w:webHidden/>
                <w:sz w:val="24"/>
              </w:rPr>
              <w:fldChar w:fldCharType="begin"/>
            </w:r>
            <w:r w:rsidRPr="009F121F">
              <w:rPr>
                <w:b w:val="0"/>
                <w:webHidden/>
                <w:sz w:val="24"/>
              </w:rPr>
              <w:instrText xml:space="preserve"> PAGEREF _Toc23024524 \h </w:instrText>
            </w:r>
            <w:r w:rsidRPr="009F121F">
              <w:rPr>
                <w:b w:val="0"/>
                <w:webHidden/>
                <w:sz w:val="24"/>
              </w:rPr>
            </w:r>
            <w:r w:rsidRPr="009F121F">
              <w:rPr>
                <w:b w:val="0"/>
                <w:webHidden/>
                <w:sz w:val="24"/>
              </w:rPr>
              <w:fldChar w:fldCharType="separate"/>
            </w:r>
            <w:r w:rsidRPr="009F121F">
              <w:rPr>
                <w:b w:val="0"/>
                <w:webHidden/>
                <w:sz w:val="24"/>
              </w:rPr>
              <w:t>11</w:t>
            </w:r>
            <w:r w:rsidRPr="009F121F">
              <w:rPr>
                <w:b w:val="0"/>
                <w:webHidden/>
                <w:sz w:val="24"/>
              </w:rPr>
              <w:fldChar w:fldCharType="end"/>
            </w:r>
          </w:hyperlink>
        </w:p>
        <w:p w14:paraId="507A4637" w14:textId="6E3E8043" w:rsidR="00362DB6" w:rsidRDefault="00362DB6" w:rsidP="005D0264">
          <w:pPr>
            <w:spacing w:line="360" w:lineRule="auto"/>
          </w:pPr>
          <w:r w:rsidRPr="009F121F">
            <w:rPr>
              <w:b/>
              <w:bCs/>
              <w:noProof/>
              <w:sz w:val="24"/>
            </w:rPr>
            <w:fldChar w:fldCharType="end"/>
          </w:r>
        </w:p>
      </w:sdtContent>
    </w:sdt>
    <w:p w14:paraId="4795486D" w14:textId="77777777" w:rsidR="00116814" w:rsidRDefault="00116814" w:rsidP="005D0264">
      <w:pPr>
        <w:spacing w:line="360" w:lineRule="auto"/>
        <w:rPr>
          <w:rStyle w:val="Heading1Char"/>
        </w:rPr>
      </w:pPr>
    </w:p>
    <w:p w14:paraId="697CF2F9" w14:textId="0A8FB2FF" w:rsidR="009F3DF3" w:rsidRDefault="009F3DF3">
      <w:pPr>
        <w:rPr>
          <w:rStyle w:val="Heading1Char"/>
        </w:rPr>
      </w:pPr>
    </w:p>
    <w:p w14:paraId="719125EE" w14:textId="77777777" w:rsidR="00C136D0" w:rsidRDefault="00C136D0">
      <w:pPr>
        <w:rPr>
          <w:rStyle w:val="Heading1Char"/>
        </w:rPr>
      </w:pPr>
    </w:p>
    <w:p w14:paraId="68690CFA" w14:textId="77777777" w:rsidR="00C136D0" w:rsidRDefault="00C136D0">
      <w:pPr>
        <w:rPr>
          <w:rStyle w:val="Heading1Char"/>
        </w:rPr>
      </w:pPr>
    </w:p>
    <w:p w14:paraId="2123B3DB" w14:textId="77777777" w:rsidR="00C136D0" w:rsidRDefault="00C136D0">
      <w:pPr>
        <w:rPr>
          <w:rStyle w:val="Heading1Char"/>
        </w:rPr>
      </w:pPr>
    </w:p>
    <w:p w14:paraId="71B794A6" w14:textId="77777777" w:rsidR="00C136D0" w:rsidRDefault="00C136D0">
      <w:pPr>
        <w:rPr>
          <w:rStyle w:val="Heading1Char"/>
        </w:rPr>
      </w:pPr>
    </w:p>
    <w:p w14:paraId="2ACE9812" w14:textId="77777777" w:rsidR="00C136D0" w:rsidRDefault="00C136D0">
      <w:pPr>
        <w:rPr>
          <w:rStyle w:val="Heading1Char"/>
        </w:rPr>
      </w:pPr>
    </w:p>
    <w:p w14:paraId="16AC6A60" w14:textId="77777777" w:rsidR="00C136D0" w:rsidRDefault="00C136D0">
      <w:pPr>
        <w:rPr>
          <w:rStyle w:val="Heading1Char"/>
        </w:rPr>
      </w:pPr>
    </w:p>
    <w:p w14:paraId="6F7993C7" w14:textId="77777777" w:rsidR="00C136D0" w:rsidRDefault="00C136D0">
      <w:pPr>
        <w:rPr>
          <w:rStyle w:val="Heading1Char"/>
        </w:rPr>
      </w:pPr>
    </w:p>
    <w:p w14:paraId="2299BA8A" w14:textId="77777777" w:rsidR="00113744" w:rsidRDefault="00AE5747" w:rsidP="005D0264">
      <w:pPr>
        <w:spacing w:line="360" w:lineRule="auto"/>
        <w:rPr>
          <w:rStyle w:val="Heading1Char"/>
        </w:rPr>
      </w:pPr>
      <w:bookmarkStart w:id="5" w:name="_Toc23024476"/>
      <w:r>
        <w:rPr>
          <w:rStyle w:val="Heading1Char"/>
        </w:rPr>
        <w:t>MÔ TẢ CÁC PHIÊN BẢN CỦA BÁO CÁO</w:t>
      </w:r>
      <w:bookmarkEnd w:id="5"/>
    </w:p>
    <w:p w14:paraId="4CC51C62" w14:textId="092204D2" w:rsidR="004228BE" w:rsidRPr="003557DE" w:rsidRDefault="004228BE" w:rsidP="00A56FBF">
      <w:pPr>
        <w:pStyle w:val="Heading1"/>
        <w:spacing w:before="0" w:after="0"/>
        <w:rPr>
          <w:rFonts w:asciiTheme="minorHAnsi" w:eastAsiaTheme="minorHAnsi" w:hAnsiTheme="minorHAnsi" w:cstheme="minorBidi"/>
          <w:color w:val="595959" w:themeColor="text1" w:themeTint="A6"/>
          <w:sz w:val="24"/>
        </w:rPr>
      </w:pPr>
      <w:bookmarkStart w:id="6" w:name="_Toc23024477"/>
      <w:r w:rsidRPr="003557DE">
        <w:rPr>
          <w:rFonts w:asciiTheme="minorHAnsi" w:eastAsiaTheme="minorHAnsi" w:hAnsiTheme="minorHAnsi" w:cstheme="minorBidi"/>
          <w:color w:val="595959" w:themeColor="text1" w:themeTint="A6"/>
          <w:sz w:val="24"/>
        </w:rPr>
        <w:t xml:space="preserve">Phiên bản 1: </w:t>
      </w:r>
      <w:r w:rsidR="00A56FBF" w:rsidRPr="003557DE">
        <w:rPr>
          <w:rFonts w:asciiTheme="minorHAnsi" w:eastAsiaTheme="minorHAnsi" w:hAnsiTheme="minorHAnsi" w:cstheme="minorBidi"/>
          <w:color w:val="595959" w:themeColor="text1" w:themeTint="A6"/>
          <w:sz w:val="24"/>
        </w:rPr>
        <w:t>Xây dựng yêu cầu, đặc tả yêu cầu, đặc tả hệ thống của đồ án.</w:t>
      </w:r>
      <w:bookmarkEnd w:id="6"/>
    </w:p>
    <w:p w14:paraId="1268508F" w14:textId="7F8F1285" w:rsidR="00D5657B" w:rsidRPr="003557DE" w:rsidRDefault="00D5657B" w:rsidP="00D761BA">
      <w:pPr>
        <w:pStyle w:val="ListParagraph"/>
        <w:numPr>
          <w:ilvl w:val="0"/>
          <w:numId w:val="27"/>
        </w:numPr>
        <w:spacing w:line="360" w:lineRule="auto"/>
        <w:ind w:left="567" w:hanging="207"/>
        <w:rPr>
          <w:sz w:val="24"/>
        </w:rPr>
      </w:pPr>
      <w:r w:rsidRPr="003557DE">
        <w:rPr>
          <w:sz w:val="24"/>
        </w:rPr>
        <w:t>Lê Hồng Lâm Trường: Viết báo cáo, định dạng văn bản - Mức độ làm việc: 100%</w:t>
      </w:r>
    </w:p>
    <w:p w14:paraId="2D362CFA" w14:textId="05AAABD7" w:rsidR="00D5657B" w:rsidRPr="003557DE" w:rsidRDefault="004228BE" w:rsidP="00D761BA">
      <w:pPr>
        <w:pStyle w:val="ListParagraph"/>
        <w:numPr>
          <w:ilvl w:val="0"/>
          <w:numId w:val="27"/>
        </w:numPr>
        <w:spacing w:line="360" w:lineRule="auto"/>
        <w:ind w:left="567" w:hanging="207"/>
        <w:rPr>
          <w:sz w:val="24"/>
        </w:rPr>
      </w:pPr>
      <w:r w:rsidRPr="003557DE">
        <w:rPr>
          <w:sz w:val="24"/>
        </w:rPr>
        <w:t>Đỗ</w:t>
      </w:r>
      <w:r w:rsidR="00A56FBF" w:rsidRPr="003557DE">
        <w:rPr>
          <w:sz w:val="24"/>
        </w:rPr>
        <w:t xml:space="preserve"> Anh Tú: V</w:t>
      </w:r>
      <w:r w:rsidRPr="003557DE">
        <w:rPr>
          <w:sz w:val="24"/>
        </w:rPr>
        <w:t>iết báo cáo - Mức độ làm việc: 100 %</w:t>
      </w:r>
    </w:p>
    <w:p w14:paraId="5A3D939E" w14:textId="18179021" w:rsidR="004228BE" w:rsidRPr="003557DE" w:rsidRDefault="004228BE" w:rsidP="00D761BA">
      <w:pPr>
        <w:pStyle w:val="ListParagraph"/>
        <w:numPr>
          <w:ilvl w:val="0"/>
          <w:numId w:val="27"/>
        </w:numPr>
        <w:spacing w:line="360" w:lineRule="auto"/>
        <w:ind w:left="567" w:hanging="207"/>
        <w:rPr>
          <w:sz w:val="24"/>
        </w:rPr>
      </w:pPr>
      <w:r w:rsidRPr="003557DE">
        <w:rPr>
          <w:sz w:val="24"/>
        </w:rPr>
        <w:t xml:space="preserve">Nguyễn Quốc Khánh: </w:t>
      </w:r>
      <w:r w:rsidR="00A56FBF" w:rsidRPr="003557DE">
        <w:rPr>
          <w:sz w:val="24"/>
        </w:rPr>
        <w:t>V</w:t>
      </w:r>
      <w:r w:rsidRPr="003557DE">
        <w:rPr>
          <w:sz w:val="24"/>
        </w:rPr>
        <w:t>iết báo cáo -  Mức độ làm việ</w:t>
      </w:r>
      <w:r w:rsidR="002B0CFF" w:rsidRPr="003557DE">
        <w:rPr>
          <w:sz w:val="24"/>
        </w:rPr>
        <w:t>c: 9</w:t>
      </w:r>
      <w:r w:rsidRPr="003557DE">
        <w:rPr>
          <w:sz w:val="24"/>
        </w:rPr>
        <w:t>0%</w:t>
      </w:r>
    </w:p>
    <w:p w14:paraId="5F6B72DA" w14:textId="345897A1" w:rsidR="00F97E66" w:rsidRPr="00C34781" w:rsidRDefault="00F97E66" w:rsidP="00496A7E">
      <w:pPr>
        <w:pStyle w:val="ListParagraph"/>
        <w:spacing w:line="360" w:lineRule="auto"/>
      </w:pPr>
    </w:p>
    <w:p w14:paraId="07D7511F" w14:textId="77777777" w:rsidR="001567A9" w:rsidRPr="00C34781" w:rsidRDefault="001567A9" w:rsidP="005D0264">
      <w:pPr>
        <w:spacing w:line="360" w:lineRule="auto"/>
      </w:pPr>
    </w:p>
    <w:p w14:paraId="066D9506" w14:textId="77777777" w:rsidR="00992827" w:rsidRDefault="00992827" w:rsidP="005D0264">
      <w:pPr>
        <w:spacing w:line="360" w:lineRule="auto"/>
        <w:rPr>
          <w:rStyle w:val="Heading1Char"/>
        </w:rPr>
      </w:pPr>
      <w:r>
        <w:rPr>
          <w:rStyle w:val="Heading1Char"/>
        </w:rPr>
        <w:br w:type="page"/>
      </w:r>
    </w:p>
    <w:p w14:paraId="4E9BCF00" w14:textId="2F7767D6" w:rsidR="00B84E87" w:rsidRDefault="00B84E87" w:rsidP="005D0264">
      <w:pPr>
        <w:spacing w:line="360" w:lineRule="auto"/>
        <w:rPr>
          <w:rStyle w:val="Heading1Char"/>
        </w:rPr>
      </w:pPr>
      <w:bookmarkStart w:id="7" w:name="_Toc23024478"/>
      <w:r>
        <w:rPr>
          <w:rStyle w:val="Heading1Char"/>
        </w:rPr>
        <w:lastRenderedPageBreak/>
        <w:t>KẾ HOẠCH THỰC</w:t>
      </w:r>
      <w:r w:rsidR="001607A3">
        <w:rPr>
          <w:rStyle w:val="Heading1Char"/>
        </w:rPr>
        <w:t xml:space="preserve"> HIỆN</w:t>
      </w:r>
      <w:r>
        <w:rPr>
          <w:rStyle w:val="Heading1Char"/>
        </w:rPr>
        <w:t xml:space="preserve"> &amp; NỘP BÁO CÁO</w:t>
      </w:r>
      <w:bookmarkEnd w:id="7"/>
    </w:p>
    <w:tbl>
      <w:tblPr>
        <w:tblStyle w:val="TableGrid"/>
        <w:tblW w:w="8725" w:type="dxa"/>
        <w:tblLook w:val="04A0" w:firstRow="1" w:lastRow="0" w:firstColumn="1" w:lastColumn="0" w:noHBand="0" w:noVBand="1"/>
      </w:tblPr>
      <w:tblGrid>
        <w:gridCol w:w="895"/>
        <w:gridCol w:w="2557"/>
        <w:gridCol w:w="2033"/>
        <w:gridCol w:w="1260"/>
        <w:gridCol w:w="1980"/>
      </w:tblGrid>
      <w:tr w:rsidR="000C0051" w:rsidRPr="000644F0" w14:paraId="2EBF3303" w14:textId="77777777" w:rsidTr="00873676">
        <w:tc>
          <w:tcPr>
            <w:tcW w:w="895" w:type="dxa"/>
            <w:vAlign w:val="center"/>
          </w:tcPr>
          <w:p w14:paraId="2872C1D4"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STT</w:t>
            </w:r>
          </w:p>
        </w:tc>
        <w:tc>
          <w:tcPr>
            <w:tcW w:w="2557" w:type="dxa"/>
            <w:vAlign w:val="center"/>
          </w:tcPr>
          <w:p w14:paraId="55829929" w14:textId="1DDE6BC5" w:rsidR="000C0051" w:rsidRPr="000644F0" w:rsidRDefault="003557DE" w:rsidP="005D0264">
            <w:pPr>
              <w:spacing w:line="360" w:lineRule="auto"/>
              <w:jc w:val="center"/>
              <w:rPr>
                <w:rFonts w:ascii="Times New Roman" w:hAnsi="Times New Roman" w:cs="Times New Roman"/>
                <w:b/>
                <w:sz w:val="22"/>
              </w:rPr>
            </w:pPr>
            <w:r>
              <w:rPr>
                <w:rFonts w:ascii="Times New Roman" w:hAnsi="Times New Roman" w:cs="Times New Roman"/>
                <w:b/>
                <w:sz w:val="22"/>
              </w:rPr>
              <w:t>Kế hoạch</w:t>
            </w:r>
            <w:r w:rsidR="000C0051" w:rsidRPr="000644F0">
              <w:rPr>
                <w:rFonts w:ascii="Times New Roman" w:hAnsi="Times New Roman" w:cs="Times New Roman"/>
                <w:b/>
                <w:sz w:val="22"/>
              </w:rPr>
              <w:t xml:space="preserve"> thực hiện</w:t>
            </w:r>
          </w:p>
        </w:tc>
        <w:tc>
          <w:tcPr>
            <w:tcW w:w="2033" w:type="dxa"/>
            <w:vAlign w:val="center"/>
          </w:tcPr>
          <w:p w14:paraId="0E3AAE1D"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 xml:space="preserve">Ngày nộp </w:t>
            </w:r>
          </w:p>
          <w:p w14:paraId="7C363771"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qui định</w:t>
            </w:r>
          </w:p>
        </w:tc>
        <w:tc>
          <w:tcPr>
            <w:tcW w:w="1260" w:type="dxa"/>
            <w:vAlign w:val="center"/>
          </w:tcPr>
          <w:p w14:paraId="46F9F0FF"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 xml:space="preserve">Số lần </w:t>
            </w:r>
          </w:p>
          <w:p w14:paraId="7D9F45B8"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cập nhật</w:t>
            </w:r>
          </w:p>
        </w:tc>
        <w:tc>
          <w:tcPr>
            <w:tcW w:w="1980" w:type="dxa"/>
            <w:vAlign w:val="center"/>
          </w:tcPr>
          <w:p w14:paraId="624290F0" w14:textId="77777777" w:rsidR="000C0051" w:rsidRPr="000644F0" w:rsidRDefault="000C0051" w:rsidP="005D0264">
            <w:pPr>
              <w:spacing w:line="360" w:lineRule="auto"/>
              <w:jc w:val="center"/>
              <w:rPr>
                <w:rFonts w:ascii="Times New Roman" w:hAnsi="Times New Roman" w:cs="Times New Roman"/>
                <w:b/>
                <w:sz w:val="22"/>
              </w:rPr>
            </w:pPr>
            <w:r w:rsidRPr="000644F0">
              <w:rPr>
                <w:rFonts w:ascii="Times New Roman" w:hAnsi="Times New Roman" w:cs="Times New Roman"/>
                <w:b/>
                <w:sz w:val="22"/>
              </w:rPr>
              <w:t>Nội dung cập nhật</w:t>
            </w:r>
          </w:p>
        </w:tc>
      </w:tr>
      <w:tr w:rsidR="000C0051" w:rsidRPr="000644F0" w14:paraId="2AB66734" w14:textId="77777777" w:rsidTr="00873676">
        <w:tc>
          <w:tcPr>
            <w:tcW w:w="895" w:type="dxa"/>
            <w:vAlign w:val="center"/>
          </w:tcPr>
          <w:p w14:paraId="7814BC2C" w14:textId="77777777" w:rsidR="000C0051" w:rsidRPr="000644F0" w:rsidRDefault="000C0051" w:rsidP="005D0264">
            <w:pPr>
              <w:spacing w:line="360" w:lineRule="auto"/>
              <w:rPr>
                <w:rFonts w:ascii="Times New Roman" w:hAnsi="Times New Roman" w:cs="Times New Roman"/>
                <w:sz w:val="22"/>
              </w:rPr>
            </w:pPr>
            <w:r w:rsidRPr="000644F0">
              <w:rPr>
                <w:rFonts w:ascii="Times New Roman" w:hAnsi="Times New Roman" w:cs="Times New Roman"/>
                <w:sz w:val="22"/>
              </w:rPr>
              <w:t>1</w:t>
            </w:r>
          </w:p>
        </w:tc>
        <w:tc>
          <w:tcPr>
            <w:tcW w:w="2557" w:type="dxa"/>
            <w:vAlign w:val="center"/>
          </w:tcPr>
          <w:p w14:paraId="4E83EC21" w14:textId="0EE1A461" w:rsidR="004E084C" w:rsidRPr="004E1D07" w:rsidRDefault="004E1D07" w:rsidP="00D761BA">
            <w:pPr>
              <w:pStyle w:val="Heading1"/>
              <w:numPr>
                <w:ilvl w:val="0"/>
                <w:numId w:val="27"/>
              </w:numPr>
              <w:spacing w:before="0" w:after="0" w:line="360" w:lineRule="auto"/>
              <w:ind w:left="164" w:hanging="164"/>
              <w:outlineLvl w:val="0"/>
              <w:rPr>
                <w:rFonts w:ascii="Times New Roman" w:eastAsiaTheme="minorHAnsi" w:hAnsi="Times New Roman" w:cs="Times New Roman"/>
                <w:color w:val="595959" w:themeColor="text1" w:themeTint="A6"/>
                <w:sz w:val="22"/>
              </w:rPr>
            </w:pPr>
            <w:bookmarkStart w:id="8" w:name="_Toc23024479"/>
            <w:r w:rsidRPr="00A56FBF">
              <w:rPr>
                <w:rFonts w:asciiTheme="minorHAnsi" w:eastAsiaTheme="minorHAnsi" w:hAnsiTheme="minorHAnsi" w:cstheme="minorBidi"/>
                <w:color w:val="595959" w:themeColor="text1" w:themeTint="A6"/>
                <w:sz w:val="22"/>
              </w:rPr>
              <w:t>Xây dựng yêu cầu, đặc tả yêu cầu, đặc tả hệ thống của đồ án</w:t>
            </w:r>
            <w:bookmarkEnd w:id="8"/>
          </w:p>
        </w:tc>
        <w:tc>
          <w:tcPr>
            <w:tcW w:w="2033" w:type="dxa"/>
            <w:vAlign w:val="center"/>
          </w:tcPr>
          <w:p w14:paraId="3606897A" w14:textId="437AF675" w:rsidR="000C0051" w:rsidRPr="000644F0" w:rsidRDefault="004E1D07" w:rsidP="005D0264">
            <w:pPr>
              <w:spacing w:line="360" w:lineRule="auto"/>
              <w:rPr>
                <w:rFonts w:ascii="Times New Roman" w:hAnsi="Times New Roman" w:cs="Times New Roman"/>
                <w:sz w:val="22"/>
              </w:rPr>
            </w:pPr>
            <w:r>
              <w:rPr>
                <w:rFonts w:ascii="Times New Roman" w:hAnsi="Times New Roman" w:cs="Times New Roman"/>
                <w:sz w:val="22"/>
              </w:rPr>
              <w:t>27/10</w:t>
            </w:r>
            <w:r w:rsidR="0099127A" w:rsidRPr="000644F0">
              <w:rPr>
                <w:rFonts w:ascii="Times New Roman" w:hAnsi="Times New Roman" w:cs="Times New Roman"/>
                <w:sz w:val="22"/>
              </w:rPr>
              <w:t>/2019</w:t>
            </w:r>
          </w:p>
        </w:tc>
        <w:tc>
          <w:tcPr>
            <w:tcW w:w="1260" w:type="dxa"/>
            <w:vAlign w:val="center"/>
          </w:tcPr>
          <w:p w14:paraId="33D4DED8" w14:textId="5F1032AE" w:rsidR="000C0051" w:rsidRPr="000644F0" w:rsidRDefault="000C0051" w:rsidP="005D0264">
            <w:pPr>
              <w:spacing w:line="360" w:lineRule="auto"/>
              <w:rPr>
                <w:rFonts w:ascii="Times New Roman" w:hAnsi="Times New Roman" w:cs="Times New Roman"/>
                <w:sz w:val="22"/>
              </w:rPr>
            </w:pPr>
          </w:p>
        </w:tc>
        <w:tc>
          <w:tcPr>
            <w:tcW w:w="1980" w:type="dxa"/>
            <w:vAlign w:val="center"/>
          </w:tcPr>
          <w:p w14:paraId="0875CFED" w14:textId="37DAFDAC" w:rsidR="000C0051" w:rsidRPr="000644F0" w:rsidRDefault="000C0051" w:rsidP="005D0264">
            <w:pPr>
              <w:spacing w:line="360" w:lineRule="auto"/>
              <w:rPr>
                <w:rFonts w:ascii="Times New Roman" w:hAnsi="Times New Roman" w:cs="Times New Roman"/>
                <w:sz w:val="22"/>
              </w:rPr>
            </w:pPr>
          </w:p>
        </w:tc>
      </w:tr>
    </w:tbl>
    <w:p w14:paraId="34FAA9F3" w14:textId="77777777" w:rsidR="00992827" w:rsidRPr="000C0051" w:rsidRDefault="00992827" w:rsidP="005D0264">
      <w:pPr>
        <w:spacing w:line="360" w:lineRule="auto"/>
      </w:pPr>
    </w:p>
    <w:p w14:paraId="729DEB84" w14:textId="44C28002" w:rsidR="00362DB6" w:rsidRPr="000C0051" w:rsidRDefault="00362DB6" w:rsidP="005D0264">
      <w:pPr>
        <w:spacing w:line="360" w:lineRule="auto"/>
      </w:pPr>
      <w:r w:rsidRPr="000C0051">
        <w:br w:type="page"/>
      </w:r>
    </w:p>
    <w:p w14:paraId="3133D58F" w14:textId="224CBD0C" w:rsidR="00EA2315" w:rsidRPr="00EA2315" w:rsidRDefault="00EA2315" w:rsidP="00EA2315">
      <w:pPr>
        <w:pStyle w:val="Heading1"/>
        <w:numPr>
          <w:ilvl w:val="0"/>
          <w:numId w:val="3"/>
        </w:numPr>
        <w:spacing w:before="240" w:after="120" w:line="360" w:lineRule="auto"/>
        <w:ind w:left="284" w:hanging="142"/>
        <w:rPr>
          <w:b/>
        </w:rPr>
      </w:pPr>
      <w:bookmarkStart w:id="9" w:name="_Toc23024480"/>
      <w:r w:rsidRPr="00EA2315">
        <w:rPr>
          <w:rStyle w:val="Heading1Char"/>
          <w:b/>
        </w:rPr>
        <w:lastRenderedPageBreak/>
        <w:t>Giới thiệu chung</w:t>
      </w:r>
      <w:bookmarkEnd w:id="9"/>
    </w:p>
    <w:p w14:paraId="0D96D4D2" w14:textId="07F2582D" w:rsidR="00574C70" w:rsidRDefault="00EA2315" w:rsidP="00D761BA">
      <w:pPr>
        <w:pStyle w:val="ListParagraph"/>
        <w:numPr>
          <w:ilvl w:val="0"/>
          <w:numId w:val="13"/>
        </w:numPr>
        <w:spacing w:line="240" w:lineRule="auto"/>
        <w:ind w:left="630"/>
        <w:rPr>
          <w:rStyle w:val="Heading1Char"/>
          <w:iCs/>
        </w:rPr>
      </w:pPr>
      <w:bookmarkStart w:id="10" w:name="_Toc23024481"/>
      <w:r>
        <w:rPr>
          <w:rStyle w:val="Heading1Char"/>
          <w:iCs/>
        </w:rPr>
        <w:t>Phạm vi</w:t>
      </w:r>
      <w:bookmarkEnd w:id="10"/>
    </w:p>
    <w:p w14:paraId="74FD302D" w14:textId="7952FB37" w:rsidR="00EA2315" w:rsidRPr="00813D1A" w:rsidRDefault="00EA2315" w:rsidP="00813D1A">
      <w:pPr>
        <w:pStyle w:val="Heading1"/>
        <w:spacing w:before="0" w:after="0" w:line="360" w:lineRule="auto"/>
        <w:ind w:firstLine="540"/>
        <w:rPr>
          <w:rFonts w:ascii="Arial" w:hAnsi="Arial" w:cs="Arial"/>
          <w:color w:val="B80672"/>
        </w:rPr>
      </w:pPr>
      <w:bookmarkStart w:id="11" w:name="_Toc23024482"/>
      <w:r w:rsidRPr="00813D1A">
        <w:rPr>
          <w:rFonts w:asciiTheme="minorHAnsi" w:hAnsiTheme="minorHAnsi" w:cstheme="minorBidi"/>
          <w:color w:val="595959" w:themeColor="text1" w:themeTint="A6"/>
          <w:sz w:val="24"/>
        </w:rPr>
        <w:t>Mô tả đầy đủ các chức năng của hệ thống</w:t>
      </w:r>
      <w:r w:rsidR="00813D1A" w:rsidRPr="00813D1A">
        <w:rPr>
          <w:rFonts w:asciiTheme="minorHAnsi" w:hAnsiTheme="minorHAnsi" w:cstheme="minorBidi"/>
          <w:color w:val="595959" w:themeColor="text1" w:themeTint="A6"/>
          <w:sz w:val="24"/>
        </w:rPr>
        <w:t>, đặc tả yêu cầu</w:t>
      </w:r>
      <w:r w:rsidRPr="00813D1A">
        <w:rPr>
          <w:rFonts w:asciiTheme="minorHAnsi" w:hAnsiTheme="minorHAnsi" w:cstheme="minorBidi"/>
          <w:color w:val="595959" w:themeColor="text1" w:themeTint="A6"/>
          <w:sz w:val="24"/>
        </w:rPr>
        <w:t>. Tài liệu đặc tả này sẽ là</w:t>
      </w:r>
      <w:r w:rsidR="00813D1A">
        <w:rPr>
          <w:rFonts w:asciiTheme="minorHAnsi" w:hAnsiTheme="minorHAnsi" w:cstheme="minorBidi"/>
          <w:color w:val="595959" w:themeColor="text1" w:themeTint="A6"/>
          <w:sz w:val="24"/>
        </w:rPr>
        <w:t xml:space="preserve"> </w:t>
      </w:r>
      <w:r w:rsidRPr="00813D1A">
        <w:rPr>
          <w:rFonts w:asciiTheme="minorHAnsi" w:hAnsiTheme="minorHAnsi" w:cstheme="minorBidi"/>
          <w:color w:val="595959" w:themeColor="text1" w:themeTint="A6"/>
          <w:sz w:val="24"/>
        </w:rPr>
        <w:t>được dùng trong các các giai đoạn: Phân tích và thiết kế hệ thống, kiểm thử</w:t>
      </w:r>
      <w:r w:rsidRPr="00813D1A">
        <w:rPr>
          <w:rFonts w:asciiTheme="minorHAnsi" w:hAnsiTheme="minorHAnsi" w:cstheme="minorBidi"/>
          <w:color w:val="595959" w:themeColor="text1" w:themeTint="A6"/>
          <w:sz w:val="24"/>
        </w:rPr>
        <w:br/>
        <w:t>hệ thống.</w:t>
      </w:r>
      <w:bookmarkEnd w:id="11"/>
    </w:p>
    <w:p w14:paraId="7E3091B9" w14:textId="570B85DB" w:rsidR="00EA2315" w:rsidRDefault="00813D1A" w:rsidP="00D761BA">
      <w:pPr>
        <w:pStyle w:val="ListParagraph"/>
        <w:numPr>
          <w:ilvl w:val="0"/>
          <w:numId w:val="13"/>
        </w:numPr>
        <w:spacing w:line="240" w:lineRule="auto"/>
        <w:ind w:left="630"/>
        <w:rPr>
          <w:rStyle w:val="Heading1Char"/>
          <w:iCs/>
        </w:rPr>
      </w:pPr>
      <w:bookmarkStart w:id="12" w:name="_Toc23024483"/>
      <w:r>
        <w:rPr>
          <w:rStyle w:val="Heading1Char"/>
          <w:iCs/>
        </w:rPr>
        <w:t>Mục đích</w:t>
      </w:r>
      <w:bookmarkEnd w:id="12"/>
    </w:p>
    <w:p w14:paraId="1BDBB716" w14:textId="05F46A52" w:rsidR="00813D1A" w:rsidRPr="00813D1A" w:rsidRDefault="00813D1A" w:rsidP="00813D1A">
      <w:pPr>
        <w:pStyle w:val="Heading1"/>
        <w:spacing w:before="0" w:after="0" w:line="360" w:lineRule="auto"/>
        <w:ind w:firstLine="630"/>
        <w:rPr>
          <w:rFonts w:asciiTheme="minorHAnsi" w:hAnsiTheme="minorHAnsi" w:cstheme="minorBidi"/>
          <w:color w:val="595959" w:themeColor="text1" w:themeTint="A6"/>
          <w:sz w:val="24"/>
        </w:rPr>
      </w:pPr>
      <w:bookmarkStart w:id="13" w:name="_Toc23024484"/>
      <w:r>
        <w:rPr>
          <w:rFonts w:asciiTheme="minorHAnsi" w:hAnsiTheme="minorHAnsi" w:cstheme="minorBidi"/>
          <w:color w:val="595959" w:themeColor="text1" w:themeTint="A6"/>
          <w:sz w:val="24"/>
        </w:rPr>
        <w:t>M</w:t>
      </w:r>
      <w:r w:rsidRPr="00813D1A">
        <w:rPr>
          <w:rFonts w:asciiTheme="minorHAnsi" w:hAnsiTheme="minorHAnsi" w:cstheme="minorBidi"/>
          <w:color w:val="595959" w:themeColor="text1" w:themeTint="A6"/>
          <w:sz w:val="24"/>
        </w:rPr>
        <w:t>ô tả các yêu cầu về chức năng</w:t>
      </w:r>
      <w:r>
        <w:rPr>
          <w:rFonts w:asciiTheme="minorHAnsi" w:hAnsiTheme="minorHAnsi" w:cstheme="minorBidi"/>
          <w:color w:val="595959" w:themeColor="text1" w:themeTint="A6"/>
          <w:sz w:val="24"/>
        </w:rPr>
        <w:t xml:space="preserve"> </w:t>
      </w:r>
      <w:r w:rsidRPr="00813D1A">
        <w:rPr>
          <w:rFonts w:asciiTheme="minorHAnsi" w:hAnsiTheme="minorHAnsi" w:cstheme="minorBidi"/>
          <w:color w:val="595959" w:themeColor="text1" w:themeTint="A6"/>
          <w:sz w:val="24"/>
        </w:rPr>
        <w:t>và yêu cầu về thực thi của hệ thống</w:t>
      </w:r>
      <w:r>
        <w:rPr>
          <w:rFonts w:asciiTheme="minorHAnsi" w:hAnsiTheme="minorHAnsi" w:cstheme="minorBidi"/>
          <w:color w:val="595959" w:themeColor="text1" w:themeTint="A6"/>
          <w:sz w:val="24"/>
        </w:rPr>
        <w:t xml:space="preserve"> website quản lý dữ liệu trò chơi trả lời câu hỏi.</w:t>
      </w:r>
      <w:bookmarkEnd w:id="13"/>
    </w:p>
    <w:p w14:paraId="7A08E6DE" w14:textId="52797622" w:rsidR="00710EEE" w:rsidRPr="00710EEE" w:rsidRDefault="00813D1A" w:rsidP="00710EEE">
      <w:pPr>
        <w:pStyle w:val="Heading1"/>
        <w:numPr>
          <w:ilvl w:val="0"/>
          <w:numId w:val="3"/>
        </w:numPr>
        <w:spacing w:before="240" w:after="120" w:line="360" w:lineRule="auto"/>
        <w:ind w:left="284" w:hanging="142"/>
        <w:rPr>
          <w:b/>
        </w:rPr>
      </w:pPr>
      <w:bookmarkStart w:id="14" w:name="_Toc23024485"/>
      <w:r w:rsidRPr="00813D1A">
        <w:rPr>
          <w:rStyle w:val="Heading1Char"/>
          <w:b/>
        </w:rPr>
        <w:t>Mô tả hệ thống</w:t>
      </w:r>
      <w:bookmarkEnd w:id="14"/>
      <w:r w:rsidRPr="00813D1A">
        <w:rPr>
          <w:rStyle w:val="Heading1Char"/>
          <w:b/>
        </w:rPr>
        <w:t xml:space="preserve"> </w:t>
      </w:r>
    </w:p>
    <w:p w14:paraId="3CF45755" w14:textId="5AFB7628" w:rsidR="00813D1A" w:rsidRPr="00826F80" w:rsidRDefault="008B5B7E" w:rsidP="00B75CB5">
      <w:pPr>
        <w:pStyle w:val="Heading1"/>
        <w:spacing w:before="0" w:after="0" w:line="360" w:lineRule="auto"/>
        <w:ind w:firstLine="360"/>
        <w:rPr>
          <w:rFonts w:asciiTheme="minorHAnsi" w:hAnsiTheme="minorHAnsi" w:cstheme="minorBidi"/>
          <w:color w:val="595959" w:themeColor="text1" w:themeTint="A6"/>
          <w:sz w:val="24"/>
        </w:rPr>
      </w:pPr>
      <w:bookmarkStart w:id="15" w:name="_Toc23024486"/>
      <w:r w:rsidRPr="008B5B7E">
        <w:rPr>
          <w:rFonts w:asciiTheme="minorHAnsi" w:hAnsiTheme="minorHAnsi" w:cstheme="minorBidi"/>
          <w:color w:val="595959" w:themeColor="text1" w:themeTint="A6"/>
          <w:sz w:val="24"/>
        </w:rPr>
        <w:t>Hệ thố</w:t>
      </w:r>
      <w:r>
        <w:rPr>
          <w:rFonts w:asciiTheme="minorHAnsi" w:hAnsiTheme="minorHAnsi" w:cstheme="minorBidi"/>
          <w:color w:val="595959" w:themeColor="text1" w:themeTint="A6"/>
          <w:sz w:val="24"/>
        </w:rPr>
        <w:t>ng cho phép</w:t>
      </w:r>
      <w:r w:rsidRPr="008B5B7E">
        <w:rPr>
          <w:rFonts w:asciiTheme="minorHAnsi" w:hAnsiTheme="minorHAnsi" w:cstheme="minorBidi"/>
          <w:color w:val="595959" w:themeColor="text1" w:themeTint="A6"/>
          <w:sz w:val="24"/>
        </w:rPr>
        <w:t xml:space="preserve"> quản trị </w:t>
      </w:r>
      <w:r>
        <w:rPr>
          <w:rFonts w:asciiTheme="minorHAnsi" w:hAnsiTheme="minorHAnsi" w:cstheme="minorBidi"/>
          <w:color w:val="595959" w:themeColor="text1" w:themeTint="A6"/>
          <w:sz w:val="24"/>
        </w:rPr>
        <w:t xml:space="preserve">viên </w:t>
      </w:r>
      <w:r w:rsidRPr="008B5B7E">
        <w:rPr>
          <w:rFonts w:asciiTheme="minorHAnsi" w:hAnsiTheme="minorHAnsi" w:cstheme="minorBidi"/>
          <w:color w:val="595959" w:themeColor="text1" w:themeTint="A6"/>
          <w:sz w:val="24"/>
        </w:rPr>
        <w:t>tương tác với</w:t>
      </w:r>
      <w:r>
        <w:rPr>
          <w:rFonts w:asciiTheme="minorHAnsi" w:hAnsiTheme="minorHAnsi" w:cstheme="minorBidi"/>
          <w:color w:val="595959" w:themeColor="text1" w:themeTint="A6"/>
          <w:sz w:val="24"/>
        </w:rPr>
        <w:t xml:space="preserve"> </w:t>
      </w:r>
      <w:r w:rsidRPr="008B5B7E">
        <w:rPr>
          <w:rFonts w:asciiTheme="minorHAnsi" w:hAnsiTheme="minorHAnsi" w:cstheme="minorBidi"/>
          <w:color w:val="595959" w:themeColor="text1" w:themeTint="A6"/>
          <w:sz w:val="24"/>
        </w:rPr>
        <w:t>hệ thống qua giao diệ</w:t>
      </w:r>
      <w:r>
        <w:rPr>
          <w:rFonts w:asciiTheme="minorHAnsi" w:hAnsiTheme="minorHAnsi" w:cstheme="minorBidi"/>
          <w:color w:val="595959" w:themeColor="text1" w:themeTint="A6"/>
          <w:sz w:val="24"/>
        </w:rPr>
        <w:t xml:space="preserve">n web </w:t>
      </w:r>
      <w:r w:rsidRPr="008B5B7E">
        <w:rPr>
          <w:rFonts w:asciiTheme="minorHAnsi" w:hAnsiTheme="minorHAnsi" w:cstheme="minorBidi"/>
          <w:color w:val="595959" w:themeColor="text1" w:themeTint="A6"/>
          <w:sz w:val="24"/>
        </w:rPr>
        <w:t>thân thiện và dễ dàng sử dụ</w:t>
      </w:r>
      <w:r>
        <w:rPr>
          <w:rFonts w:asciiTheme="minorHAnsi" w:hAnsiTheme="minorHAnsi" w:cstheme="minorBidi"/>
          <w:color w:val="595959" w:themeColor="text1" w:themeTint="A6"/>
          <w:sz w:val="24"/>
        </w:rPr>
        <w:t>ng, quản trị</w:t>
      </w:r>
      <w:r w:rsidR="00651B8E">
        <w:rPr>
          <w:rFonts w:asciiTheme="minorHAnsi" w:hAnsiTheme="minorHAnsi" w:cstheme="minorBidi"/>
          <w:color w:val="595959" w:themeColor="text1" w:themeTint="A6"/>
          <w:sz w:val="24"/>
        </w:rPr>
        <w:t xml:space="preserve"> viên</w:t>
      </w:r>
      <w:r w:rsidRPr="008B5B7E">
        <w:rPr>
          <w:rFonts w:asciiTheme="minorHAnsi" w:hAnsiTheme="minorHAnsi" w:cstheme="minorBidi"/>
          <w:color w:val="595959" w:themeColor="text1" w:themeTint="A6"/>
          <w:sz w:val="24"/>
        </w:rPr>
        <w:t xml:space="preserve"> có</w:t>
      </w:r>
      <w:r>
        <w:rPr>
          <w:rFonts w:asciiTheme="minorHAnsi" w:hAnsiTheme="minorHAnsi" w:cstheme="minorBidi"/>
          <w:color w:val="595959" w:themeColor="text1" w:themeTint="A6"/>
          <w:sz w:val="24"/>
        </w:rPr>
        <w:t xml:space="preserve"> </w:t>
      </w:r>
      <w:r w:rsidRPr="008B5B7E">
        <w:rPr>
          <w:rFonts w:asciiTheme="minorHAnsi" w:hAnsiTheme="minorHAnsi" w:cstheme="minorBidi"/>
          <w:color w:val="595959" w:themeColor="text1" w:themeTint="A6"/>
          <w:sz w:val="24"/>
        </w:rPr>
        <w:t>thể</w:t>
      </w:r>
      <w:r w:rsidR="00651B8E">
        <w:rPr>
          <w:rFonts w:asciiTheme="minorHAnsi" w:hAnsiTheme="minorHAnsi" w:cstheme="minorBidi"/>
          <w:color w:val="595959" w:themeColor="text1" w:themeTint="A6"/>
          <w:sz w:val="24"/>
        </w:rPr>
        <w:t xml:space="preserve"> xem thông tin, điều chỉnh dữ liệu trực tiếp. </w:t>
      </w:r>
      <w:r w:rsidRPr="008B5B7E">
        <w:rPr>
          <w:rFonts w:asciiTheme="minorHAnsi" w:hAnsiTheme="minorHAnsi" w:cstheme="minorBidi"/>
          <w:color w:val="595959" w:themeColor="text1" w:themeTint="A6"/>
          <w:sz w:val="24"/>
        </w:rPr>
        <w:t>Ngoài ra hệ thống còn cung cấp khả năng bảo mật cao.</w:t>
      </w:r>
      <w:bookmarkEnd w:id="15"/>
    </w:p>
    <w:p w14:paraId="177D3EFB" w14:textId="16092108" w:rsidR="00826F80" w:rsidRDefault="00813D1A" w:rsidP="00710EEE">
      <w:pPr>
        <w:pStyle w:val="Heading1"/>
        <w:numPr>
          <w:ilvl w:val="0"/>
          <w:numId w:val="3"/>
        </w:numPr>
        <w:spacing w:before="240" w:after="120" w:line="360" w:lineRule="auto"/>
        <w:ind w:left="284" w:hanging="142"/>
        <w:rPr>
          <w:rStyle w:val="Heading1Char"/>
          <w:b/>
        </w:rPr>
      </w:pPr>
      <w:bookmarkStart w:id="16" w:name="_Toc23024487"/>
      <w:r w:rsidRPr="00710EEE">
        <w:rPr>
          <w:rStyle w:val="Heading1Char"/>
          <w:b/>
        </w:rPr>
        <w:t>C</w:t>
      </w:r>
      <w:r w:rsidR="00826F80" w:rsidRPr="00710EEE">
        <w:rPr>
          <w:rStyle w:val="Heading1Char"/>
          <w:b/>
        </w:rPr>
        <w:t>ác yêu cầ</w:t>
      </w:r>
      <w:r w:rsidR="00710EEE">
        <w:rPr>
          <w:rStyle w:val="Heading1Char"/>
          <w:b/>
        </w:rPr>
        <w:t>u</w:t>
      </w:r>
      <w:bookmarkEnd w:id="16"/>
      <w:r w:rsidR="00710EEE">
        <w:rPr>
          <w:rStyle w:val="Heading1Char"/>
          <w:b/>
        </w:rPr>
        <w:t xml:space="preserve"> </w:t>
      </w:r>
    </w:p>
    <w:p w14:paraId="6C1C5783" w14:textId="77777777" w:rsidR="000633E5" w:rsidRDefault="002C6F95" w:rsidP="00D761BA">
      <w:pPr>
        <w:pStyle w:val="ListParagraph"/>
        <w:numPr>
          <w:ilvl w:val="0"/>
          <w:numId w:val="40"/>
        </w:numPr>
        <w:spacing w:line="360" w:lineRule="auto"/>
        <w:ind w:left="720" w:hanging="446"/>
        <w:rPr>
          <w:rFonts w:asciiTheme="majorHAnsi" w:eastAsiaTheme="majorEastAsia" w:hAnsiTheme="majorHAnsi" w:cstheme="majorBidi"/>
          <w:iCs/>
          <w:color w:val="00A0B8" w:themeColor="accent1"/>
          <w:sz w:val="30"/>
        </w:rPr>
      </w:pPr>
      <w:r>
        <w:rPr>
          <w:rFonts w:asciiTheme="majorHAnsi" w:eastAsiaTheme="majorEastAsia" w:hAnsiTheme="majorHAnsi" w:cstheme="majorBidi"/>
          <w:iCs/>
          <w:color w:val="00A0B8" w:themeColor="accent1"/>
          <w:sz w:val="30"/>
        </w:rPr>
        <w:t>Yêu cầu chung</w:t>
      </w:r>
    </w:p>
    <w:p w14:paraId="576D9527" w14:textId="70A99E01" w:rsidR="000633E5" w:rsidRDefault="000D2FD1" w:rsidP="00D761BA">
      <w:pPr>
        <w:pStyle w:val="ListParagraph"/>
        <w:numPr>
          <w:ilvl w:val="0"/>
          <w:numId w:val="27"/>
        </w:numPr>
        <w:spacing w:line="360" w:lineRule="auto"/>
        <w:ind w:left="90" w:firstLine="450"/>
        <w:rPr>
          <w:sz w:val="24"/>
        </w:rPr>
      </w:pPr>
      <w:r>
        <w:rPr>
          <w:sz w:val="24"/>
        </w:rPr>
        <w:t>Quản trị viên có thể</w:t>
      </w:r>
      <w:r w:rsidR="000D2E68">
        <w:rPr>
          <w:sz w:val="24"/>
        </w:rPr>
        <w:t xml:space="preserve"> quản lý</w:t>
      </w:r>
      <w:r>
        <w:rPr>
          <w:sz w:val="24"/>
        </w:rPr>
        <w:t xml:space="preserve"> được</w:t>
      </w:r>
      <w:r w:rsidR="000D2E68">
        <w:rPr>
          <w:sz w:val="24"/>
        </w:rPr>
        <w:t xml:space="preserve"> tất cả</w:t>
      </w:r>
      <w:r w:rsidR="000D2E68" w:rsidRPr="000D2E68">
        <w:rPr>
          <w:sz w:val="24"/>
        </w:rPr>
        <w:t xml:space="preserve"> </w:t>
      </w:r>
      <w:r w:rsidR="000D2E68" w:rsidRPr="000633E5">
        <w:rPr>
          <w:sz w:val="24"/>
        </w:rPr>
        <w:t>lĩnh vực câu hỏi</w:t>
      </w:r>
      <w:r w:rsidR="000633E5" w:rsidRPr="000633E5">
        <w:rPr>
          <w:sz w:val="24"/>
        </w:rPr>
        <w:t xml:space="preserve"> trong website việ</w:t>
      </w:r>
      <w:r w:rsidR="000D2E68">
        <w:rPr>
          <w:sz w:val="24"/>
        </w:rPr>
        <w:t>c</w:t>
      </w:r>
      <w:r w:rsidR="000633E5" w:rsidRPr="000633E5">
        <w:rPr>
          <w:sz w:val="24"/>
        </w:rPr>
        <w:t xml:space="preserve"> sửa đổi</w:t>
      </w:r>
      <w:r w:rsidR="00FA07DB">
        <w:rPr>
          <w:sz w:val="24"/>
        </w:rPr>
        <w:t>, cập nhật</w:t>
      </w:r>
      <w:r w:rsidR="000633E5" w:rsidRPr="000633E5">
        <w:rPr>
          <w:sz w:val="24"/>
        </w:rPr>
        <w:t xml:space="preserve"> các lĩnh vực</w:t>
      </w:r>
      <w:r>
        <w:rPr>
          <w:sz w:val="24"/>
        </w:rPr>
        <w:t xml:space="preserve"> phải </w:t>
      </w:r>
      <w:r w:rsidR="000633E5" w:rsidRPr="000633E5">
        <w:rPr>
          <w:sz w:val="24"/>
        </w:rPr>
        <w:t>đượ</w:t>
      </w:r>
      <w:r w:rsidR="00FA07DB">
        <w:rPr>
          <w:sz w:val="24"/>
        </w:rPr>
        <w:t>c làm</w:t>
      </w:r>
      <w:r>
        <w:rPr>
          <w:sz w:val="24"/>
        </w:rPr>
        <w:t xml:space="preserve"> theo </w:t>
      </w:r>
      <w:r w:rsidR="000D2E68">
        <w:rPr>
          <w:sz w:val="24"/>
        </w:rPr>
        <w:t xml:space="preserve">đúng </w:t>
      </w:r>
      <w:r>
        <w:rPr>
          <w:sz w:val="24"/>
        </w:rPr>
        <w:t>quy trình,</w:t>
      </w:r>
      <w:r w:rsidR="000633E5" w:rsidRPr="000633E5">
        <w:rPr>
          <w:sz w:val="24"/>
        </w:rPr>
        <w:t xml:space="preserve"> vì vậy việc thay đổ</w:t>
      </w:r>
      <w:r w:rsidR="000D2E68">
        <w:rPr>
          <w:sz w:val="24"/>
        </w:rPr>
        <w:t>i</w:t>
      </w:r>
      <w:r w:rsidR="000633E5" w:rsidRPr="000633E5">
        <w:rPr>
          <w:sz w:val="24"/>
        </w:rPr>
        <w:t>, thêm hay xóa lĩnh vực đượ</w:t>
      </w:r>
      <w:r w:rsidR="000D2E68">
        <w:rPr>
          <w:sz w:val="24"/>
        </w:rPr>
        <w:t>c ưu tiên</w:t>
      </w:r>
      <w:r w:rsidR="000633E5" w:rsidRPr="000633E5">
        <w:rPr>
          <w:sz w:val="24"/>
        </w:rPr>
        <w:t>.</w:t>
      </w:r>
    </w:p>
    <w:p w14:paraId="30C36BDF" w14:textId="46CF6810" w:rsidR="008A3B6B" w:rsidRDefault="008A3B6B" w:rsidP="00D761BA">
      <w:pPr>
        <w:pStyle w:val="ListParagraph"/>
        <w:numPr>
          <w:ilvl w:val="0"/>
          <w:numId w:val="27"/>
        </w:numPr>
        <w:spacing w:line="360" w:lineRule="auto"/>
        <w:ind w:left="90" w:firstLine="450"/>
        <w:rPr>
          <w:sz w:val="24"/>
        </w:rPr>
      </w:pPr>
      <w:r>
        <w:rPr>
          <w:sz w:val="24"/>
        </w:rPr>
        <w:t>Quản trị viên có thể quản lý được danh sách câu hỏi theo từng lĩnh vực khác nhau, việc cập nhật câu hỏi chỉnh sửa câu hỏi, đáp án phải được diễn ra thường xuyên để xây dựng nên bộ câu hỏi cho trò chơi trở nên đa dạng nên việc cấu hình hệ thống xây dựng giao</w:t>
      </w:r>
      <w:r w:rsidR="00737596">
        <w:rPr>
          <w:sz w:val="24"/>
        </w:rPr>
        <w:t xml:space="preserve"> diện phải nên chú trọng.</w:t>
      </w:r>
    </w:p>
    <w:p w14:paraId="3F7173F3" w14:textId="65033E42" w:rsidR="000633E5" w:rsidRDefault="00737596" w:rsidP="00D761BA">
      <w:pPr>
        <w:pStyle w:val="ListParagraph"/>
        <w:numPr>
          <w:ilvl w:val="0"/>
          <w:numId w:val="41"/>
        </w:numPr>
        <w:spacing w:line="360" w:lineRule="auto"/>
        <w:ind w:left="90" w:firstLine="450"/>
        <w:rPr>
          <w:sz w:val="24"/>
        </w:rPr>
      </w:pPr>
      <w:r>
        <w:rPr>
          <w:sz w:val="24"/>
        </w:rPr>
        <w:t xml:space="preserve">Quản trị viên có quyền can thiệp vào thông tin người chơi  bao gồm tên, email liên hệ và hình đại diện sao mỗi lượt chơi điểm số sẽ được tự động cập nhật và được đưa lên bảng xếp hạng. </w:t>
      </w:r>
    </w:p>
    <w:p w14:paraId="09C42A9A" w14:textId="7EC8E90A" w:rsidR="000633E5" w:rsidRPr="009B62A1" w:rsidRDefault="00737596" w:rsidP="00D761BA">
      <w:pPr>
        <w:pStyle w:val="ListParagraph"/>
        <w:numPr>
          <w:ilvl w:val="0"/>
          <w:numId w:val="41"/>
        </w:numPr>
        <w:spacing w:line="360" w:lineRule="auto"/>
        <w:ind w:left="90" w:firstLine="450"/>
        <w:rPr>
          <w:sz w:val="24"/>
        </w:rPr>
      </w:pPr>
      <w:r>
        <w:rPr>
          <w:sz w:val="24"/>
        </w:rPr>
        <w:lastRenderedPageBreak/>
        <w:t>Quản trị viên có thể quản lý được gói credit bao gồm chỉnh sửa, cập nhật, xóa sao mỗi lần người chơi mua 1 gó</w:t>
      </w:r>
      <w:r w:rsidR="00BA2E05">
        <w:rPr>
          <w:sz w:val="24"/>
        </w:rPr>
        <w:t>i credit sẽ được tự động cập nhật nếu phát sinh ra lỗi</w:t>
      </w:r>
      <w:r w:rsidR="000B4126">
        <w:rPr>
          <w:sz w:val="24"/>
        </w:rPr>
        <w:t xml:space="preserve"> nạp, giao dịch</w:t>
      </w:r>
      <w:r w:rsidR="00BA2E05">
        <w:rPr>
          <w:sz w:val="24"/>
        </w:rPr>
        <w:t>,</w:t>
      </w:r>
      <w:r w:rsidR="000B4126">
        <w:rPr>
          <w:sz w:val="24"/>
        </w:rPr>
        <w:t xml:space="preserve"> bug </w:t>
      </w:r>
      <w:r w:rsidR="00BA2E05">
        <w:rPr>
          <w:sz w:val="24"/>
        </w:rPr>
        <w:t>quản trị viên có thể can thiệ</w:t>
      </w:r>
      <w:r w:rsidR="000F57F3">
        <w:rPr>
          <w:sz w:val="24"/>
        </w:rPr>
        <w:t>p và điều chỉnh.</w:t>
      </w:r>
    </w:p>
    <w:p w14:paraId="2C2B1F9D" w14:textId="7B41C98F" w:rsidR="00826F80" w:rsidRPr="000633E5" w:rsidRDefault="00826F80" w:rsidP="00D761BA">
      <w:pPr>
        <w:pStyle w:val="ListParagraph"/>
        <w:numPr>
          <w:ilvl w:val="0"/>
          <w:numId w:val="40"/>
        </w:numPr>
        <w:spacing w:line="360" w:lineRule="auto"/>
        <w:ind w:left="720" w:hanging="446"/>
        <w:rPr>
          <w:rFonts w:asciiTheme="majorHAnsi" w:eastAsiaTheme="majorEastAsia" w:hAnsiTheme="majorHAnsi" w:cstheme="majorBidi"/>
          <w:iCs/>
          <w:color w:val="00A0B8" w:themeColor="accent1"/>
          <w:sz w:val="30"/>
        </w:rPr>
      </w:pPr>
      <w:r w:rsidRPr="000633E5">
        <w:rPr>
          <w:rFonts w:asciiTheme="majorHAnsi" w:eastAsiaTheme="majorEastAsia" w:hAnsiTheme="majorHAnsi" w:cstheme="majorBidi"/>
          <w:iCs/>
          <w:color w:val="00A0B8" w:themeColor="accent1"/>
          <w:sz w:val="30"/>
        </w:rPr>
        <w:t>Yêu cầu về môi trường:</w:t>
      </w:r>
    </w:p>
    <w:p w14:paraId="75B257C0" w14:textId="268B5E41" w:rsidR="00826F80" w:rsidRPr="00826F80" w:rsidRDefault="00826F80" w:rsidP="00D761BA">
      <w:pPr>
        <w:pStyle w:val="ListParagraph"/>
        <w:numPr>
          <w:ilvl w:val="0"/>
          <w:numId w:val="27"/>
        </w:numPr>
        <w:spacing w:line="360" w:lineRule="auto"/>
        <w:ind w:left="734" w:hanging="187"/>
        <w:rPr>
          <w:sz w:val="24"/>
        </w:rPr>
      </w:pPr>
      <w:r w:rsidRPr="00826F80">
        <w:rPr>
          <w:sz w:val="24"/>
        </w:rPr>
        <w:t>Chạy được trên mọi trình duyệt web.</w:t>
      </w:r>
    </w:p>
    <w:p w14:paraId="4BAB9CB5" w14:textId="78B40226" w:rsidR="00826F80" w:rsidRPr="00826F80" w:rsidRDefault="00826F80" w:rsidP="00D761BA">
      <w:pPr>
        <w:pStyle w:val="ListParagraph"/>
        <w:numPr>
          <w:ilvl w:val="0"/>
          <w:numId w:val="27"/>
        </w:numPr>
        <w:spacing w:line="360" w:lineRule="auto"/>
        <w:ind w:left="734" w:hanging="187"/>
        <w:rPr>
          <w:sz w:val="24"/>
        </w:rPr>
      </w:pPr>
      <w:r w:rsidRPr="00826F80">
        <w:rPr>
          <w:sz w:val="24"/>
        </w:rPr>
        <w:t>Chạy được trên mọi hệ điều hành, nền tảng khác nhau.</w:t>
      </w:r>
    </w:p>
    <w:p w14:paraId="2CC3536F" w14:textId="596DA62F" w:rsidR="00826F80" w:rsidRDefault="00826F80" w:rsidP="00D761BA">
      <w:pPr>
        <w:pStyle w:val="ListParagraph"/>
        <w:numPr>
          <w:ilvl w:val="0"/>
          <w:numId w:val="27"/>
        </w:numPr>
        <w:spacing w:line="360" w:lineRule="auto"/>
        <w:ind w:left="734" w:hanging="187"/>
        <w:rPr>
          <w:sz w:val="24"/>
        </w:rPr>
      </w:pPr>
      <w:r w:rsidRPr="00826F80">
        <w:rPr>
          <w:sz w:val="24"/>
        </w:rPr>
        <w:t>Cơ sở dữ liệu dùng SQL Server.</w:t>
      </w:r>
    </w:p>
    <w:p w14:paraId="5A2835BD" w14:textId="7EC7AC8F" w:rsidR="000633E5" w:rsidRPr="000633E5" w:rsidRDefault="00826F80" w:rsidP="00D761BA">
      <w:pPr>
        <w:pStyle w:val="ListParagraph"/>
        <w:numPr>
          <w:ilvl w:val="0"/>
          <w:numId w:val="27"/>
        </w:numPr>
        <w:spacing w:line="360" w:lineRule="auto"/>
        <w:ind w:left="734" w:hanging="187"/>
        <w:rPr>
          <w:sz w:val="24"/>
        </w:rPr>
      </w:pPr>
      <w:r>
        <w:rPr>
          <w:sz w:val="24"/>
        </w:rPr>
        <w:t>Ngôn ngữ lập trình PHP.</w:t>
      </w:r>
    </w:p>
    <w:p w14:paraId="273DB77C" w14:textId="60D2AC8F" w:rsidR="00296F14" w:rsidRPr="000633E5" w:rsidRDefault="00296F14" w:rsidP="00D761BA">
      <w:pPr>
        <w:pStyle w:val="ListParagraph"/>
        <w:numPr>
          <w:ilvl w:val="0"/>
          <w:numId w:val="40"/>
        </w:numPr>
        <w:spacing w:line="360" w:lineRule="auto"/>
        <w:ind w:left="720" w:hanging="446"/>
        <w:rPr>
          <w:rFonts w:asciiTheme="majorHAnsi" w:eastAsiaTheme="majorEastAsia" w:hAnsiTheme="majorHAnsi" w:cstheme="majorBidi"/>
          <w:iCs/>
          <w:color w:val="00A0B8" w:themeColor="accent1"/>
          <w:sz w:val="30"/>
        </w:rPr>
      </w:pPr>
      <w:r w:rsidRPr="000633E5">
        <w:rPr>
          <w:rFonts w:asciiTheme="majorHAnsi" w:eastAsiaTheme="majorEastAsia" w:hAnsiTheme="majorHAnsi" w:cstheme="majorBidi"/>
          <w:iCs/>
          <w:color w:val="00A0B8" w:themeColor="accent1"/>
          <w:sz w:val="30"/>
        </w:rPr>
        <w:t>Yêu cầu về giao diện:</w:t>
      </w:r>
    </w:p>
    <w:p w14:paraId="6301D6B0" w14:textId="36450DFA" w:rsidR="008F0E6A" w:rsidRDefault="00296F14" w:rsidP="00D761BA">
      <w:pPr>
        <w:pStyle w:val="ListParagraph"/>
        <w:numPr>
          <w:ilvl w:val="0"/>
          <w:numId w:val="27"/>
        </w:numPr>
        <w:spacing w:line="360" w:lineRule="auto"/>
        <w:ind w:left="734" w:hanging="187"/>
        <w:rPr>
          <w:sz w:val="24"/>
        </w:rPr>
      </w:pPr>
      <w:r w:rsidRPr="008F0E6A">
        <w:rPr>
          <w:sz w:val="24"/>
        </w:rPr>
        <w:t>Giao diện của hệ thống phải đáp ứng được tiêu chí quan</w:t>
      </w:r>
      <w:r w:rsidRPr="008F0E6A">
        <w:rPr>
          <w:sz w:val="24"/>
        </w:rPr>
        <w:br/>
        <w:t>trọng nhất của dự án</w:t>
      </w:r>
      <w:r w:rsidR="008F0E6A">
        <w:rPr>
          <w:sz w:val="24"/>
        </w:rPr>
        <w:t xml:space="preserve"> là quản lý dữ liệu của trò chơi trả lời câu hỏi.</w:t>
      </w:r>
    </w:p>
    <w:p w14:paraId="5F85B30D" w14:textId="08449169" w:rsidR="008F0E6A" w:rsidRDefault="008F0E6A" w:rsidP="00D761BA">
      <w:pPr>
        <w:pStyle w:val="ListParagraph"/>
        <w:numPr>
          <w:ilvl w:val="0"/>
          <w:numId w:val="27"/>
        </w:numPr>
        <w:spacing w:line="360" w:lineRule="auto"/>
        <w:ind w:left="734" w:hanging="187"/>
        <w:rPr>
          <w:sz w:val="24"/>
        </w:rPr>
      </w:pPr>
      <w:r w:rsidRPr="008F0E6A">
        <w:rPr>
          <w:sz w:val="24"/>
        </w:rPr>
        <w:t>Các điều khiển trên trang web cần quen thuộc, dễ thao tác</w:t>
      </w:r>
      <w:r w:rsidRPr="008F0E6A">
        <w:rPr>
          <w:sz w:val="24"/>
        </w:rPr>
        <w:br/>
        <w:t>vớ</w:t>
      </w:r>
      <w:r>
        <w:rPr>
          <w:sz w:val="24"/>
        </w:rPr>
        <w:t>i quản trị viên</w:t>
      </w:r>
      <w:r w:rsidRPr="008F0E6A">
        <w:rPr>
          <w:sz w:val="24"/>
        </w:rPr>
        <w:t xml:space="preserve">. </w:t>
      </w:r>
    </w:p>
    <w:p w14:paraId="35CA685A" w14:textId="3D832188" w:rsidR="008F0E6A" w:rsidRDefault="008F0E6A" w:rsidP="00D761BA">
      <w:pPr>
        <w:pStyle w:val="ListParagraph"/>
        <w:numPr>
          <w:ilvl w:val="0"/>
          <w:numId w:val="27"/>
        </w:numPr>
        <w:spacing w:line="360" w:lineRule="auto"/>
        <w:ind w:left="734" w:hanging="187"/>
        <w:rPr>
          <w:sz w:val="24"/>
        </w:rPr>
      </w:pPr>
      <w:r w:rsidRPr="008F0E6A">
        <w:rPr>
          <w:sz w:val="24"/>
        </w:rPr>
        <w:t>Giao diện gồm ít nhất 2 thứ tiếng: tiếng Việt, tiếng Anh</w:t>
      </w:r>
      <w:r w:rsidR="000F57F3">
        <w:rPr>
          <w:sz w:val="24"/>
        </w:rPr>
        <w:t>.</w:t>
      </w:r>
    </w:p>
    <w:p w14:paraId="05A3D2C2" w14:textId="1F298463" w:rsidR="008F0E6A" w:rsidRDefault="008F0E6A" w:rsidP="00D761BA">
      <w:pPr>
        <w:pStyle w:val="ListParagraph"/>
        <w:numPr>
          <w:ilvl w:val="0"/>
          <w:numId w:val="27"/>
        </w:numPr>
        <w:spacing w:line="360" w:lineRule="auto"/>
        <w:ind w:left="734" w:hanging="187"/>
        <w:rPr>
          <w:sz w:val="24"/>
        </w:rPr>
      </w:pPr>
      <w:r w:rsidRPr="008F0E6A">
        <w:rPr>
          <w:sz w:val="24"/>
        </w:rPr>
        <w:t>Kiểu của giao diện thay</w:t>
      </w:r>
      <w:r>
        <w:rPr>
          <w:sz w:val="24"/>
        </w:rPr>
        <w:t xml:space="preserve"> </w:t>
      </w:r>
      <w:r w:rsidRPr="008F0E6A">
        <w:rPr>
          <w:sz w:val="24"/>
        </w:rPr>
        <w:t>đổi động giúp hạn chế sự đơn điệu.</w:t>
      </w:r>
    </w:p>
    <w:p w14:paraId="4D17A542" w14:textId="4459C540" w:rsidR="00826F80" w:rsidRDefault="008F0E6A" w:rsidP="00D761BA">
      <w:pPr>
        <w:pStyle w:val="ListParagraph"/>
        <w:numPr>
          <w:ilvl w:val="0"/>
          <w:numId w:val="27"/>
        </w:numPr>
        <w:spacing w:line="360" w:lineRule="auto"/>
        <w:ind w:left="734" w:hanging="187"/>
        <w:rPr>
          <w:sz w:val="24"/>
        </w:rPr>
      </w:pPr>
      <w:r w:rsidRPr="008F0E6A">
        <w:rPr>
          <w:sz w:val="24"/>
        </w:rPr>
        <w:t>Tên các trường thông tin, chức năng phải thống nhất toàn bộ</w:t>
      </w:r>
      <w:r w:rsidRPr="008F0E6A">
        <w:rPr>
          <w:sz w:val="24"/>
        </w:rPr>
        <w:br/>
        <w:t>giao diện.</w:t>
      </w:r>
    </w:p>
    <w:p w14:paraId="5D4E9854" w14:textId="76D4138C" w:rsidR="00E5730A" w:rsidRDefault="00E5730A" w:rsidP="00E5730A">
      <w:pPr>
        <w:pStyle w:val="Heading1"/>
        <w:numPr>
          <w:ilvl w:val="0"/>
          <w:numId w:val="3"/>
        </w:numPr>
        <w:spacing w:before="240" w:after="120" w:line="360" w:lineRule="auto"/>
        <w:ind w:left="284" w:hanging="142"/>
        <w:rPr>
          <w:rStyle w:val="Heading1Char"/>
          <w:b/>
        </w:rPr>
      </w:pPr>
      <w:bookmarkStart w:id="17" w:name="_Toc23024488"/>
      <w:r>
        <w:rPr>
          <w:rStyle w:val="Heading1Char"/>
          <w:b/>
        </w:rPr>
        <w:lastRenderedPageBreak/>
        <w:t>Đặt tả hệ thống</w:t>
      </w:r>
      <w:bookmarkEnd w:id="17"/>
    </w:p>
    <w:p w14:paraId="57DECD7B" w14:textId="543E21A4" w:rsidR="004950BA" w:rsidRPr="004950BA" w:rsidRDefault="004950BA" w:rsidP="004950BA">
      <w:pPr>
        <w:pStyle w:val="Heading2"/>
        <w:numPr>
          <w:ilvl w:val="0"/>
          <w:numId w:val="49"/>
        </w:numPr>
        <w:spacing w:before="40" w:line="259" w:lineRule="auto"/>
        <w:rPr>
          <w:rFonts w:asciiTheme="minorHAnsi" w:eastAsiaTheme="minorHAnsi" w:hAnsiTheme="minorHAnsi" w:cstheme="minorBidi"/>
          <w:caps w:val="0"/>
          <w:color w:val="595959" w:themeColor="text1" w:themeTint="A6"/>
          <w:sz w:val="24"/>
        </w:rPr>
      </w:pPr>
      <w:bookmarkStart w:id="18" w:name="_Toc23024489"/>
      <w:r w:rsidRPr="004950BA">
        <w:rPr>
          <w:rFonts w:asciiTheme="minorHAnsi" w:eastAsiaTheme="minorHAnsi" w:hAnsiTheme="minorHAnsi" w:cstheme="minorBidi"/>
          <w:caps w:val="0"/>
          <w:color w:val="595959" w:themeColor="text1" w:themeTint="A6"/>
          <w:sz w:val="24"/>
        </w:rPr>
        <w:t>Chức năng quản lý lĩnh vực</w:t>
      </w:r>
      <w:bookmarkEnd w:id="18"/>
    </w:p>
    <w:p w14:paraId="197DC6C5"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19" w:name="_Toc23024490"/>
      <w:r w:rsidRPr="004950BA">
        <w:rPr>
          <w:rFonts w:asciiTheme="minorHAnsi" w:eastAsiaTheme="minorHAnsi" w:hAnsiTheme="minorHAnsi" w:cstheme="minorBidi"/>
          <w:caps w:val="0"/>
          <w:color w:val="595959" w:themeColor="text1" w:themeTint="A6"/>
          <w:sz w:val="24"/>
        </w:rPr>
        <w:t>Chức năng thêm lĩnh vực</w:t>
      </w:r>
      <w:bookmarkEnd w:id="19"/>
    </w:p>
    <w:p w14:paraId="093F3A4D"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20" w:name="_Toc23024491"/>
      <w:r w:rsidRPr="004950BA">
        <w:rPr>
          <w:rFonts w:asciiTheme="minorHAnsi" w:eastAsiaTheme="minorHAnsi" w:hAnsiTheme="minorHAnsi" w:cstheme="minorBidi"/>
          <w:caps w:val="0"/>
          <w:color w:val="595959" w:themeColor="text1" w:themeTint="A6"/>
          <w:sz w:val="24"/>
        </w:rPr>
        <w:t>Khi một lĩnh vực mới cần được nhập vào thì admin chọn chức năng thêm lĩnh vực. Thêm lĩnh vực có các thông tin chính gồm: id, tên lĩnh vực.</w:t>
      </w:r>
      <w:bookmarkEnd w:id="20"/>
    </w:p>
    <w:p w14:paraId="59AC616E"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21" w:name="_Toc23024492"/>
      <w:r w:rsidRPr="004950BA">
        <w:rPr>
          <w:rFonts w:asciiTheme="minorHAnsi" w:eastAsiaTheme="minorHAnsi" w:hAnsiTheme="minorHAnsi" w:cstheme="minorBidi"/>
          <w:caps w:val="0"/>
          <w:color w:val="595959" w:themeColor="text1" w:themeTint="A6"/>
          <w:sz w:val="24"/>
        </w:rPr>
        <w:t>Chức năng cập nhật lĩnh vực</w:t>
      </w:r>
      <w:bookmarkEnd w:id="21"/>
    </w:p>
    <w:p w14:paraId="4522A169"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22" w:name="_Toc23024493"/>
      <w:r w:rsidRPr="004950BA">
        <w:rPr>
          <w:rFonts w:asciiTheme="minorHAnsi" w:eastAsiaTheme="minorHAnsi" w:hAnsiTheme="minorHAnsi" w:cstheme="minorBidi"/>
          <w:caps w:val="0"/>
          <w:color w:val="595959" w:themeColor="text1" w:themeTint="A6"/>
          <w:sz w:val="24"/>
        </w:rPr>
        <w:t>Chức năng cập nhật lĩnh vực giúp admin quản lý xóa, cập nhật lại các thông tin của một lĩnh vực.</w:t>
      </w:r>
      <w:bookmarkEnd w:id="22"/>
    </w:p>
    <w:p w14:paraId="5C971AED"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23" w:name="_Toc23024494"/>
      <w:r w:rsidRPr="004950BA">
        <w:rPr>
          <w:rFonts w:asciiTheme="minorHAnsi" w:eastAsiaTheme="minorHAnsi" w:hAnsiTheme="minorHAnsi" w:cstheme="minorBidi"/>
          <w:caps w:val="0"/>
          <w:color w:val="595959" w:themeColor="text1" w:themeTint="A6"/>
          <w:sz w:val="24"/>
        </w:rPr>
        <w:t>Chức năng xóa lĩnh vực.</w:t>
      </w:r>
      <w:bookmarkEnd w:id="23"/>
    </w:p>
    <w:p w14:paraId="50A25925" w14:textId="03C0ABFF" w:rsidR="004950BA" w:rsidRPr="00105BF6" w:rsidRDefault="004950BA" w:rsidP="00105BF6">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24" w:name="_Toc23024495"/>
      <w:r w:rsidRPr="004950BA">
        <w:rPr>
          <w:rFonts w:asciiTheme="minorHAnsi" w:eastAsiaTheme="minorHAnsi" w:hAnsiTheme="minorHAnsi" w:cstheme="minorBidi"/>
          <w:caps w:val="0"/>
          <w:color w:val="595959" w:themeColor="text1" w:themeTint="A6"/>
          <w:sz w:val="24"/>
        </w:rPr>
        <w:t>Chức năng xóa lĩnh vực giúp admin xóa các lĩnh vực không cần thiết.</w:t>
      </w:r>
      <w:bookmarkEnd w:id="24"/>
    </w:p>
    <w:p w14:paraId="7F42B003" w14:textId="77777777" w:rsidR="004950BA" w:rsidRPr="004950BA" w:rsidRDefault="004950BA" w:rsidP="004950BA">
      <w:pPr>
        <w:pStyle w:val="Heading2"/>
        <w:numPr>
          <w:ilvl w:val="0"/>
          <w:numId w:val="49"/>
        </w:numPr>
        <w:spacing w:before="40" w:line="259" w:lineRule="auto"/>
        <w:rPr>
          <w:rFonts w:asciiTheme="minorHAnsi" w:eastAsiaTheme="minorHAnsi" w:hAnsiTheme="minorHAnsi" w:cstheme="minorBidi"/>
          <w:caps w:val="0"/>
          <w:color w:val="595959" w:themeColor="text1" w:themeTint="A6"/>
          <w:sz w:val="24"/>
        </w:rPr>
      </w:pPr>
      <w:bookmarkStart w:id="25" w:name="_Toc23024496"/>
      <w:r w:rsidRPr="004950BA">
        <w:rPr>
          <w:rFonts w:asciiTheme="minorHAnsi" w:eastAsiaTheme="minorHAnsi" w:hAnsiTheme="minorHAnsi" w:cstheme="minorBidi"/>
          <w:caps w:val="0"/>
          <w:color w:val="595959" w:themeColor="text1" w:themeTint="A6"/>
          <w:sz w:val="24"/>
        </w:rPr>
        <w:t>Chức năng quản lý câu hỏi</w:t>
      </w:r>
      <w:bookmarkEnd w:id="25"/>
    </w:p>
    <w:p w14:paraId="3C675F8C"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26" w:name="_Toc23024497"/>
      <w:r w:rsidRPr="004950BA">
        <w:rPr>
          <w:rFonts w:asciiTheme="minorHAnsi" w:eastAsiaTheme="minorHAnsi" w:hAnsiTheme="minorHAnsi" w:cstheme="minorBidi"/>
          <w:caps w:val="0"/>
          <w:color w:val="595959" w:themeColor="text1" w:themeTint="A6"/>
          <w:sz w:val="24"/>
        </w:rPr>
        <w:t>Chức năng thêm câu hỏi</w:t>
      </w:r>
      <w:bookmarkEnd w:id="26"/>
    </w:p>
    <w:p w14:paraId="64C94C75"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27" w:name="_Toc23024498"/>
      <w:r w:rsidRPr="004950BA">
        <w:rPr>
          <w:rFonts w:asciiTheme="minorHAnsi" w:eastAsiaTheme="minorHAnsi" w:hAnsiTheme="minorHAnsi" w:cstheme="minorBidi"/>
          <w:caps w:val="0"/>
          <w:color w:val="595959" w:themeColor="text1" w:themeTint="A6"/>
          <w:sz w:val="24"/>
        </w:rPr>
        <w:t>Khi một câu hỏi trong lĩnh vực mới cần được nhập vào thì admin chọn chức năng thêm câu hỏi. Thêm câu hỏi có các thông tin chính gồm: id,nội dung, lĩnh vực id, phương án a, phương án b, phương án c, phương án d, đáp án.</w:t>
      </w:r>
      <w:bookmarkEnd w:id="27"/>
    </w:p>
    <w:p w14:paraId="1987131A"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28" w:name="_Toc23024499"/>
      <w:r w:rsidRPr="004950BA">
        <w:rPr>
          <w:rFonts w:asciiTheme="minorHAnsi" w:eastAsiaTheme="minorHAnsi" w:hAnsiTheme="minorHAnsi" w:cstheme="minorBidi"/>
          <w:caps w:val="0"/>
          <w:color w:val="595959" w:themeColor="text1" w:themeTint="A6"/>
          <w:sz w:val="24"/>
        </w:rPr>
        <w:t>Chức năng cập nhật câu hỏi</w:t>
      </w:r>
      <w:bookmarkEnd w:id="28"/>
    </w:p>
    <w:p w14:paraId="6DF483D1"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29" w:name="_Toc23024500"/>
      <w:r w:rsidRPr="004950BA">
        <w:rPr>
          <w:rFonts w:asciiTheme="minorHAnsi" w:eastAsiaTheme="minorHAnsi" w:hAnsiTheme="minorHAnsi" w:cstheme="minorBidi"/>
          <w:caps w:val="0"/>
          <w:color w:val="595959" w:themeColor="text1" w:themeTint="A6"/>
          <w:sz w:val="24"/>
        </w:rPr>
        <w:t>Chức năng cập nhật câu hỏi giúp admin quản lý xóa, cập nhật lại các thông tin của một câu hỏi.</w:t>
      </w:r>
      <w:bookmarkEnd w:id="29"/>
    </w:p>
    <w:p w14:paraId="5871CBAE"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30" w:name="_Toc23024501"/>
      <w:r w:rsidRPr="004950BA">
        <w:rPr>
          <w:rFonts w:asciiTheme="minorHAnsi" w:eastAsiaTheme="minorHAnsi" w:hAnsiTheme="minorHAnsi" w:cstheme="minorBidi"/>
          <w:caps w:val="0"/>
          <w:color w:val="595959" w:themeColor="text1" w:themeTint="A6"/>
          <w:sz w:val="24"/>
        </w:rPr>
        <w:t>Chức năng xóa câu hỏi</w:t>
      </w:r>
      <w:bookmarkEnd w:id="30"/>
    </w:p>
    <w:p w14:paraId="2AEE257F" w14:textId="7B6BE4B7" w:rsidR="004950BA" w:rsidRPr="00105BF6"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31" w:name="_Toc23024502"/>
      <w:r w:rsidRPr="004950BA">
        <w:rPr>
          <w:rFonts w:asciiTheme="minorHAnsi" w:eastAsiaTheme="minorHAnsi" w:hAnsiTheme="minorHAnsi" w:cstheme="minorBidi"/>
          <w:caps w:val="0"/>
          <w:color w:val="595959" w:themeColor="text1" w:themeTint="A6"/>
          <w:sz w:val="24"/>
        </w:rPr>
        <w:t>Chức năng xóa câu hỏi giúp admin xóa các câu hỏi không cần thiết.</w:t>
      </w:r>
      <w:bookmarkEnd w:id="31"/>
    </w:p>
    <w:p w14:paraId="0D214558" w14:textId="77777777" w:rsidR="004950BA" w:rsidRPr="004950BA" w:rsidRDefault="004950BA" w:rsidP="004950BA">
      <w:pPr>
        <w:pStyle w:val="Heading2"/>
        <w:numPr>
          <w:ilvl w:val="0"/>
          <w:numId w:val="49"/>
        </w:numPr>
        <w:spacing w:before="40" w:line="259" w:lineRule="auto"/>
        <w:rPr>
          <w:rFonts w:asciiTheme="minorHAnsi" w:eastAsiaTheme="minorHAnsi" w:hAnsiTheme="minorHAnsi" w:cstheme="minorBidi"/>
          <w:caps w:val="0"/>
          <w:color w:val="595959" w:themeColor="text1" w:themeTint="A6"/>
          <w:sz w:val="24"/>
        </w:rPr>
      </w:pPr>
      <w:bookmarkStart w:id="32" w:name="_Toc23024503"/>
      <w:r w:rsidRPr="004950BA">
        <w:rPr>
          <w:rFonts w:asciiTheme="minorHAnsi" w:eastAsiaTheme="minorHAnsi" w:hAnsiTheme="minorHAnsi" w:cstheme="minorBidi"/>
          <w:caps w:val="0"/>
          <w:color w:val="595959" w:themeColor="text1" w:themeTint="A6"/>
          <w:sz w:val="24"/>
        </w:rPr>
        <w:t>Chức năng quản lý người chơi</w:t>
      </w:r>
      <w:bookmarkEnd w:id="32"/>
    </w:p>
    <w:p w14:paraId="506DEA07"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33" w:name="_Toc23024504"/>
      <w:r w:rsidRPr="004950BA">
        <w:rPr>
          <w:rFonts w:asciiTheme="minorHAnsi" w:eastAsiaTheme="minorHAnsi" w:hAnsiTheme="minorHAnsi" w:cstheme="minorBidi"/>
          <w:caps w:val="0"/>
          <w:color w:val="595959" w:themeColor="text1" w:themeTint="A6"/>
          <w:sz w:val="24"/>
        </w:rPr>
        <w:t>Chức năng thêm người chơi</w:t>
      </w:r>
      <w:bookmarkEnd w:id="33"/>
    </w:p>
    <w:p w14:paraId="23B7FD10"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34" w:name="_Toc23024505"/>
      <w:r w:rsidRPr="004950BA">
        <w:rPr>
          <w:rFonts w:asciiTheme="minorHAnsi" w:eastAsiaTheme="minorHAnsi" w:hAnsiTheme="minorHAnsi" w:cstheme="minorBidi"/>
          <w:caps w:val="0"/>
          <w:color w:val="595959" w:themeColor="text1" w:themeTint="A6"/>
          <w:sz w:val="24"/>
        </w:rPr>
        <w:t>Khi một câu hỏi trong lĩnh vực mới cần được nhập vào thì admin chọn chức năng thêm người chơi. Thêm người chơi có các thông tin chính gồm: id, tên đăng nhập, mật khẩu, email, hình đại diện, credit.</w:t>
      </w:r>
      <w:bookmarkEnd w:id="34"/>
    </w:p>
    <w:p w14:paraId="64742594"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35" w:name="_Toc23024506"/>
      <w:r w:rsidRPr="004950BA">
        <w:rPr>
          <w:rFonts w:asciiTheme="minorHAnsi" w:eastAsiaTheme="minorHAnsi" w:hAnsiTheme="minorHAnsi" w:cstheme="minorBidi"/>
          <w:caps w:val="0"/>
          <w:color w:val="595959" w:themeColor="text1" w:themeTint="A6"/>
          <w:sz w:val="24"/>
        </w:rPr>
        <w:t>Chức năng cập nhật người chơi</w:t>
      </w:r>
      <w:bookmarkEnd w:id="35"/>
    </w:p>
    <w:p w14:paraId="56D285A4"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36" w:name="_Toc23024507"/>
      <w:r w:rsidRPr="004950BA">
        <w:rPr>
          <w:rFonts w:asciiTheme="minorHAnsi" w:eastAsiaTheme="minorHAnsi" w:hAnsiTheme="minorHAnsi" w:cstheme="minorBidi"/>
          <w:caps w:val="0"/>
          <w:color w:val="595959" w:themeColor="text1" w:themeTint="A6"/>
          <w:sz w:val="24"/>
        </w:rPr>
        <w:t>Chức năng cập nhật nười chơi giúp admin quản lý xóa, cập nhật lại các thông tin của một người chơi.</w:t>
      </w:r>
      <w:bookmarkEnd w:id="36"/>
    </w:p>
    <w:p w14:paraId="655DCD7A"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37" w:name="_Toc23024508"/>
      <w:r w:rsidRPr="004950BA">
        <w:rPr>
          <w:rFonts w:asciiTheme="minorHAnsi" w:eastAsiaTheme="minorHAnsi" w:hAnsiTheme="minorHAnsi" w:cstheme="minorBidi"/>
          <w:caps w:val="0"/>
          <w:color w:val="595959" w:themeColor="text1" w:themeTint="A6"/>
          <w:sz w:val="24"/>
        </w:rPr>
        <w:t>Chức năng xóa người chơi</w:t>
      </w:r>
      <w:bookmarkEnd w:id="37"/>
    </w:p>
    <w:p w14:paraId="602231E8" w14:textId="684B3736" w:rsidR="004950BA" w:rsidRPr="00105BF6"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38" w:name="_Toc23024509"/>
      <w:r w:rsidRPr="004950BA">
        <w:rPr>
          <w:rFonts w:asciiTheme="minorHAnsi" w:eastAsiaTheme="minorHAnsi" w:hAnsiTheme="minorHAnsi" w:cstheme="minorBidi"/>
          <w:caps w:val="0"/>
          <w:color w:val="595959" w:themeColor="text1" w:themeTint="A6"/>
          <w:sz w:val="24"/>
        </w:rPr>
        <w:t>Chức năng xóa người chơi giúp admin xóa các câu hỏi không cần thiết.</w:t>
      </w:r>
      <w:bookmarkEnd w:id="38"/>
    </w:p>
    <w:p w14:paraId="1AE18473" w14:textId="77777777" w:rsidR="004950BA" w:rsidRPr="004950BA" w:rsidRDefault="004950BA" w:rsidP="004950BA">
      <w:pPr>
        <w:pStyle w:val="Heading2"/>
        <w:numPr>
          <w:ilvl w:val="0"/>
          <w:numId w:val="49"/>
        </w:numPr>
        <w:spacing w:before="40" w:line="259" w:lineRule="auto"/>
        <w:rPr>
          <w:rFonts w:asciiTheme="minorHAnsi" w:eastAsiaTheme="minorHAnsi" w:hAnsiTheme="minorHAnsi" w:cstheme="minorBidi"/>
          <w:caps w:val="0"/>
          <w:color w:val="595959" w:themeColor="text1" w:themeTint="A6"/>
          <w:sz w:val="24"/>
        </w:rPr>
      </w:pPr>
      <w:bookmarkStart w:id="39" w:name="_Toc23024510"/>
      <w:r w:rsidRPr="004950BA">
        <w:rPr>
          <w:rFonts w:asciiTheme="minorHAnsi" w:eastAsiaTheme="minorHAnsi" w:hAnsiTheme="minorHAnsi" w:cstheme="minorBidi"/>
          <w:caps w:val="0"/>
          <w:color w:val="595959" w:themeColor="text1" w:themeTint="A6"/>
          <w:sz w:val="24"/>
        </w:rPr>
        <w:t>Chức năng quản lý gói credit</w:t>
      </w:r>
      <w:bookmarkEnd w:id="39"/>
    </w:p>
    <w:p w14:paraId="58A2EA38"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40" w:name="_Toc23024511"/>
      <w:r w:rsidRPr="004950BA">
        <w:rPr>
          <w:rFonts w:asciiTheme="minorHAnsi" w:eastAsiaTheme="minorHAnsi" w:hAnsiTheme="minorHAnsi" w:cstheme="minorBidi"/>
          <w:caps w:val="0"/>
          <w:color w:val="595959" w:themeColor="text1" w:themeTint="A6"/>
          <w:sz w:val="24"/>
        </w:rPr>
        <w:t>Chức năng thêm gói credit</w:t>
      </w:r>
      <w:bookmarkEnd w:id="40"/>
    </w:p>
    <w:p w14:paraId="7D005A41"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41" w:name="_Toc23024512"/>
      <w:r w:rsidRPr="004950BA">
        <w:rPr>
          <w:rFonts w:asciiTheme="minorHAnsi" w:eastAsiaTheme="minorHAnsi" w:hAnsiTheme="minorHAnsi" w:cstheme="minorBidi"/>
          <w:caps w:val="0"/>
          <w:color w:val="595959" w:themeColor="text1" w:themeTint="A6"/>
          <w:sz w:val="24"/>
        </w:rPr>
        <w:t>Khi một câu hỏi trong credit mới cần được nhập vào thì admin chọn chức năng thêm gói credit. Thêm credit có các thông tin chính gồm: id,tên gói, credit, số tiền.</w:t>
      </w:r>
      <w:bookmarkEnd w:id="41"/>
    </w:p>
    <w:p w14:paraId="11936FBE"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42" w:name="_Toc23024513"/>
      <w:r w:rsidRPr="004950BA">
        <w:rPr>
          <w:rFonts w:asciiTheme="minorHAnsi" w:eastAsiaTheme="minorHAnsi" w:hAnsiTheme="minorHAnsi" w:cstheme="minorBidi"/>
          <w:caps w:val="0"/>
          <w:color w:val="595959" w:themeColor="text1" w:themeTint="A6"/>
          <w:sz w:val="24"/>
        </w:rPr>
        <w:lastRenderedPageBreak/>
        <w:t>Chức năng cập nhật credit</w:t>
      </w:r>
      <w:bookmarkEnd w:id="42"/>
    </w:p>
    <w:p w14:paraId="603296E0"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43" w:name="_Toc23024514"/>
      <w:r w:rsidRPr="004950BA">
        <w:rPr>
          <w:rFonts w:asciiTheme="minorHAnsi" w:eastAsiaTheme="minorHAnsi" w:hAnsiTheme="minorHAnsi" w:cstheme="minorBidi"/>
          <w:caps w:val="0"/>
          <w:color w:val="595959" w:themeColor="text1" w:themeTint="A6"/>
          <w:sz w:val="24"/>
        </w:rPr>
        <w:t>Chức năng cập nhật creditc giúp admin quản lý xóa, cập nhật lại các thông tin của một gói credit.</w:t>
      </w:r>
      <w:bookmarkEnd w:id="43"/>
    </w:p>
    <w:p w14:paraId="0FD2FAD3"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44" w:name="_Toc23024515"/>
      <w:r w:rsidRPr="004950BA">
        <w:rPr>
          <w:rFonts w:asciiTheme="minorHAnsi" w:eastAsiaTheme="minorHAnsi" w:hAnsiTheme="minorHAnsi" w:cstheme="minorBidi"/>
          <w:caps w:val="0"/>
          <w:color w:val="595959" w:themeColor="text1" w:themeTint="A6"/>
          <w:sz w:val="24"/>
        </w:rPr>
        <w:t>Chức năng xóa credit</w:t>
      </w:r>
      <w:bookmarkEnd w:id="44"/>
    </w:p>
    <w:p w14:paraId="4647785D" w14:textId="67951E46" w:rsidR="004950BA" w:rsidRPr="00105BF6"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45" w:name="_Toc23024516"/>
      <w:r w:rsidRPr="004950BA">
        <w:rPr>
          <w:rFonts w:asciiTheme="minorHAnsi" w:eastAsiaTheme="minorHAnsi" w:hAnsiTheme="minorHAnsi" w:cstheme="minorBidi"/>
          <w:caps w:val="0"/>
          <w:color w:val="595959" w:themeColor="text1" w:themeTint="A6"/>
          <w:sz w:val="24"/>
        </w:rPr>
        <w:t>Chức năng xóa credit giúp admin xóa các câu hỏi không cần thiết.</w:t>
      </w:r>
      <w:bookmarkEnd w:id="45"/>
    </w:p>
    <w:p w14:paraId="3EE16153" w14:textId="77777777" w:rsidR="004950BA" w:rsidRPr="004950BA" w:rsidRDefault="004950BA" w:rsidP="004950BA">
      <w:pPr>
        <w:pStyle w:val="Heading2"/>
        <w:numPr>
          <w:ilvl w:val="0"/>
          <w:numId w:val="49"/>
        </w:numPr>
        <w:spacing w:before="40" w:line="259" w:lineRule="auto"/>
        <w:rPr>
          <w:rFonts w:asciiTheme="minorHAnsi" w:eastAsiaTheme="minorHAnsi" w:hAnsiTheme="minorHAnsi" w:cstheme="minorBidi"/>
          <w:caps w:val="0"/>
          <w:color w:val="595959" w:themeColor="text1" w:themeTint="A6"/>
          <w:sz w:val="24"/>
        </w:rPr>
      </w:pPr>
      <w:bookmarkStart w:id="46" w:name="_Toc23024517"/>
      <w:r w:rsidRPr="004950BA">
        <w:rPr>
          <w:rFonts w:asciiTheme="minorHAnsi" w:eastAsiaTheme="minorHAnsi" w:hAnsiTheme="minorHAnsi" w:cstheme="minorBidi"/>
          <w:caps w:val="0"/>
          <w:color w:val="595959" w:themeColor="text1" w:themeTint="A6"/>
          <w:sz w:val="24"/>
        </w:rPr>
        <w:t>Chức năng quản lý lượt chơi</w:t>
      </w:r>
      <w:bookmarkEnd w:id="46"/>
    </w:p>
    <w:p w14:paraId="675F8950"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47" w:name="_Toc23024518"/>
      <w:r w:rsidRPr="004950BA">
        <w:rPr>
          <w:rFonts w:asciiTheme="minorHAnsi" w:eastAsiaTheme="minorHAnsi" w:hAnsiTheme="minorHAnsi" w:cstheme="minorBidi"/>
          <w:caps w:val="0"/>
          <w:color w:val="595959" w:themeColor="text1" w:themeTint="A6"/>
          <w:sz w:val="24"/>
        </w:rPr>
        <w:t>Chức năng thêm lượt chơi</w:t>
      </w:r>
      <w:bookmarkEnd w:id="47"/>
    </w:p>
    <w:p w14:paraId="5723ABEF"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48" w:name="_Toc23024519"/>
      <w:r w:rsidRPr="004950BA">
        <w:rPr>
          <w:rFonts w:asciiTheme="minorHAnsi" w:eastAsiaTheme="minorHAnsi" w:hAnsiTheme="minorHAnsi" w:cstheme="minorBidi"/>
          <w:caps w:val="0"/>
          <w:color w:val="595959" w:themeColor="text1" w:themeTint="A6"/>
          <w:sz w:val="24"/>
        </w:rPr>
        <w:t>Khi một câu hỏi trong lượt chơi mới cần được nhập vào thì admin chọn chức năng thêm lượt chơi. Thêm lượt chơi có các thông tin chính gồm: id, người chơi id, số câu,  điểm, ngày giờ.</w:t>
      </w:r>
      <w:bookmarkEnd w:id="48"/>
    </w:p>
    <w:p w14:paraId="0E87E2EB"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49" w:name="_Toc23024520"/>
      <w:r w:rsidRPr="004950BA">
        <w:rPr>
          <w:rFonts w:asciiTheme="minorHAnsi" w:eastAsiaTheme="minorHAnsi" w:hAnsiTheme="minorHAnsi" w:cstheme="minorBidi"/>
          <w:caps w:val="0"/>
          <w:color w:val="595959" w:themeColor="text1" w:themeTint="A6"/>
          <w:sz w:val="24"/>
        </w:rPr>
        <w:t>Chức năng cập nhật lượt chơi</w:t>
      </w:r>
      <w:bookmarkEnd w:id="49"/>
    </w:p>
    <w:p w14:paraId="0E1904DA" w14:textId="77777777" w:rsidR="004950BA" w:rsidRP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50" w:name="_Toc23024521"/>
      <w:r w:rsidRPr="004950BA">
        <w:rPr>
          <w:rFonts w:asciiTheme="minorHAnsi" w:eastAsiaTheme="minorHAnsi" w:hAnsiTheme="minorHAnsi" w:cstheme="minorBidi"/>
          <w:caps w:val="0"/>
          <w:color w:val="595959" w:themeColor="text1" w:themeTint="A6"/>
          <w:sz w:val="24"/>
        </w:rPr>
        <w:t>Chức năng cập nhật lượt chơi giúp admin quản lý xóa, cập nhật lại các thông tin của một lượt chơi.</w:t>
      </w:r>
      <w:bookmarkEnd w:id="50"/>
    </w:p>
    <w:p w14:paraId="70DBCA80" w14:textId="77777777" w:rsidR="004950BA" w:rsidRPr="004950BA" w:rsidRDefault="004950BA" w:rsidP="004950BA">
      <w:pPr>
        <w:pStyle w:val="Heading2"/>
        <w:spacing w:before="40" w:line="259" w:lineRule="auto"/>
        <w:rPr>
          <w:rFonts w:asciiTheme="minorHAnsi" w:eastAsiaTheme="minorHAnsi" w:hAnsiTheme="minorHAnsi" w:cstheme="minorBidi"/>
          <w:caps w:val="0"/>
          <w:color w:val="595959" w:themeColor="text1" w:themeTint="A6"/>
          <w:sz w:val="24"/>
        </w:rPr>
      </w:pPr>
      <w:bookmarkStart w:id="51" w:name="_Toc23024522"/>
      <w:r w:rsidRPr="004950BA">
        <w:rPr>
          <w:rFonts w:asciiTheme="minorHAnsi" w:eastAsiaTheme="minorHAnsi" w:hAnsiTheme="minorHAnsi" w:cstheme="minorBidi"/>
          <w:caps w:val="0"/>
          <w:color w:val="595959" w:themeColor="text1" w:themeTint="A6"/>
          <w:sz w:val="24"/>
        </w:rPr>
        <w:t>Chức năng xóa lượt chơi</w:t>
      </w:r>
      <w:bookmarkEnd w:id="51"/>
    </w:p>
    <w:p w14:paraId="3AF49041" w14:textId="77777777" w:rsidR="004950BA" w:rsidRDefault="004950BA" w:rsidP="004950BA">
      <w:pPr>
        <w:pStyle w:val="Heading2"/>
        <w:numPr>
          <w:ilvl w:val="0"/>
          <w:numId w:val="50"/>
        </w:numPr>
        <w:spacing w:before="40" w:line="259" w:lineRule="auto"/>
        <w:rPr>
          <w:rFonts w:asciiTheme="minorHAnsi" w:eastAsiaTheme="minorHAnsi" w:hAnsiTheme="minorHAnsi" w:cstheme="minorBidi"/>
          <w:caps w:val="0"/>
          <w:color w:val="595959" w:themeColor="text1" w:themeTint="A6"/>
          <w:sz w:val="24"/>
        </w:rPr>
      </w:pPr>
      <w:bookmarkStart w:id="52" w:name="_Toc23024523"/>
      <w:r w:rsidRPr="004950BA">
        <w:rPr>
          <w:rFonts w:asciiTheme="minorHAnsi" w:eastAsiaTheme="minorHAnsi" w:hAnsiTheme="minorHAnsi" w:cstheme="minorBidi"/>
          <w:caps w:val="0"/>
          <w:color w:val="595959" w:themeColor="text1" w:themeTint="A6"/>
          <w:sz w:val="24"/>
        </w:rPr>
        <w:t>Chức năng xóa lượt chơi giúp admin xóa các câu hỏi không cần thiết.</w:t>
      </w:r>
      <w:bookmarkEnd w:id="52"/>
    </w:p>
    <w:p w14:paraId="4CC7A65C" w14:textId="6229D082" w:rsidR="00DB7091" w:rsidRDefault="00DB7091" w:rsidP="00DB7091">
      <w:pPr>
        <w:pStyle w:val="ListParagraph"/>
        <w:numPr>
          <w:ilvl w:val="0"/>
          <w:numId w:val="49"/>
        </w:numPr>
      </w:pPr>
      <w:r>
        <w:t>Phi chức năng</w:t>
      </w:r>
    </w:p>
    <w:p w14:paraId="660F74FB" w14:textId="77777777" w:rsidR="00DB7091" w:rsidRPr="0022120F" w:rsidRDefault="00DB7091" w:rsidP="00DB7091">
      <w:pPr>
        <w:pStyle w:val="ListParagraph"/>
        <w:numPr>
          <w:ilvl w:val="0"/>
          <w:numId w:val="17"/>
        </w:numPr>
        <w:spacing w:line="360" w:lineRule="auto"/>
        <w:ind w:hanging="176"/>
        <w:rPr>
          <w:sz w:val="22"/>
        </w:rPr>
      </w:pPr>
      <w:r w:rsidRPr="0022120F">
        <w:rPr>
          <w:sz w:val="22"/>
        </w:rPr>
        <w:t>Phân quyền chặt chẽ</w:t>
      </w:r>
    </w:p>
    <w:p w14:paraId="7A07AE80" w14:textId="77777777" w:rsidR="00DB7091" w:rsidRPr="0022120F" w:rsidRDefault="00DB7091" w:rsidP="00DB7091">
      <w:pPr>
        <w:pStyle w:val="ListParagraph"/>
        <w:numPr>
          <w:ilvl w:val="0"/>
          <w:numId w:val="17"/>
        </w:numPr>
        <w:spacing w:line="360" w:lineRule="auto"/>
        <w:ind w:left="1276" w:hanging="142"/>
        <w:rPr>
          <w:sz w:val="22"/>
        </w:rPr>
      </w:pPr>
      <w:r w:rsidRPr="0022120F">
        <w:rPr>
          <w:sz w:val="22"/>
        </w:rPr>
        <w:t>Ổn định xử lý nhanh</w:t>
      </w:r>
    </w:p>
    <w:p w14:paraId="13BE653B" w14:textId="77777777" w:rsidR="00DB7091" w:rsidRPr="0022120F" w:rsidRDefault="00DB7091" w:rsidP="00DB7091">
      <w:pPr>
        <w:pStyle w:val="ListParagraph"/>
        <w:numPr>
          <w:ilvl w:val="0"/>
          <w:numId w:val="17"/>
        </w:numPr>
        <w:spacing w:line="360" w:lineRule="auto"/>
        <w:ind w:left="1276" w:hanging="142"/>
        <w:rPr>
          <w:sz w:val="22"/>
        </w:rPr>
      </w:pPr>
      <w:r w:rsidRPr="0022120F">
        <w:rPr>
          <w:sz w:val="22"/>
        </w:rPr>
        <w:t>Tính kế thừa  dữ liệu cao</w:t>
      </w:r>
    </w:p>
    <w:p w14:paraId="0A3E3E50" w14:textId="77777777" w:rsidR="00DB7091" w:rsidRPr="0022120F" w:rsidRDefault="00DB7091" w:rsidP="00DB7091">
      <w:pPr>
        <w:pStyle w:val="ListParagraph"/>
        <w:numPr>
          <w:ilvl w:val="0"/>
          <w:numId w:val="17"/>
        </w:numPr>
        <w:spacing w:line="360" w:lineRule="auto"/>
        <w:ind w:left="1276" w:hanging="142"/>
        <w:rPr>
          <w:sz w:val="22"/>
        </w:rPr>
      </w:pPr>
      <w:r w:rsidRPr="0022120F">
        <w:rPr>
          <w:sz w:val="22"/>
        </w:rPr>
        <w:t>Hỗ trợ cùng lúc nhiều hệ điều hành</w:t>
      </w:r>
    </w:p>
    <w:p w14:paraId="5B90D851" w14:textId="77777777" w:rsidR="00DB7091" w:rsidRPr="0022120F" w:rsidRDefault="00DB7091" w:rsidP="00DB7091">
      <w:pPr>
        <w:pStyle w:val="ListParagraph"/>
        <w:numPr>
          <w:ilvl w:val="0"/>
          <w:numId w:val="17"/>
        </w:numPr>
        <w:spacing w:line="360" w:lineRule="auto"/>
        <w:ind w:left="1276" w:hanging="142"/>
        <w:rPr>
          <w:sz w:val="22"/>
        </w:rPr>
      </w:pPr>
      <w:r w:rsidRPr="0022120F">
        <w:rPr>
          <w:sz w:val="22"/>
        </w:rPr>
        <w:t>Chức năng bảo mật cao</w:t>
      </w:r>
    </w:p>
    <w:p w14:paraId="5EC775A3" w14:textId="24F8E2BB" w:rsidR="00DB7091" w:rsidRDefault="00DB7091" w:rsidP="00DB7091">
      <w:pPr>
        <w:pStyle w:val="ListParagraph"/>
        <w:numPr>
          <w:ilvl w:val="0"/>
          <w:numId w:val="17"/>
        </w:numPr>
        <w:spacing w:line="360" w:lineRule="auto"/>
        <w:ind w:left="1276" w:hanging="142"/>
        <w:rPr>
          <w:sz w:val="22"/>
        </w:rPr>
      </w:pPr>
      <w:r w:rsidRPr="0022120F">
        <w:rPr>
          <w:sz w:val="22"/>
        </w:rPr>
        <w:t xml:space="preserve">Giao diện đơn giản, rỏ ràng, người dùng </w:t>
      </w:r>
    </w:p>
    <w:p w14:paraId="78409F3D" w14:textId="77777777" w:rsidR="00DB7091" w:rsidRPr="00DB7091" w:rsidRDefault="00DB7091" w:rsidP="00DB7091">
      <w:pPr>
        <w:pStyle w:val="ListParagraph"/>
        <w:ind w:left="360"/>
      </w:pPr>
    </w:p>
    <w:p w14:paraId="305C2872" w14:textId="77777777" w:rsidR="004950BA" w:rsidRPr="004950BA" w:rsidRDefault="004950BA" w:rsidP="004950BA">
      <w:pPr>
        <w:rPr>
          <w:sz w:val="24"/>
        </w:rPr>
      </w:pPr>
    </w:p>
    <w:p w14:paraId="43BD487B" w14:textId="77777777" w:rsidR="00186F94" w:rsidRDefault="00186F94" w:rsidP="00186F94"/>
    <w:p w14:paraId="2CD9A02F" w14:textId="77777777" w:rsidR="00F524F0" w:rsidRDefault="00F524F0" w:rsidP="00186F94"/>
    <w:p w14:paraId="33E2EC0A" w14:textId="77777777" w:rsidR="00F524F0" w:rsidRDefault="00F524F0" w:rsidP="00186F94"/>
    <w:p w14:paraId="2386019E" w14:textId="77777777" w:rsidR="00F524F0" w:rsidRDefault="00F524F0" w:rsidP="00186F94"/>
    <w:p w14:paraId="415564F9" w14:textId="77777777" w:rsidR="00F524F0" w:rsidRDefault="00F524F0" w:rsidP="00186F94"/>
    <w:p w14:paraId="040F6F9D" w14:textId="098983C1" w:rsidR="00DE5D21" w:rsidRDefault="00DE5D21">
      <w:r>
        <w:br w:type="page"/>
      </w:r>
    </w:p>
    <w:p w14:paraId="66F8D6E6" w14:textId="5EB74582" w:rsidR="00F524F0" w:rsidRPr="00186F94" w:rsidRDefault="00F524F0" w:rsidP="00186F94"/>
    <w:p w14:paraId="42F0FF3E" w14:textId="77777777" w:rsidR="009B62A1" w:rsidRDefault="009B62A1" w:rsidP="009B62A1">
      <w:pPr>
        <w:pStyle w:val="Heading1"/>
        <w:numPr>
          <w:ilvl w:val="0"/>
          <w:numId w:val="3"/>
        </w:numPr>
        <w:spacing w:before="240" w:after="120" w:line="360" w:lineRule="auto"/>
        <w:ind w:left="284" w:hanging="142"/>
        <w:rPr>
          <w:rStyle w:val="Heading1Char"/>
          <w:b/>
        </w:rPr>
      </w:pPr>
      <w:bookmarkStart w:id="53" w:name="_Toc23024524"/>
      <w:bookmarkStart w:id="54" w:name="_GoBack"/>
      <w:bookmarkEnd w:id="54"/>
      <w:r w:rsidRPr="009B62A1">
        <w:rPr>
          <w:rStyle w:val="Heading1Char"/>
          <w:b/>
        </w:rPr>
        <w:t>Use case</w:t>
      </w:r>
      <w:bookmarkEnd w:id="53"/>
      <w:r w:rsidRPr="009B62A1">
        <w:rPr>
          <w:rStyle w:val="Heading1Char"/>
          <w:b/>
        </w:rPr>
        <w:t xml:space="preserve"> </w:t>
      </w:r>
    </w:p>
    <w:p w14:paraId="06906AD7" w14:textId="4F1EEBD2" w:rsidR="00E5730A" w:rsidRPr="00E5730A" w:rsidRDefault="00E5730A" w:rsidP="00E5730A"/>
    <w:p w14:paraId="77E1E795" w14:textId="5DE46B5E" w:rsidR="009B62A1" w:rsidRDefault="009B62A1" w:rsidP="009B62A1">
      <w:r>
        <w:rPr>
          <w:noProof/>
          <w:lang w:eastAsia="en-US"/>
        </w:rPr>
        <w:drawing>
          <wp:inline distT="0" distB="0" distL="0" distR="0" wp14:anchorId="1EF7EACA" wp14:editId="4E243425">
            <wp:extent cx="5671185" cy="411734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1185" cy="4117340"/>
                    </a:xfrm>
                    <a:prstGeom prst="rect">
                      <a:avLst/>
                    </a:prstGeom>
                  </pic:spPr>
                </pic:pic>
              </a:graphicData>
            </a:graphic>
          </wp:inline>
        </w:drawing>
      </w:r>
    </w:p>
    <w:p w14:paraId="6D3ED73B" w14:textId="5A880604" w:rsidR="009B62A1" w:rsidRPr="00DD40FD" w:rsidRDefault="009B62A1" w:rsidP="009B62A1">
      <w:pPr>
        <w:pStyle w:val="Caption"/>
        <w:ind w:left="1080"/>
        <w:jc w:val="center"/>
        <w:rPr>
          <w:i w:val="0"/>
          <w:iCs w:val="0"/>
          <w:sz w:val="24"/>
        </w:rPr>
      </w:pPr>
      <w:r w:rsidRPr="00DD40FD">
        <w:rPr>
          <w:i w:val="0"/>
          <w:sz w:val="24"/>
        </w:rPr>
        <w:t xml:space="preserve">Hình </w:t>
      </w:r>
      <w:r w:rsidRPr="00DD40FD">
        <w:rPr>
          <w:i w:val="0"/>
          <w:sz w:val="24"/>
        </w:rPr>
        <w:fldChar w:fldCharType="begin"/>
      </w:r>
      <w:r w:rsidRPr="00DD40FD">
        <w:rPr>
          <w:i w:val="0"/>
          <w:sz w:val="24"/>
        </w:rPr>
        <w:instrText xml:space="preserve"> SEQ Hình \* ARABIC </w:instrText>
      </w:r>
      <w:r w:rsidRPr="00DD40FD">
        <w:rPr>
          <w:i w:val="0"/>
          <w:sz w:val="24"/>
        </w:rPr>
        <w:fldChar w:fldCharType="separate"/>
      </w:r>
      <w:r w:rsidRPr="00DD40FD">
        <w:rPr>
          <w:i w:val="0"/>
          <w:noProof/>
          <w:sz w:val="24"/>
        </w:rPr>
        <w:t>1</w:t>
      </w:r>
      <w:r w:rsidRPr="00DD40FD">
        <w:rPr>
          <w:i w:val="0"/>
          <w:sz w:val="24"/>
        </w:rPr>
        <w:fldChar w:fldCharType="end"/>
      </w:r>
      <w:r w:rsidRPr="00DD40FD">
        <w:rPr>
          <w:i w:val="0"/>
          <w:sz w:val="24"/>
        </w:rPr>
        <w:t>:</w:t>
      </w:r>
      <w:r w:rsidRPr="00DD40FD">
        <w:rPr>
          <w:i w:val="0"/>
          <w:iCs w:val="0"/>
          <w:sz w:val="28"/>
        </w:rPr>
        <w:t xml:space="preserve"> </w:t>
      </w:r>
      <w:r w:rsidRPr="00DD40FD">
        <w:rPr>
          <w:i w:val="0"/>
          <w:iCs w:val="0"/>
          <w:sz w:val="24"/>
        </w:rPr>
        <w:t>Use Case</w:t>
      </w:r>
    </w:p>
    <w:p w14:paraId="5CDFA854" w14:textId="77777777" w:rsidR="00F524F0" w:rsidRDefault="00F524F0" w:rsidP="009B62A1">
      <w:pPr>
        <w:rPr>
          <w:sz w:val="24"/>
        </w:rPr>
      </w:pPr>
    </w:p>
    <w:p w14:paraId="0B4990C9" w14:textId="77777777" w:rsidR="00F524F0" w:rsidRDefault="00F524F0" w:rsidP="009B62A1">
      <w:pPr>
        <w:rPr>
          <w:sz w:val="24"/>
        </w:rPr>
      </w:pPr>
    </w:p>
    <w:p w14:paraId="20442293" w14:textId="77777777" w:rsidR="00F524F0" w:rsidRDefault="00F524F0" w:rsidP="009B62A1">
      <w:pPr>
        <w:rPr>
          <w:sz w:val="24"/>
        </w:rPr>
      </w:pPr>
    </w:p>
    <w:p w14:paraId="70EF13AD" w14:textId="77777777" w:rsidR="00F524F0" w:rsidRDefault="00F524F0" w:rsidP="009B62A1">
      <w:pPr>
        <w:rPr>
          <w:sz w:val="24"/>
        </w:rPr>
      </w:pPr>
    </w:p>
    <w:p w14:paraId="1ED2CF7B" w14:textId="77777777" w:rsidR="00F524F0" w:rsidRDefault="00F524F0" w:rsidP="009B62A1">
      <w:pPr>
        <w:rPr>
          <w:sz w:val="24"/>
        </w:rPr>
      </w:pPr>
    </w:p>
    <w:p w14:paraId="186E7070" w14:textId="77777777" w:rsidR="00F524F0" w:rsidRDefault="00F524F0" w:rsidP="009B62A1">
      <w:pPr>
        <w:rPr>
          <w:sz w:val="24"/>
        </w:rPr>
      </w:pPr>
    </w:p>
    <w:p w14:paraId="5FDC287D" w14:textId="77777777" w:rsidR="00F524F0" w:rsidRDefault="00F524F0" w:rsidP="009B62A1">
      <w:pPr>
        <w:rPr>
          <w:sz w:val="24"/>
        </w:rPr>
      </w:pPr>
    </w:p>
    <w:p w14:paraId="1C0A3F45" w14:textId="77777777" w:rsidR="00F524F0" w:rsidRDefault="00F524F0" w:rsidP="009B62A1">
      <w:pPr>
        <w:rPr>
          <w:sz w:val="24"/>
        </w:rPr>
      </w:pPr>
    </w:p>
    <w:p w14:paraId="3E5009E8" w14:textId="77777777" w:rsidR="00F524F0" w:rsidRDefault="00F524F0" w:rsidP="009B62A1">
      <w:pPr>
        <w:rPr>
          <w:sz w:val="24"/>
        </w:rPr>
      </w:pPr>
    </w:p>
    <w:p w14:paraId="2F5BB081" w14:textId="63271761" w:rsidR="009B62A1" w:rsidRPr="00784379" w:rsidRDefault="00784379" w:rsidP="009B62A1">
      <w:pPr>
        <w:rPr>
          <w:sz w:val="24"/>
        </w:rPr>
      </w:pPr>
      <w:r w:rsidRPr="00784379">
        <w:rPr>
          <w:sz w:val="24"/>
        </w:rPr>
        <w:t>Use Case Specification:</w:t>
      </w: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784379" w:rsidRPr="00A2726A" w14:paraId="68DD130F" w14:textId="77777777" w:rsidTr="00314315">
        <w:tc>
          <w:tcPr>
            <w:tcW w:w="2155" w:type="dxa"/>
          </w:tcPr>
          <w:p w14:paraId="13717F7C" w14:textId="77777777" w:rsidR="00784379" w:rsidRPr="00784379" w:rsidRDefault="00784379" w:rsidP="00994308">
            <w:pPr>
              <w:spacing w:line="360" w:lineRule="auto"/>
              <w:rPr>
                <w:sz w:val="24"/>
                <w:szCs w:val="32"/>
              </w:rPr>
            </w:pPr>
            <w:r w:rsidRPr="00784379">
              <w:rPr>
                <w:sz w:val="24"/>
                <w:szCs w:val="32"/>
              </w:rPr>
              <w:t>Use case ID</w:t>
            </w:r>
          </w:p>
        </w:tc>
        <w:tc>
          <w:tcPr>
            <w:tcW w:w="6750" w:type="dxa"/>
          </w:tcPr>
          <w:p w14:paraId="04346396" w14:textId="57E29330" w:rsidR="00784379" w:rsidRPr="00784379" w:rsidRDefault="00784379" w:rsidP="00994308">
            <w:pPr>
              <w:spacing w:line="360" w:lineRule="auto"/>
              <w:rPr>
                <w:sz w:val="24"/>
                <w:szCs w:val="32"/>
              </w:rPr>
            </w:pPr>
            <w:r w:rsidRPr="00784379">
              <w:rPr>
                <w:sz w:val="24"/>
                <w:szCs w:val="32"/>
              </w:rPr>
              <w:t>UC 01</w:t>
            </w:r>
          </w:p>
        </w:tc>
      </w:tr>
      <w:tr w:rsidR="00784379" w:rsidRPr="00A2726A" w14:paraId="2B89D3FC" w14:textId="77777777" w:rsidTr="00314315">
        <w:tc>
          <w:tcPr>
            <w:tcW w:w="2155" w:type="dxa"/>
          </w:tcPr>
          <w:p w14:paraId="04310EAE" w14:textId="77777777" w:rsidR="00784379" w:rsidRPr="00784379" w:rsidRDefault="00784379" w:rsidP="00994308">
            <w:pPr>
              <w:spacing w:line="360" w:lineRule="auto"/>
              <w:rPr>
                <w:sz w:val="24"/>
                <w:szCs w:val="32"/>
              </w:rPr>
            </w:pPr>
            <w:r w:rsidRPr="00784379">
              <w:rPr>
                <w:sz w:val="24"/>
                <w:szCs w:val="32"/>
              </w:rPr>
              <w:t>Tên use case</w:t>
            </w:r>
          </w:p>
        </w:tc>
        <w:tc>
          <w:tcPr>
            <w:tcW w:w="6750" w:type="dxa"/>
          </w:tcPr>
          <w:p w14:paraId="690CCFB9" w14:textId="6897F692" w:rsidR="00784379" w:rsidRPr="00784379" w:rsidRDefault="00784379" w:rsidP="00994308">
            <w:pPr>
              <w:spacing w:line="360" w:lineRule="auto"/>
              <w:rPr>
                <w:sz w:val="24"/>
                <w:szCs w:val="32"/>
              </w:rPr>
            </w:pPr>
            <w:r w:rsidRPr="00784379">
              <w:rPr>
                <w:sz w:val="24"/>
                <w:szCs w:val="32"/>
              </w:rPr>
              <w:t>Đăng nhập</w:t>
            </w:r>
          </w:p>
        </w:tc>
      </w:tr>
      <w:tr w:rsidR="00784379" w:rsidRPr="00A2726A" w14:paraId="03EDBF8E" w14:textId="77777777" w:rsidTr="00314315">
        <w:tc>
          <w:tcPr>
            <w:tcW w:w="2155" w:type="dxa"/>
          </w:tcPr>
          <w:p w14:paraId="619633FA" w14:textId="77777777" w:rsidR="00784379" w:rsidRPr="00784379" w:rsidRDefault="00784379" w:rsidP="00994308">
            <w:pPr>
              <w:spacing w:line="360" w:lineRule="auto"/>
              <w:rPr>
                <w:sz w:val="24"/>
                <w:szCs w:val="32"/>
              </w:rPr>
            </w:pPr>
            <w:r w:rsidRPr="00784379">
              <w:rPr>
                <w:sz w:val="24"/>
                <w:szCs w:val="32"/>
              </w:rPr>
              <w:t>Tác nhân</w:t>
            </w:r>
          </w:p>
        </w:tc>
        <w:tc>
          <w:tcPr>
            <w:tcW w:w="6750" w:type="dxa"/>
          </w:tcPr>
          <w:p w14:paraId="5A54D7F5" w14:textId="626A664B" w:rsidR="00784379" w:rsidRPr="00784379" w:rsidRDefault="00784379" w:rsidP="00994308">
            <w:pPr>
              <w:spacing w:line="360" w:lineRule="auto"/>
              <w:rPr>
                <w:sz w:val="24"/>
                <w:szCs w:val="32"/>
              </w:rPr>
            </w:pPr>
            <w:r>
              <w:rPr>
                <w:sz w:val="24"/>
                <w:szCs w:val="32"/>
              </w:rPr>
              <w:t>Quản trị viên</w:t>
            </w:r>
          </w:p>
        </w:tc>
      </w:tr>
      <w:tr w:rsidR="00784379" w:rsidRPr="00A2726A" w14:paraId="3E80BC26" w14:textId="77777777" w:rsidTr="00314315">
        <w:tc>
          <w:tcPr>
            <w:tcW w:w="2155" w:type="dxa"/>
          </w:tcPr>
          <w:p w14:paraId="52DA4D21" w14:textId="77777777" w:rsidR="00784379" w:rsidRPr="00784379" w:rsidRDefault="00784379" w:rsidP="00994308">
            <w:pPr>
              <w:spacing w:line="360" w:lineRule="auto"/>
              <w:rPr>
                <w:sz w:val="24"/>
                <w:szCs w:val="32"/>
              </w:rPr>
            </w:pPr>
            <w:r w:rsidRPr="00784379">
              <w:rPr>
                <w:sz w:val="24"/>
                <w:szCs w:val="32"/>
              </w:rPr>
              <w:t>Tóm tắc</w:t>
            </w:r>
          </w:p>
        </w:tc>
        <w:tc>
          <w:tcPr>
            <w:tcW w:w="6750" w:type="dxa"/>
          </w:tcPr>
          <w:p w14:paraId="1BCDBAB7" w14:textId="2EC9E17F" w:rsidR="00784379" w:rsidRPr="00784379" w:rsidRDefault="00784379" w:rsidP="00994308">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đăng nhập vào trang web quản trị</w:t>
            </w:r>
          </w:p>
        </w:tc>
      </w:tr>
      <w:tr w:rsidR="00784379" w:rsidRPr="00A2726A" w14:paraId="0331B90A" w14:textId="77777777" w:rsidTr="00314315">
        <w:tc>
          <w:tcPr>
            <w:tcW w:w="2155" w:type="dxa"/>
          </w:tcPr>
          <w:p w14:paraId="6BBEC416" w14:textId="77777777" w:rsidR="00784379" w:rsidRPr="00784379" w:rsidRDefault="00784379" w:rsidP="00994308">
            <w:pPr>
              <w:spacing w:line="360" w:lineRule="auto"/>
              <w:rPr>
                <w:sz w:val="24"/>
                <w:szCs w:val="32"/>
              </w:rPr>
            </w:pPr>
            <w:r w:rsidRPr="00784379">
              <w:rPr>
                <w:sz w:val="24"/>
                <w:szCs w:val="32"/>
              </w:rPr>
              <w:t xml:space="preserve">Điều kiện kiên quyết </w:t>
            </w:r>
          </w:p>
        </w:tc>
        <w:tc>
          <w:tcPr>
            <w:tcW w:w="6750" w:type="dxa"/>
          </w:tcPr>
          <w:p w14:paraId="1075685F" w14:textId="678A856D" w:rsidR="00784379" w:rsidRPr="00784379" w:rsidRDefault="00784379" w:rsidP="00994308">
            <w:pPr>
              <w:spacing w:line="360" w:lineRule="auto"/>
              <w:rPr>
                <w:sz w:val="24"/>
                <w:szCs w:val="32"/>
              </w:rPr>
            </w:pPr>
            <w:r>
              <w:rPr>
                <w:sz w:val="24"/>
                <w:szCs w:val="32"/>
              </w:rPr>
              <w:t xml:space="preserve">Quản trị viên đã được cung cấp tài khoản mật khẩu </w:t>
            </w:r>
          </w:p>
        </w:tc>
      </w:tr>
      <w:tr w:rsidR="00784379" w:rsidRPr="00A2726A" w14:paraId="6D96F561" w14:textId="77777777" w:rsidTr="00314315">
        <w:tc>
          <w:tcPr>
            <w:tcW w:w="2155" w:type="dxa"/>
          </w:tcPr>
          <w:p w14:paraId="259474C6" w14:textId="77777777" w:rsidR="00784379" w:rsidRPr="00784379" w:rsidRDefault="00784379" w:rsidP="00994308">
            <w:pPr>
              <w:spacing w:line="360" w:lineRule="auto"/>
              <w:rPr>
                <w:sz w:val="24"/>
                <w:szCs w:val="32"/>
              </w:rPr>
            </w:pPr>
            <w:r w:rsidRPr="00784379">
              <w:rPr>
                <w:sz w:val="24"/>
                <w:szCs w:val="32"/>
              </w:rPr>
              <w:t xml:space="preserve">Kết quả </w:t>
            </w:r>
          </w:p>
        </w:tc>
        <w:tc>
          <w:tcPr>
            <w:tcW w:w="6750" w:type="dxa"/>
          </w:tcPr>
          <w:p w14:paraId="4B5095FD" w14:textId="1D5DC395" w:rsidR="00784379" w:rsidRPr="00784379" w:rsidRDefault="00784379" w:rsidP="00994308">
            <w:pPr>
              <w:spacing w:line="360" w:lineRule="auto"/>
              <w:rPr>
                <w:sz w:val="24"/>
                <w:szCs w:val="32"/>
              </w:rPr>
            </w:pPr>
            <w:r>
              <w:rPr>
                <w:sz w:val="24"/>
                <w:szCs w:val="32"/>
              </w:rPr>
              <w:t>Đăng nhập thành công</w:t>
            </w:r>
          </w:p>
        </w:tc>
      </w:tr>
      <w:tr w:rsidR="00784379" w:rsidRPr="00A2726A" w14:paraId="2538BFFD" w14:textId="77777777" w:rsidTr="00314315">
        <w:tc>
          <w:tcPr>
            <w:tcW w:w="2155" w:type="dxa"/>
          </w:tcPr>
          <w:p w14:paraId="53508EB6" w14:textId="77777777" w:rsidR="00784379" w:rsidRPr="00784379" w:rsidRDefault="00784379" w:rsidP="00994308">
            <w:pPr>
              <w:spacing w:line="360" w:lineRule="auto"/>
              <w:rPr>
                <w:sz w:val="24"/>
                <w:szCs w:val="32"/>
              </w:rPr>
            </w:pPr>
            <w:r w:rsidRPr="00784379">
              <w:rPr>
                <w:sz w:val="24"/>
                <w:szCs w:val="32"/>
              </w:rPr>
              <w:t xml:space="preserve">Kịch bản chính </w:t>
            </w:r>
          </w:p>
        </w:tc>
        <w:tc>
          <w:tcPr>
            <w:tcW w:w="6750" w:type="dxa"/>
          </w:tcPr>
          <w:p w14:paraId="547FBB5A" w14:textId="785C95D2" w:rsidR="00784379" w:rsidRPr="00784379" w:rsidRDefault="00784379" w:rsidP="00994308">
            <w:pPr>
              <w:spacing w:line="360" w:lineRule="auto"/>
              <w:rPr>
                <w:sz w:val="24"/>
                <w:szCs w:val="32"/>
              </w:rPr>
            </w:pPr>
            <w:r w:rsidRPr="00784379">
              <w:rPr>
                <w:sz w:val="24"/>
                <w:szCs w:val="32"/>
              </w:rPr>
              <w:t xml:space="preserve">Use case sẽ được bắt đầu </w:t>
            </w:r>
            <w:r w:rsidR="00C6701B">
              <w:rPr>
                <w:sz w:val="24"/>
                <w:szCs w:val="32"/>
              </w:rPr>
              <w:t xml:space="preserve">khi </w:t>
            </w:r>
            <w:r>
              <w:rPr>
                <w:sz w:val="24"/>
                <w:szCs w:val="32"/>
              </w:rPr>
              <w:t>quản trị</w:t>
            </w:r>
            <w:r w:rsidR="00C6701B">
              <w:rPr>
                <w:sz w:val="24"/>
                <w:szCs w:val="32"/>
              </w:rPr>
              <w:t xml:space="preserve"> viên </w:t>
            </w:r>
            <w:r w:rsidRPr="00784379">
              <w:rPr>
                <w:sz w:val="24"/>
                <w:szCs w:val="32"/>
              </w:rPr>
              <w:t>thực hiện chứ</w:t>
            </w:r>
            <w:r w:rsidR="00C6701B">
              <w:rPr>
                <w:sz w:val="24"/>
                <w:szCs w:val="32"/>
              </w:rPr>
              <w:t>c năng đăng nhập:</w:t>
            </w:r>
          </w:p>
          <w:p w14:paraId="4343405D" w14:textId="5464CDB8" w:rsidR="00C6701B" w:rsidRPr="00C6701B" w:rsidRDefault="00C6701B" w:rsidP="00D761BA">
            <w:pPr>
              <w:pStyle w:val="ListParagraph"/>
              <w:numPr>
                <w:ilvl w:val="0"/>
                <w:numId w:val="42"/>
              </w:numPr>
              <w:spacing w:line="360" w:lineRule="auto"/>
              <w:rPr>
                <w:sz w:val="24"/>
                <w:szCs w:val="32"/>
              </w:rPr>
            </w:pPr>
            <w:r w:rsidRPr="00C6701B">
              <w:rPr>
                <w:sz w:val="24"/>
                <w:szCs w:val="32"/>
              </w:rPr>
              <w:t>Hệ thống hiển thị khu vực đăng nhập để quản trị viên nhập tại khoản và mật khẩu.</w:t>
            </w:r>
          </w:p>
          <w:p w14:paraId="283AC4BF" w14:textId="138E3CCB" w:rsidR="00C6701B" w:rsidRDefault="00C6701B" w:rsidP="00D761BA">
            <w:pPr>
              <w:pStyle w:val="ListParagraph"/>
              <w:numPr>
                <w:ilvl w:val="0"/>
                <w:numId w:val="42"/>
              </w:numPr>
              <w:spacing w:line="360" w:lineRule="auto"/>
              <w:rPr>
                <w:sz w:val="24"/>
                <w:szCs w:val="32"/>
              </w:rPr>
            </w:pPr>
            <w:r>
              <w:rPr>
                <w:sz w:val="24"/>
                <w:szCs w:val="32"/>
              </w:rPr>
              <w:t>Nhấn nút đăng nhập.</w:t>
            </w:r>
          </w:p>
          <w:p w14:paraId="0609135E" w14:textId="521E3E25" w:rsidR="00784379" w:rsidRPr="00C6701B" w:rsidRDefault="00C6701B" w:rsidP="00D761BA">
            <w:pPr>
              <w:pStyle w:val="ListParagraph"/>
              <w:numPr>
                <w:ilvl w:val="0"/>
                <w:numId w:val="42"/>
              </w:numPr>
              <w:spacing w:line="360" w:lineRule="auto"/>
              <w:rPr>
                <w:sz w:val="24"/>
                <w:szCs w:val="32"/>
              </w:rPr>
            </w:pPr>
            <w:r>
              <w:rPr>
                <w:sz w:val="24"/>
                <w:szCs w:val="32"/>
              </w:rPr>
              <w:t>Giao diện web quản trị sẽ xuất hiện khi đăng nhập thành công.</w:t>
            </w:r>
          </w:p>
        </w:tc>
      </w:tr>
      <w:tr w:rsidR="00784379" w:rsidRPr="00A2726A" w14:paraId="1B308CF4" w14:textId="77777777" w:rsidTr="00E70E99">
        <w:trPr>
          <w:trHeight w:val="938"/>
        </w:trPr>
        <w:tc>
          <w:tcPr>
            <w:tcW w:w="2155" w:type="dxa"/>
          </w:tcPr>
          <w:p w14:paraId="0D2A014A" w14:textId="6F6868ED" w:rsidR="00784379" w:rsidRPr="00784379" w:rsidRDefault="00784379" w:rsidP="00994308">
            <w:pPr>
              <w:spacing w:line="360" w:lineRule="auto"/>
              <w:rPr>
                <w:sz w:val="24"/>
                <w:szCs w:val="32"/>
              </w:rPr>
            </w:pPr>
            <w:r w:rsidRPr="00784379">
              <w:rPr>
                <w:sz w:val="24"/>
                <w:szCs w:val="32"/>
              </w:rPr>
              <w:t>Kịch bản phụ</w:t>
            </w:r>
          </w:p>
        </w:tc>
        <w:tc>
          <w:tcPr>
            <w:tcW w:w="6750" w:type="dxa"/>
          </w:tcPr>
          <w:p w14:paraId="057957F9" w14:textId="230A7ECB" w:rsidR="00784379" w:rsidRPr="00784379" w:rsidRDefault="00784379" w:rsidP="00994308">
            <w:pPr>
              <w:spacing w:line="360" w:lineRule="auto"/>
              <w:rPr>
                <w:sz w:val="24"/>
                <w:szCs w:val="32"/>
              </w:rPr>
            </w:pPr>
            <w:r w:rsidRPr="00784379">
              <w:rPr>
                <w:sz w:val="24"/>
                <w:szCs w:val="32"/>
              </w:rPr>
              <w:t xml:space="preserve">Nếu </w:t>
            </w:r>
            <w:r w:rsidR="00C6701B">
              <w:rPr>
                <w:sz w:val="24"/>
                <w:szCs w:val="32"/>
              </w:rPr>
              <w:t>quản trị viên</w:t>
            </w:r>
            <w:r w:rsidRPr="00784379">
              <w:rPr>
                <w:sz w:val="24"/>
                <w:szCs w:val="32"/>
              </w:rPr>
              <w:t xml:space="preserve"> nhập</w:t>
            </w:r>
            <w:r w:rsidR="00C6701B">
              <w:rPr>
                <w:sz w:val="24"/>
                <w:szCs w:val="32"/>
              </w:rPr>
              <w:t xml:space="preserve"> tài khoản, mật khẩu không chính xác hệ thống </w:t>
            </w:r>
            <w:r w:rsidR="00994308">
              <w:rPr>
                <w:sz w:val="24"/>
                <w:szCs w:val="32"/>
              </w:rPr>
              <w:t xml:space="preserve">sẽ thông báo và </w:t>
            </w:r>
            <w:r w:rsidR="00C6701B">
              <w:rPr>
                <w:sz w:val="24"/>
                <w:szCs w:val="32"/>
              </w:rPr>
              <w:t>yêu cầu đăng nhập lại</w:t>
            </w:r>
          </w:p>
        </w:tc>
      </w:tr>
    </w:tbl>
    <w:p w14:paraId="5A729A06" w14:textId="42F99C2F" w:rsidR="00813D1A" w:rsidRPr="00314315" w:rsidRDefault="00994308" w:rsidP="00314315">
      <w:pPr>
        <w:spacing w:line="360" w:lineRule="auto"/>
        <w:jc w:val="center"/>
        <w:rPr>
          <w:sz w:val="24"/>
        </w:rPr>
      </w:pPr>
      <w:r w:rsidRPr="00314315">
        <w:rPr>
          <w:sz w:val="24"/>
        </w:rPr>
        <w:t>Bảng 1: Use case</w:t>
      </w:r>
      <w:r w:rsidR="00314315">
        <w:rPr>
          <w:sz w:val="24"/>
        </w:rPr>
        <w:t xml:space="preserve"> s</w:t>
      </w:r>
      <w:r w:rsidR="00314315" w:rsidRPr="00784379">
        <w:rPr>
          <w:sz w:val="24"/>
        </w:rPr>
        <w:t>pecification</w:t>
      </w:r>
      <w:r w:rsidRPr="00314315">
        <w:rPr>
          <w:sz w:val="24"/>
        </w:rPr>
        <w:t xml:space="preserve"> </w:t>
      </w:r>
      <w:r w:rsidR="00CF0481">
        <w:rPr>
          <w:sz w:val="24"/>
        </w:rPr>
        <w:t>đ</w:t>
      </w:r>
      <w:r w:rsidRPr="00314315">
        <w:rPr>
          <w:sz w:val="24"/>
        </w:rPr>
        <w:t>ăng nhập</w:t>
      </w: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314315" w:rsidRPr="00784379" w14:paraId="2D8B7781" w14:textId="77777777" w:rsidTr="00314315">
        <w:tc>
          <w:tcPr>
            <w:tcW w:w="2155" w:type="dxa"/>
          </w:tcPr>
          <w:p w14:paraId="52387D67" w14:textId="77777777" w:rsidR="00314315" w:rsidRPr="00784379" w:rsidRDefault="00314315" w:rsidP="00B72233">
            <w:pPr>
              <w:spacing w:line="360" w:lineRule="auto"/>
              <w:rPr>
                <w:sz w:val="24"/>
                <w:szCs w:val="32"/>
              </w:rPr>
            </w:pPr>
            <w:r w:rsidRPr="00784379">
              <w:rPr>
                <w:sz w:val="24"/>
                <w:szCs w:val="32"/>
              </w:rPr>
              <w:t>Use case ID</w:t>
            </w:r>
          </w:p>
        </w:tc>
        <w:tc>
          <w:tcPr>
            <w:tcW w:w="6750" w:type="dxa"/>
          </w:tcPr>
          <w:p w14:paraId="5C2FB6FA" w14:textId="5F2EA2DA" w:rsidR="00314315" w:rsidRPr="00784379" w:rsidRDefault="00F3200E" w:rsidP="00B72233">
            <w:pPr>
              <w:spacing w:line="360" w:lineRule="auto"/>
              <w:rPr>
                <w:sz w:val="24"/>
                <w:szCs w:val="32"/>
              </w:rPr>
            </w:pPr>
            <w:r>
              <w:rPr>
                <w:sz w:val="24"/>
                <w:szCs w:val="32"/>
              </w:rPr>
              <w:t>UC 02</w:t>
            </w:r>
          </w:p>
        </w:tc>
      </w:tr>
      <w:tr w:rsidR="00314315" w:rsidRPr="00784379" w14:paraId="4ED264D4" w14:textId="77777777" w:rsidTr="00314315">
        <w:tc>
          <w:tcPr>
            <w:tcW w:w="2155" w:type="dxa"/>
          </w:tcPr>
          <w:p w14:paraId="5A744BCE" w14:textId="77777777" w:rsidR="00314315" w:rsidRPr="00784379" w:rsidRDefault="00314315" w:rsidP="00B72233">
            <w:pPr>
              <w:spacing w:line="360" w:lineRule="auto"/>
              <w:rPr>
                <w:sz w:val="24"/>
                <w:szCs w:val="32"/>
              </w:rPr>
            </w:pPr>
            <w:r w:rsidRPr="00784379">
              <w:rPr>
                <w:sz w:val="24"/>
                <w:szCs w:val="32"/>
              </w:rPr>
              <w:t>Tên use case</w:t>
            </w:r>
          </w:p>
        </w:tc>
        <w:tc>
          <w:tcPr>
            <w:tcW w:w="6750" w:type="dxa"/>
          </w:tcPr>
          <w:p w14:paraId="3A8D03AA" w14:textId="23CBC945" w:rsidR="00314315" w:rsidRPr="00784379" w:rsidRDefault="006C1DC7" w:rsidP="00B72233">
            <w:pPr>
              <w:spacing w:line="360" w:lineRule="auto"/>
              <w:rPr>
                <w:sz w:val="24"/>
                <w:szCs w:val="32"/>
              </w:rPr>
            </w:pPr>
            <w:r>
              <w:rPr>
                <w:sz w:val="24"/>
                <w:szCs w:val="32"/>
              </w:rPr>
              <w:t>Quản lý l</w:t>
            </w:r>
            <w:r w:rsidR="007A503B">
              <w:rPr>
                <w:sz w:val="24"/>
                <w:szCs w:val="32"/>
              </w:rPr>
              <w:t xml:space="preserve">ĩnh vực </w:t>
            </w:r>
          </w:p>
        </w:tc>
      </w:tr>
      <w:tr w:rsidR="00314315" w:rsidRPr="00784379" w14:paraId="4DB7B8FA" w14:textId="77777777" w:rsidTr="00314315">
        <w:tc>
          <w:tcPr>
            <w:tcW w:w="2155" w:type="dxa"/>
          </w:tcPr>
          <w:p w14:paraId="7872EB35" w14:textId="77777777" w:rsidR="00314315" w:rsidRPr="00784379" w:rsidRDefault="00314315" w:rsidP="00B72233">
            <w:pPr>
              <w:spacing w:line="360" w:lineRule="auto"/>
              <w:rPr>
                <w:sz w:val="24"/>
                <w:szCs w:val="32"/>
              </w:rPr>
            </w:pPr>
            <w:r w:rsidRPr="00784379">
              <w:rPr>
                <w:sz w:val="24"/>
                <w:szCs w:val="32"/>
              </w:rPr>
              <w:t>Tác nhân</w:t>
            </w:r>
          </w:p>
        </w:tc>
        <w:tc>
          <w:tcPr>
            <w:tcW w:w="6750" w:type="dxa"/>
          </w:tcPr>
          <w:p w14:paraId="6BB65A6B" w14:textId="77777777" w:rsidR="00314315" w:rsidRPr="00784379" w:rsidRDefault="00314315" w:rsidP="00B72233">
            <w:pPr>
              <w:spacing w:line="360" w:lineRule="auto"/>
              <w:rPr>
                <w:sz w:val="24"/>
                <w:szCs w:val="32"/>
              </w:rPr>
            </w:pPr>
            <w:r>
              <w:rPr>
                <w:sz w:val="24"/>
                <w:szCs w:val="32"/>
              </w:rPr>
              <w:t>Quản trị viên</w:t>
            </w:r>
          </w:p>
        </w:tc>
      </w:tr>
      <w:tr w:rsidR="00314315" w:rsidRPr="00784379" w14:paraId="0B815F30" w14:textId="77777777" w:rsidTr="00314315">
        <w:tc>
          <w:tcPr>
            <w:tcW w:w="2155" w:type="dxa"/>
          </w:tcPr>
          <w:p w14:paraId="1C401D46" w14:textId="77777777" w:rsidR="00314315" w:rsidRPr="00784379" w:rsidRDefault="00314315" w:rsidP="00B72233">
            <w:pPr>
              <w:spacing w:line="360" w:lineRule="auto"/>
              <w:rPr>
                <w:sz w:val="24"/>
                <w:szCs w:val="32"/>
              </w:rPr>
            </w:pPr>
            <w:r w:rsidRPr="00784379">
              <w:rPr>
                <w:sz w:val="24"/>
                <w:szCs w:val="32"/>
              </w:rPr>
              <w:t>Tóm tắc</w:t>
            </w:r>
          </w:p>
        </w:tc>
        <w:tc>
          <w:tcPr>
            <w:tcW w:w="6750" w:type="dxa"/>
          </w:tcPr>
          <w:p w14:paraId="62AFC0B9" w14:textId="4E388463" w:rsidR="00314315" w:rsidRPr="00784379" w:rsidRDefault="00314315" w:rsidP="007A503B">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sidR="007A503B">
              <w:rPr>
                <w:sz w:val="24"/>
                <w:szCs w:val="32"/>
              </w:rPr>
              <w:t>quản trị các lĩnh vự</w:t>
            </w:r>
            <w:r w:rsidR="00B12BAC">
              <w:rPr>
                <w:sz w:val="24"/>
                <w:szCs w:val="32"/>
              </w:rPr>
              <w:t xml:space="preserve">c </w:t>
            </w:r>
            <w:r w:rsidR="007A503B">
              <w:rPr>
                <w:sz w:val="24"/>
                <w:szCs w:val="32"/>
              </w:rPr>
              <w:t>có thể thêm, xóa, cập nhật lĩnh vực</w:t>
            </w:r>
          </w:p>
        </w:tc>
      </w:tr>
      <w:tr w:rsidR="00314315" w:rsidRPr="00784379" w14:paraId="31C3FBC2" w14:textId="77777777" w:rsidTr="00314315">
        <w:tc>
          <w:tcPr>
            <w:tcW w:w="2155" w:type="dxa"/>
          </w:tcPr>
          <w:p w14:paraId="7D2D7014" w14:textId="77777777" w:rsidR="00314315" w:rsidRPr="00784379" w:rsidRDefault="00314315" w:rsidP="00B72233">
            <w:pPr>
              <w:spacing w:line="360" w:lineRule="auto"/>
              <w:rPr>
                <w:sz w:val="24"/>
                <w:szCs w:val="32"/>
              </w:rPr>
            </w:pPr>
            <w:r w:rsidRPr="00784379">
              <w:rPr>
                <w:sz w:val="24"/>
                <w:szCs w:val="32"/>
              </w:rPr>
              <w:t xml:space="preserve">Điều kiện kiên quyết </w:t>
            </w:r>
          </w:p>
        </w:tc>
        <w:tc>
          <w:tcPr>
            <w:tcW w:w="6750" w:type="dxa"/>
          </w:tcPr>
          <w:p w14:paraId="53319F95" w14:textId="7248D9FC" w:rsidR="00314315" w:rsidRPr="00784379" w:rsidRDefault="00314315" w:rsidP="007A503B">
            <w:pPr>
              <w:spacing w:line="360" w:lineRule="auto"/>
              <w:rPr>
                <w:sz w:val="24"/>
                <w:szCs w:val="32"/>
              </w:rPr>
            </w:pPr>
            <w:r>
              <w:rPr>
                <w:sz w:val="24"/>
                <w:szCs w:val="32"/>
              </w:rPr>
              <w:t xml:space="preserve">Quản trị viên đã </w:t>
            </w:r>
            <w:r w:rsidR="007A503B">
              <w:rPr>
                <w:sz w:val="24"/>
                <w:szCs w:val="32"/>
              </w:rPr>
              <w:t>đăng nhập thành công</w:t>
            </w:r>
          </w:p>
        </w:tc>
      </w:tr>
      <w:tr w:rsidR="00314315" w:rsidRPr="00784379" w14:paraId="7A97CDA4" w14:textId="77777777" w:rsidTr="00314315">
        <w:tc>
          <w:tcPr>
            <w:tcW w:w="2155" w:type="dxa"/>
          </w:tcPr>
          <w:p w14:paraId="469E1925" w14:textId="58EDF944" w:rsidR="00314315" w:rsidRPr="00784379" w:rsidRDefault="00314315" w:rsidP="001619B8">
            <w:pPr>
              <w:tabs>
                <w:tab w:val="right" w:pos="1939"/>
              </w:tabs>
              <w:spacing w:line="360" w:lineRule="auto"/>
              <w:rPr>
                <w:sz w:val="24"/>
                <w:szCs w:val="32"/>
              </w:rPr>
            </w:pPr>
            <w:r w:rsidRPr="00784379">
              <w:rPr>
                <w:sz w:val="24"/>
                <w:szCs w:val="32"/>
              </w:rPr>
              <w:lastRenderedPageBreak/>
              <w:t xml:space="preserve">Kết quả </w:t>
            </w:r>
            <w:r w:rsidR="001619B8">
              <w:rPr>
                <w:sz w:val="24"/>
                <w:szCs w:val="32"/>
              </w:rPr>
              <w:tab/>
            </w:r>
          </w:p>
        </w:tc>
        <w:tc>
          <w:tcPr>
            <w:tcW w:w="6750" w:type="dxa"/>
          </w:tcPr>
          <w:p w14:paraId="3A3767D9" w14:textId="766A9A80" w:rsidR="00314315" w:rsidRPr="00784379" w:rsidRDefault="007276E8" w:rsidP="00B72233">
            <w:pPr>
              <w:spacing w:line="360" w:lineRule="auto"/>
              <w:rPr>
                <w:sz w:val="24"/>
                <w:szCs w:val="32"/>
              </w:rPr>
            </w:pPr>
            <w:r>
              <w:rPr>
                <w:sz w:val="24"/>
                <w:szCs w:val="32"/>
              </w:rPr>
              <w:t>Truy cập vào được danh sách lĩnh vực và có thể  thực hiện với các thao tác thêm, xóa, cập nhật</w:t>
            </w:r>
          </w:p>
        </w:tc>
      </w:tr>
      <w:tr w:rsidR="00314315" w:rsidRPr="00C6701B" w14:paraId="50CA1999" w14:textId="77777777" w:rsidTr="00314315">
        <w:tc>
          <w:tcPr>
            <w:tcW w:w="2155" w:type="dxa"/>
          </w:tcPr>
          <w:p w14:paraId="2CB8F64E" w14:textId="77777777" w:rsidR="00314315" w:rsidRPr="00784379" w:rsidRDefault="00314315" w:rsidP="00B72233">
            <w:pPr>
              <w:spacing w:line="360" w:lineRule="auto"/>
              <w:rPr>
                <w:sz w:val="24"/>
                <w:szCs w:val="32"/>
              </w:rPr>
            </w:pPr>
            <w:r w:rsidRPr="00784379">
              <w:rPr>
                <w:sz w:val="24"/>
                <w:szCs w:val="32"/>
              </w:rPr>
              <w:t xml:space="preserve">Kịch bản chính </w:t>
            </w:r>
          </w:p>
        </w:tc>
        <w:tc>
          <w:tcPr>
            <w:tcW w:w="6750" w:type="dxa"/>
          </w:tcPr>
          <w:p w14:paraId="4ECDCD33" w14:textId="05CBB404" w:rsidR="00314315" w:rsidRPr="00784379" w:rsidRDefault="00314315" w:rsidP="00B72233">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c năng</w:t>
            </w:r>
            <w:r w:rsidR="005C0A11">
              <w:rPr>
                <w:sz w:val="24"/>
                <w:szCs w:val="32"/>
              </w:rPr>
              <w:t xml:space="preserve"> quản</w:t>
            </w:r>
            <w:r w:rsidR="00AB5B70">
              <w:rPr>
                <w:sz w:val="24"/>
                <w:szCs w:val="32"/>
              </w:rPr>
              <w:t xml:space="preserve"> lý </w:t>
            </w:r>
            <w:r w:rsidR="005C0A11">
              <w:rPr>
                <w:sz w:val="24"/>
                <w:szCs w:val="32"/>
              </w:rPr>
              <w:t>lĩnh vự</w:t>
            </w:r>
            <w:r w:rsidR="005616B6">
              <w:rPr>
                <w:sz w:val="24"/>
                <w:szCs w:val="32"/>
              </w:rPr>
              <w:t>c</w:t>
            </w:r>
            <w:r>
              <w:rPr>
                <w:sz w:val="24"/>
                <w:szCs w:val="32"/>
              </w:rPr>
              <w:t>:</w:t>
            </w:r>
          </w:p>
          <w:p w14:paraId="48460694" w14:textId="4F00B213" w:rsidR="00314315" w:rsidRPr="00C6701B" w:rsidRDefault="00314315" w:rsidP="00D761BA">
            <w:pPr>
              <w:pStyle w:val="ListParagraph"/>
              <w:numPr>
                <w:ilvl w:val="0"/>
                <w:numId w:val="43"/>
              </w:numPr>
              <w:spacing w:line="360" w:lineRule="auto"/>
              <w:rPr>
                <w:sz w:val="24"/>
                <w:szCs w:val="32"/>
              </w:rPr>
            </w:pPr>
            <w:r w:rsidRPr="00C6701B">
              <w:rPr>
                <w:sz w:val="24"/>
                <w:szCs w:val="32"/>
              </w:rPr>
              <w:t>Hệ thống hiển thị</w:t>
            </w:r>
            <w:r w:rsidR="005C0A11">
              <w:rPr>
                <w:sz w:val="24"/>
                <w:szCs w:val="32"/>
              </w:rPr>
              <w:t xml:space="preserve"> danh sách lĩnh vực câu hỏi</w:t>
            </w:r>
          </w:p>
          <w:p w14:paraId="41772891" w14:textId="6AB7A0C9" w:rsidR="00314315" w:rsidRDefault="005C0A11" w:rsidP="00D761BA">
            <w:pPr>
              <w:pStyle w:val="ListParagraph"/>
              <w:numPr>
                <w:ilvl w:val="0"/>
                <w:numId w:val="43"/>
              </w:numPr>
              <w:spacing w:line="360" w:lineRule="auto"/>
              <w:rPr>
                <w:sz w:val="24"/>
                <w:szCs w:val="32"/>
              </w:rPr>
            </w:pPr>
            <w:r>
              <w:rPr>
                <w:sz w:val="24"/>
                <w:szCs w:val="32"/>
              </w:rPr>
              <w:t>Các chức năng thêm lĩnh vực, xóa lĩnh vực, cập nhật lĩnh vực sẽ đượ</w:t>
            </w:r>
            <w:r w:rsidR="00184164">
              <w:rPr>
                <w:sz w:val="24"/>
                <w:szCs w:val="32"/>
              </w:rPr>
              <w:t>c thông báo thành công khi quả</w:t>
            </w:r>
            <w:r>
              <w:rPr>
                <w:sz w:val="24"/>
                <w:szCs w:val="32"/>
              </w:rPr>
              <w:t>n trị viên thao tác</w:t>
            </w:r>
          </w:p>
          <w:p w14:paraId="135C237C" w14:textId="01D8962F" w:rsidR="00314315" w:rsidRPr="00C6701B" w:rsidRDefault="005C0A11" w:rsidP="00D761BA">
            <w:pPr>
              <w:pStyle w:val="ListParagraph"/>
              <w:numPr>
                <w:ilvl w:val="0"/>
                <w:numId w:val="43"/>
              </w:numPr>
              <w:spacing w:line="360" w:lineRule="auto"/>
              <w:rPr>
                <w:sz w:val="24"/>
                <w:szCs w:val="32"/>
              </w:rPr>
            </w:pPr>
            <w:r>
              <w:rPr>
                <w:sz w:val="24"/>
                <w:szCs w:val="32"/>
              </w:rPr>
              <w:t xml:space="preserve">Ấn nút lưu để lưu lại  </w:t>
            </w:r>
          </w:p>
        </w:tc>
      </w:tr>
      <w:tr w:rsidR="00314315" w:rsidRPr="00784379" w14:paraId="21747961" w14:textId="77777777" w:rsidTr="00314315">
        <w:tc>
          <w:tcPr>
            <w:tcW w:w="2155" w:type="dxa"/>
          </w:tcPr>
          <w:p w14:paraId="7444DC58" w14:textId="77777777" w:rsidR="00314315" w:rsidRPr="00784379" w:rsidRDefault="00314315" w:rsidP="00B72233">
            <w:pPr>
              <w:spacing w:line="360" w:lineRule="auto"/>
              <w:rPr>
                <w:sz w:val="24"/>
                <w:szCs w:val="32"/>
              </w:rPr>
            </w:pPr>
            <w:r w:rsidRPr="00784379">
              <w:rPr>
                <w:sz w:val="24"/>
                <w:szCs w:val="32"/>
              </w:rPr>
              <w:t>Kịch bản phụ</w:t>
            </w:r>
          </w:p>
        </w:tc>
        <w:tc>
          <w:tcPr>
            <w:tcW w:w="6750" w:type="dxa"/>
          </w:tcPr>
          <w:p w14:paraId="18EEEFDC" w14:textId="24166AC9" w:rsidR="00314315" w:rsidRPr="00784379" w:rsidRDefault="005C0A11" w:rsidP="00B72233">
            <w:pPr>
              <w:spacing w:line="360" w:lineRule="auto"/>
              <w:rPr>
                <w:sz w:val="24"/>
                <w:szCs w:val="32"/>
              </w:rPr>
            </w:pPr>
            <w:r>
              <w:rPr>
                <w:sz w:val="24"/>
                <w:szCs w:val="32"/>
              </w:rPr>
              <w:t xml:space="preserve">Hệ thống sẽ thông báo lỗi </w:t>
            </w:r>
            <w:r w:rsidR="00973B50">
              <w:rPr>
                <w:sz w:val="24"/>
                <w:szCs w:val="32"/>
              </w:rPr>
              <w:t xml:space="preserve">thêm lĩnh vực, xóa lĩnh vực, cập nhật lĩnh vực </w:t>
            </w:r>
            <w:r w:rsidR="00980E1B">
              <w:rPr>
                <w:sz w:val="24"/>
                <w:szCs w:val="32"/>
              </w:rPr>
              <w:t>khô</w:t>
            </w:r>
            <w:r w:rsidR="00973B50">
              <w:rPr>
                <w:sz w:val="24"/>
                <w:szCs w:val="32"/>
              </w:rPr>
              <w:t>n</w:t>
            </w:r>
            <w:r w:rsidR="00980E1B">
              <w:rPr>
                <w:sz w:val="24"/>
                <w:szCs w:val="32"/>
              </w:rPr>
              <w:t>g</w:t>
            </w:r>
            <w:r w:rsidR="00973B50">
              <w:rPr>
                <w:sz w:val="24"/>
                <w:szCs w:val="32"/>
              </w:rPr>
              <w:t xml:space="preserve"> thành công </w:t>
            </w:r>
          </w:p>
        </w:tc>
      </w:tr>
    </w:tbl>
    <w:p w14:paraId="7851FA6A" w14:textId="77777777" w:rsidR="00F524F0" w:rsidRDefault="00F524F0" w:rsidP="00F3200E">
      <w:pPr>
        <w:spacing w:line="360" w:lineRule="auto"/>
        <w:jc w:val="center"/>
        <w:rPr>
          <w:sz w:val="24"/>
        </w:rPr>
      </w:pPr>
    </w:p>
    <w:p w14:paraId="6E2CFDED" w14:textId="0B65637E" w:rsidR="00F3200E" w:rsidRPr="00314315" w:rsidRDefault="00F3200E" w:rsidP="007E5B03">
      <w:pPr>
        <w:spacing w:before="240" w:line="360" w:lineRule="auto"/>
        <w:jc w:val="center"/>
        <w:rPr>
          <w:sz w:val="24"/>
        </w:rPr>
      </w:pPr>
      <w:r w:rsidRPr="00314315">
        <w:rPr>
          <w:sz w:val="24"/>
        </w:rPr>
        <w:t>Bả</w:t>
      </w:r>
      <w:r w:rsidR="003577A9">
        <w:rPr>
          <w:sz w:val="24"/>
        </w:rPr>
        <w:t>ng 2</w:t>
      </w:r>
      <w:r w:rsidRPr="00314315">
        <w:rPr>
          <w:sz w:val="24"/>
        </w:rPr>
        <w:t>: Use case</w:t>
      </w:r>
      <w:r>
        <w:rPr>
          <w:sz w:val="24"/>
        </w:rPr>
        <w:t xml:space="preserve"> s</w:t>
      </w:r>
      <w:r w:rsidRPr="00784379">
        <w:rPr>
          <w:sz w:val="24"/>
        </w:rPr>
        <w:t>pecification</w:t>
      </w:r>
      <w:r w:rsidRPr="00314315">
        <w:rPr>
          <w:sz w:val="24"/>
        </w:rPr>
        <w:t xml:space="preserve"> </w:t>
      </w:r>
      <w:r w:rsidR="002F4DE9">
        <w:rPr>
          <w:sz w:val="24"/>
        </w:rPr>
        <w:t>lĩnh vực</w:t>
      </w: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F3200E" w:rsidRPr="00784379" w14:paraId="2E2780A8" w14:textId="77777777" w:rsidTr="00B72233">
        <w:tc>
          <w:tcPr>
            <w:tcW w:w="2155" w:type="dxa"/>
          </w:tcPr>
          <w:p w14:paraId="4F166847" w14:textId="77777777" w:rsidR="00F3200E" w:rsidRPr="00784379" w:rsidRDefault="00F3200E" w:rsidP="00B72233">
            <w:pPr>
              <w:spacing w:line="360" w:lineRule="auto"/>
              <w:rPr>
                <w:sz w:val="24"/>
                <w:szCs w:val="32"/>
              </w:rPr>
            </w:pPr>
            <w:r w:rsidRPr="00784379">
              <w:rPr>
                <w:sz w:val="24"/>
                <w:szCs w:val="32"/>
              </w:rPr>
              <w:t>Use case ID</w:t>
            </w:r>
          </w:p>
        </w:tc>
        <w:tc>
          <w:tcPr>
            <w:tcW w:w="6750" w:type="dxa"/>
          </w:tcPr>
          <w:p w14:paraId="29AB5D50" w14:textId="01E5B0A3" w:rsidR="00F3200E" w:rsidRPr="00784379" w:rsidRDefault="00A41144" w:rsidP="00B72233">
            <w:pPr>
              <w:spacing w:line="360" w:lineRule="auto"/>
              <w:rPr>
                <w:sz w:val="24"/>
                <w:szCs w:val="32"/>
              </w:rPr>
            </w:pPr>
            <w:r>
              <w:rPr>
                <w:sz w:val="24"/>
                <w:szCs w:val="32"/>
              </w:rPr>
              <w:t>UC 03</w:t>
            </w:r>
          </w:p>
        </w:tc>
      </w:tr>
      <w:tr w:rsidR="00F3200E" w:rsidRPr="00784379" w14:paraId="71F62E8E" w14:textId="77777777" w:rsidTr="00B72233">
        <w:tc>
          <w:tcPr>
            <w:tcW w:w="2155" w:type="dxa"/>
          </w:tcPr>
          <w:p w14:paraId="3C7F8885" w14:textId="77777777" w:rsidR="00F3200E" w:rsidRPr="00784379" w:rsidRDefault="00F3200E" w:rsidP="00B72233">
            <w:pPr>
              <w:spacing w:line="360" w:lineRule="auto"/>
              <w:rPr>
                <w:sz w:val="24"/>
                <w:szCs w:val="32"/>
              </w:rPr>
            </w:pPr>
            <w:r w:rsidRPr="00784379">
              <w:rPr>
                <w:sz w:val="24"/>
                <w:szCs w:val="32"/>
              </w:rPr>
              <w:t>Tên use case</w:t>
            </w:r>
          </w:p>
        </w:tc>
        <w:tc>
          <w:tcPr>
            <w:tcW w:w="6750" w:type="dxa"/>
          </w:tcPr>
          <w:p w14:paraId="03A527D8" w14:textId="379A4447" w:rsidR="00F3200E" w:rsidRPr="00784379" w:rsidRDefault="00B035B9" w:rsidP="00B72233">
            <w:pPr>
              <w:spacing w:line="360" w:lineRule="auto"/>
              <w:rPr>
                <w:sz w:val="24"/>
                <w:szCs w:val="32"/>
              </w:rPr>
            </w:pPr>
            <w:r>
              <w:rPr>
                <w:sz w:val="24"/>
                <w:szCs w:val="32"/>
              </w:rPr>
              <w:t>Quả lý c</w:t>
            </w:r>
            <w:r w:rsidR="00A41144">
              <w:rPr>
                <w:sz w:val="24"/>
                <w:szCs w:val="32"/>
              </w:rPr>
              <w:t>âu hỏi</w:t>
            </w:r>
          </w:p>
        </w:tc>
      </w:tr>
      <w:tr w:rsidR="00F3200E" w:rsidRPr="00784379" w14:paraId="09D91524" w14:textId="77777777" w:rsidTr="00B72233">
        <w:tc>
          <w:tcPr>
            <w:tcW w:w="2155" w:type="dxa"/>
          </w:tcPr>
          <w:p w14:paraId="0C64FA6C" w14:textId="77777777" w:rsidR="00F3200E" w:rsidRPr="00784379" w:rsidRDefault="00F3200E" w:rsidP="00B72233">
            <w:pPr>
              <w:spacing w:line="360" w:lineRule="auto"/>
              <w:rPr>
                <w:sz w:val="24"/>
                <w:szCs w:val="32"/>
              </w:rPr>
            </w:pPr>
            <w:r w:rsidRPr="00784379">
              <w:rPr>
                <w:sz w:val="24"/>
                <w:szCs w:val="32"/>
              </w:rPr>
              <w:t>Tác nhân</w:t>
            </w:r>
          </w:p>
        </w:tc>
        <w:tc>
          <w:tcPr>
            <w:tcW w:w="6750" w:type="dxa"/>
          </w:tcPr>
          <w:p w14:paraId="18E7A607" w14:textId="77777777" w:rsidR="00F3200E" w:rsidRPr="00784379" w:rsidRDefault="00F3200E" w:rsidP="00B72233">
            <w:pPr>
              <w:spacing w:line="360" w:lineRule="auto"/>
              <w:rPr>
                <w:sz w:val="24"/>
                <w:szCs w:val="32"/>
              </w:rPr>
            </w:pPr>
            <w:r>
              <w:rPr>
                <w:sz w:val="24"/>
                <w:szCs w:val="32"/>
              </w:rPr>
              <w:t>Quản trị viên</w:t>
            </w:r>
          </w:p>
        </w:tc>
      </w:tr>
      <w:tr w:rsidR="00A41144" w:rsidRPr="00784379" w14:paraId="1DCF2CF7" w14:textId="77777777" w:rsidTr="00B72233">
        <w:tc>
          <w:tcPr>
            <w:tcW w:w="2155" w:type="dxa"/>
          </w:tcPr>
          <w:p w14:paraId="680CBB33" w14:textId="77777777" w:rsidR="00A41144" w:rsidRPr="00784379" w:rsidRDefault="00A41144" w:rsidP="00A41144">
            <w:pPr>
              <w:spacing w:line="360" w:lineRule="auto"/>
              <w:rPr>
                <w:sz w:val="24"/>
                <w:szCs w:val="32"/>
              </w:rPr>
            </w:pPr>
            <w:r w:rsidRPr="00784379">
              <w:rPr>
                <w:sz w:val="24"/>
                <w:szCs w:val="32"/>
              </w:rPr>
              <w:t>Tóm tắc</w:t>
            </w:r>
          </w:p>
        </w:tc>
        <w:tc>
          <w:tcPr>
            <w:tcW w:w="6750" w:type="dxa"/>
          </w:tcPr>
          <w:p w14:paraId="4B768B6A" w14:textId="68AFADF3" w:rsidR="00A41144" w:rsidRPr="00784379" w:rsidRDefault="00A41144" w:rsidP="003E7E54">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 xml:space="preserve">quản trị </w:t>
            </w:r>
            <w:r w:rsidR="003E7E54">
              <w:rPr>
                <w:sz w:val="24"/>
                <w:szCs w:val="32"/>
              </w:rPr>
              <w:t>các</w:t>
            </w:r>
            <w:r>
              <w:rPr>
                <w:sz w:val="24"/>
                <w:szCs w:val="32"/>
              </w:rPr>
              <w:t xml:space="preserve"> câu hỏi</w:t>
            </w:r>
            <w:r w:rsidR="003E7E54">
              <w:rPr>
                <w:sz w:val="24"/>
                <w:szCs w:val="32"/>
              </w:rPr>
              <w:t xml:space="preserve"> thuộc các lĩnh vực</w:t>
            </w:r>
            <w:r>
              <w:rPr>
                <w:sz w:val="24"/>
                <w:szCs w:val="32"/>
              </w:rPr>
              <w:t xml:space="preserve"> có thể thêm, xóa, cập nhật</w:t>
            </w:r>
            <w:r w:rsidR="003E7E54">
              <w:rPr>
                <w:sz w:val="24"/>
                <w:szCs w:val="32"/>
              </w:rPr>
              <w:t xml:space="preserve"> câu hỏi</w:t>
            </w:r>
          </w:p>
        </w:tc>
      </w:tr>
      <w:tr w:rsidR="00A41144" w:rsidRPr="00784379" w14:paraId="6EB5C568" w14:textId="77777777" w:rsidTr="00B72233">
        <w:tc>
          <w:tcPr>
            <w:tcW w:w="2155" w:type="dxa"/>
          </w:tcPr>
          <w:p w14:paraId="2FFCAFD6" w14:textId="77777777" w:rsidR="00A41144" w:rsidRPr="00784379" w:rsidRDefault="00A41144" w:rsidP="00A41144">
            <w:pPr>
              <w:spacing w:line="360" w:lineRule="auto"/>
              <w:rPr>
                <w:sz w:val="24"/>
                <w:szCs w:val="32"/>
              </w:rPr>
            </w:pPr>
            <w:r w:rsidRPr="00784379">
              <w:rPr>
                <w:sz w:val="24"/>
                <w:szCs w:val="32"/>
              </w:rPr>
              <w:t xml:space="preserve">Điều kiện kiên quyết </w:t>
            </w:r>
          </w:p>
        </w:tc>
        <w:tc>
          <w:tcPr>
            <w:tcW w:w="6750" w:type="dxa"/>
          </w:tcPr>
          <w:p w14:paraId="0BF26FC0" w14:textId="53330587" w:rsidR="00A41144" w:rsidRPr="00784379" w:rsidRDefault="00A41144" w:rsidP="00A41144">
            <w:pPr>
              <w:spacing w:line="360" w:lineRule="auto"/>
              <w:rPr>
                <w:sz w:val="24"/>
                <w:szCs w:val="32"/>
              </w:rPr>
            </w:pPr>
            <w:r>
              <w:rPr>
                <w:sz w:val="24"/>
                <w:szCs w:val="32"/>
              </w:rPr>
              <w:t>Quản trị viên đã đăng nhập thành công</w:t>
            </w:r>
          </w:p>
        </w:tc>
      </w:tr>
      <w:tr w:rsidR="00A41144" w:rsidRPr="00784379" w14:paraId="66F7E626" w14:textId="77777777" w:rsidTr="00B72233">
        <w:tc>
          <w:tcPr>
            <w:tcW w:w="2155" w:type="dxa"/>
          </w:tcPr>
          <w:p w14:paraId="4E630A83" w14:textId="77777777" w:rsidR="00A41144" w:rsidRPr="00784379" w:rsidRDefault="00A41144" w:rsidP="00A41144">
            <w:pPr>
              <w:spacing w:line="360" w:lineRule="auto"/>
              <w:rPr>
                <w:sz w:val="24"/>
                <w:szCs w:val="32"/>
              </w:rPr>
            </w:pPr>
            <w:r w:rsidRPr="00784379">
              <w:rPr>
                <w:sz w:val="24"/>
                <w:szCs w:val="32"/>
              </w:rPr>
              <w:t xml:space="preserve">Kết quả </w:t>
            </w:r>
          </w:p>
        </w:tc>
        <w:tc>
          <w:tcPr>
            <w:tcW w:w="6750" w:type="dxa"/>
          </w:tcPr>
          <w:p w14:paraId="48971470" w14:textId="4DEEEE18" w:rsidR="00A41144" w:rsidRPr="00784379" w:rsidRDefault="00A41144" w:rsidP="00A41144">
            <w:pPr>
              <w:spacing w:line="360" w:lineRule="auto"/>
              <w:rPr>
                <w:sz w:val="24"/>
                <w:szCs w:val="32"/>
              </w:rPr>
            </w:pPr>
            <w:r>
              <w:rPr>
                <w:sz w:val="24"/>
                <w:szCs w:val="32"/>
              </w:rPr>
              <w:t>Truy cập vào đượ</w:t>
            </w:r>
            <w:r w:rsidR="003E7E54">
              <w:rPr>
                <w:sz w:val="24"/>
                <w:szCs w:val="32"/>
              </w:rPr>
              <w:t>c danh sách câu hỏi</w:t>
            </w:r>
            <w:r>
              <w:rPr>
                <w:sz w:val="24"/>
                <w:szCs w:val="32"/>
              </w:rPr>
              <w:t xml:space="preserve"> và có thể  thực hiện với các thao tác thêm, xóa, cập nhật</w:t>
            </w:r>
          </w:p>
        </w:tc>
      </w:tr>
      <w:tr w:rsidR="00A41144" w:rsidRPr="00C6701B" w14:paraId="16117AA9" w14:textId="77777777" w:rsidTr="00B72233">
        <w:tc>
          <w:tcPr>
            <w:tcW w:w="2155" w:type="dxa"/>
          </w:tcPr>
          <w:p w14:paraId="4F453B5C" w14:textId="77777777" w:rsidR="00A41144" w:rsidRPr="00784379" w:rsidRDefault="00A41144" w:rsidP="00A41144">
            <w:pPr>
              <w:spacing w:line="360" w:lineRule="auto"/>
              <w:rPr>
                <w:sz w:val="24"/>
                <w:szCs w:val="32"/>
              </w:rPr>
            </w:pPr>
            <w:r w:rsidRPr="00784379">
              <w:rPr>
                <w:sz w:val="24"/>
                <w:szCs w:val="32"/>
              </w:rPr>
              <w:t xml:space="preserve">Kịch bản chính </w:t>
            </w:r>
          </w:p>
        </w:tc>
        <w:tc>
          <w:tcPr>
            <w:tcW w:w="6750" w:type="dxa"/>
          </w:tcPr>
          <w:p w14:paraId="7E50FF4C" w14:textId="3B734A63" w:rsidR="00A41144" w:rsidRPr="00784379" w:rsidRDefault="00A41144" w:rsidP="00A41144">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c năng quản</w:t>
            </w:r>
            <w:r w:rsidR="003E7E54">
              <w:rPr>
                <w:sz w:val="24"/>
                <w:szCs w:val="32"/>
              </w:rPr>
              <w:t xml:space="preserve"> lý</w:t>
            </w:r>
            <w:r>
              <w:rPr>
                <w:sz w:val="24"/>
                <w:szCs w:val="32"/>
              </w:rPr>
              <w:t xml:space="preserve"> câu hỏi:</w:t>
            </w:r>
          </w:p>
          <w:p w14:paraId="045EFEA7" w14:textId="1B544CFF" w:rsidR="00A41144" w:rsidRPr="00BC086A" w:rsidRDefault="00A41144" w:rsidP="00D761BA">
            <w:pPr>
              <w:pStyle w:val="ListParagraph"/>
              <w:numPr>
                <w:ilvl w:val="0"/>
                <w:numId w:val="44"/>
              </w:numPr>
              <w:spacing w:line="360" w:lineRule="auto"/>
              <w:rPr>
                <w:sz w:val="24"/>
                <w:szCs w:val="32"/>
              </w:rPr>
            </w:pPr>
            <w:r w:rsidRPr="00BC086A">
              <w:rPr>
                <w:sz w:val="24"/>
                <w:szCs w:val="32"/>
              </w:rPr>
              <w:t>Hệ thống hiển thị</w:t>
            </w:r>
            <w:r w:rsidR="00A216BB" w:rsidRPr="00BC086A">
              <w:rPr>
                <w:sz w:val="24"/>
                <w:szCs w:val="32"/>
              </w:rPr>
              <w:t xml:space="preserve"> danh sách</w:t>
            </w:r>
            <w:r w:rsidRPr="00BC086A">
              <w:rPr>
                <w:sz w:val="24"/>
                <w:szCs w:val="32"/>
              </w:rPr>
              <w:t xml:space="preserve"> câu hỏi</w:t>
            </w:r>
          </w:p>
          <w:p w14:paraId="4B5BF069" w14:textId="1E3EA2FF" w:rsidR="00A41144" w:rsidRDefault="00A41144" w:rsidP="00D761BA">
            <w:pPr>
              <w:pStyle w:val="ListParagraph"/>
              <w:numPr>
                <w:ilvl w:val="0"/>
                <w:numId w:val="44"/>
              </w:numPr>
              <w:spacing w:line="360" w:lineRule="auto"/>
              <w:rPr>
                <w:sz w:val="24"/>
                <w:szCs w:val="32"/>
              </w:rPr>
            </w:pPr>
            <w:r>
              <w:rPr>
                <w:sz w:val="24"/>
                <w:szCs w:val="32"/>
              </w:rPr>
              <w:lastRenderedPageBreak/>
              <w:t>Các chứ</w:t>
            </w:r>
            <w:r w:rsidR="00A216BB">
              <w:rPr>
                <w:sz w:val="24"/>
                <w:szCs w:val="32"/>
              </w:rPr>
              <w:t xml:space="preserve">c năng thêm </w:t>
            </w:r>
            <w:r>
              <w:rPr>
                <w:sz w:val="24"/>
                <w:szCs w:val="32"/>
              </w:rPr>
              <w:t>c</w:t>
            </w:r>
            <w:r w:rsidR="00A216BB">
              <w:rPr>
                <w:sz w:val="24"/>
                <w:szCs w:val="32"/>
              </w:rPr>
              <w:t>âu hỏi</w:t>
            </w:r>
            <w:r>
              <w:rPr>
                <w:sz w:val="24"/>
                <w:szCs w:val="32"/>
              </w:rPr>
              <w:t xml:space="preserve">, </w:t>
            </w:r>
            <w:r w:rsidR="00A216BB">
              <w:rPr>
                <w:sz w:val="24"/>
                <w:szCs w:val="32"/>
              </w:rPr>
              <w:t>xóa câu hỏi</w:t>
            </w:r>
            <w:r>
              <w:rPr>
                <w:sz w:val="24"/>
                <w:szCs w:val="32"/>
              </w:rPr>
              <w:t>, cập nhậ</w:t>
            </w:r>
            <w:r w:rsidR="00A216BB">
              <w:rPr>
                <w:sz w:val="24"/>
                <w:szCs w:val="32"/>
              </w:rPr>
              <w:t>t câu hỏi</w:t>
            </w:r>
            <w:r>
              <w:rPr>
                <w:sz w:val="24"/>
                <w:szCs w:val="32"/>
              </w:rPr>
              <w:t xml:space="preserve"> sẽ đượ</w:t>
            </w:r>
            <w:r w:rsidR="00A216BB">
              <w:rPr>
                <w:sz w:val="24"/>
                <w:szCs w:val="32"/>
              </w:rPr>
              <w:t>c thông báo thành công khi quả</w:t>
            </w:r>
            <w:r>
              <w:rPr>
                <w:sz w:val="24"/>
                <w:szCs w:val="32"/>
              </w:rPr>
              <w:t>n trị viên thao tác</w:t>
            </w:r>
          </w:p>
          <w:p w14:paraId="4AEA3574" w14:textId="2627D50E" w:rsidR="00A41144" w:rsidRPr="00BC086A" w:rsidRDefault="00A41144" w:rsidP="00D761BA">
            <w:pPr>
              <w:pStyle w:val="ListParagraph"/>
              <w:numPr>
                <w:ilvl w:val="0"/>
                <w:numId w:val="44"/>
              </w:numPr>
              <w:spacing w:line="360" w:lineRule="auto"/>
              <w:rPr>
                <w:sz w:val="24"/>
                <w:szCs w:val="32"/>
              </w:rPr>
            </w:pPr>
            <w:r w:rsidRPr="00BC086A">
              <w:rPr>
                <w:sz w:val="24"/>
                <w:szCs w:val="32"/>
              </w:rPr>
              <w:t xml:space="preserve">Ấn nút lưu để lưu lại  </w:t>
            </w:r>
          </w:p>
        </w:tc>
      </w:tr>
      <w:tr w:rsidR="00A41144" w:rsidRPr="00784379" w14:paraId="4ECC0E37" w14:textId="77777777" w:rsidTr="00B72233">
        <w:tc>
          <w:tcPr>
            <w:tcW w:w="2155" w:type="dxa"/>
          </w:tcPr>
          <w:p w14:paraId="379B5EDE" w14:textId="77777777" w:rsidR="00A41144" w:rsidRPr="00784379" w:rsidRDefault="00A41144" w:rsidP="00A41144">
            <w:pPr>
              <w:spacing w:line="360" w:lineRule="auto"/>
              <w:rPr>
                <w:sz w:val="24"/>
                <w:szCs w:val="32"/>
              </w:rPr>
            </w:pPr>
            <w:r w:rsidRPr="00784379">
              <w:rPr>
                <w:sz w:val="24"/>
                <w:szCs w:val="32"/>
              </w:rPr>
              <w:lastRenderedPageBreak/>
              <w:t>Kịch bản phụ</w:t>
            </w:r>
          </w:p>
        </w:tc>
        <w:tc>
          <w:tcPr>
            <w:tcW w:w="6750" w:type="dxa"/>
          </w:tcPr>
          <w:p w14:paraId="5E932A56" w14:textId="2BE5FBF3" w:rsidR="00A41144" w:rsidRPr="00784379" w:rsidRDefault="00A41144" w:rsidP="00BC086A">
            <w:pPr>
              <w:spacing w:line="360" w:lineRule="auto"/>
              <w:rPr>
                <w:sz w:val="24"/>
                <w:szCs w:val="32"/>
              </w:rPr>
            </w:pPr>
            <w:r>
              <w:rPr>
                <w:sz w:val="24"/>
                <w:szCs w:val="32"/>
              </w:rPr>
              <w:t xml:space="preserve">Hệ thống sẽ thông báo lỗi </w:t>
            </w:r>
            <w:r w:rsidR="00FA1A97">
              <w:rPr>
                <w:sz w:val="24"/>
                <w:szCs w:val="32"/>
              </w:rPr>
              <w:t>thêm câu hỏi, xóa câu hỏi, cập nhật câu hỏi</w:t>
            </w:r>
            <w:r>
              <w:rPr>
                <w:sz w:val="24"/>
                <w:szCs w:val="32"/>
              </w:rPr>
              <w:t xml:space="preserve"> </w:t>
            </w:r>
            <w:r w:rsidR="00FA1A97">
              <w:rPr>
                <w:sz w:val="24"/>
                <w:szCs w:val="32"/>
              </w:rPr>
              <w:t>không</w:t>
            </w:r>
            <w:r>
              <w:rPr>
                <w:sz w:val="24"/>
                <w:szCs w:val="32"/>
              </w:rPr>
              <w:t xml:space="preserve"> thành công </w:t>
            </w:r>
          </w:p>
        </w:tc>
      </w:tr>
    </w:tbl>
    <w:p w14:paraId="3CDC6DF3" w14:textId="77777777" w:rsidR="00A43303" w:rsidRDefault="00A43303" w:rsidP="00834575">
      <w:pPr>
        <w:spacing w:line="360" w:lineRule="auto"/>
        <w:jc w:val="center"/>
        <w:rPr>
          <w:sz w:val="24"/>
        </w:rPr>
      </w:pPr>
    </w:p>
    <w:p w14:paraId="13F7E7F9" w14:textId="2948EA27" w:rsidR="00F3200E" w:rsidRPr="00314315" w:rsidRDefault="00F3200E" w:rsidP="00834575">
      <w:pPr>
        <w:spacing w:line="360" w:lineRule="auto"/>
        <w:jc w:val="center"/>
        <w:rPr>
          <w:sz w:val="24"/>
        </w:rPr>
      </w:pPr>
      <w:r w:rsidRPr="00314315">
        <w:rPr>
          <w:sz w:val="24"/>
        </w:rPr>
        <w:lastRenderedPageBreak/>
        <w:t>Bả</w:t>
      </w:r>
      <w:r w:rsidR="003577A9">
        <w:rPr>
          <w:sz w:val="24"/>
        </w:rPr>
        <w:t>ng 3</w:t>
      </w:r>
      <w:r w:rsidRPr="00314315">
        <w:rPr>
          <w:sz w:val="24"/>
        </w:rPr>
        <w:t>: Use case</w:t>
      </w:r>
      <w:r>
        <w:rPr>
          <w:sz w:val="24"/>
        </w:rPr>
        <w:t xml:space="preserve"> s</w:t>
      </w:r>
      <w:r w:rsidRPr="00784379">
        <w:rPr>
          <w:sz w:val="24"/>
        </w:rPr>
        <w:t>pecification</w:t>
      </w:r>
      <w:r w:rsidRPr="00314315">
        <w:rPr>
          <w:sz w:val="24"/>
        </w:rPr>
        <w:t xml:space="preserve"> </w:t>
      </w:r>
      <w:r w:rsidR="002F4DE9">
        <w:rPr>
          <w:sz w:val="24"/>
        </w:rPr>
        <w:t>câu hỏi</w:t>
      </w:r>
    </w:p>
    <w:tbl>
      <w:tblPr>
        <w:tblStyle w:val="TableGrid"/>
        <w:tblpPr w:leftFromText="180" w:rightFromText="180" w:vertAnchor="text" w:horzAnchor="margin" w:tblpY="84"/>
        <w:tblW w:w="8905" w:type="dxa"/>
        <w:tblLook w:val="04A0" w:firstRow="1" w:lastRow="0" w:firstColumn="1" w:lastColumn="0" w:noHBand="0" w:noVBand="1"/>
      </w:tblPr>
      <w:tblGrid>
        <w:gridCol w:w="2155"/>
        <w:gridCol w:w="6750"/>
      </w:tblGrid>
      <w:tr w:rsidR="00834575" w:rsidRPr="00784379" w14:paraId="19A4A995" w14:textId="77777777" w:rsidTr="00834575">
        <w:tc>
          <w:tcPr>
            <w:tcW w:w="2155" w:type="dxa"/>
          </w:tcPr>
          <w:p w14:paraId="38B7AF2F" w14:textId="77777777" w:rsidR="00834575" w:rsidRPr="00784379" w:rsidRDefault="00834575" w:rsidP="00834575">
            <w:pPr>
              <w:spacing w:line="360" w:lineRule="auto"/>
              <w:rPr>
                <w:sz w:val="24"/>
                <w:szCs w:val="32"/>
              </w:rPr>
            </w:pPr>
            <w:r w:rsidRPr="00784379">
              <w:rPr>
                <w:sz w:val="24"/>
                <w:szCs w:val="32"/>
              </w:rPr>
              <w:t>Use case ID</w:t>
            </w:r>
          </w:p>
        </w:tc>
        <w:tc>
          <w:tcPr>
            <w:tcW w:w="6750" w:type="dxa"/>
          </w:tcPr>
          <w:p w14:paraId="79C87104" w14:textId="77777777" w:rsidR="00834575" w:rsidRPr="00784379" w:rsidRDefault="00834575" w:rsidP="00834575">
            <w:pPr>
              <w:spacing w:line="360" w:lineRule="auto"/>
              <w:rPr>
                <w:sz w:val="24"/>
                <w:szCs w:val="32"/>
              </w:rPr>
            </w:pPr>
            <w:r>
              <w:rPr>
                <w:sz w:val="24"/>
                <w:szCs w:val="32"/>
              </w:rPr>
              <w:t>UC 04</w:t>
            </w:r>
          </w:p>
        </w:tc>
      </w:tr>
      <w:tr w:rsidR="00834575" w:rsidRPr="00784379" w14:paraId="123CC893" w14:textId="77777777" w:rsidTr="00834575">
        <w:tc>
          <w:tcPr>
            <w:tcW w:w="2155" w:type="dxa"/>
          </w:tcPr>
          <w:p w14:paraId="5D0A67CF" w14:textId="77777777" w:rsidR="00834575" w:rsidRPr="00784379" w:rsidRDefault="00834575" w:rsidP="00834575">
            <w:pPr>
              <w:spacing w:line="360" w:lineRule="auto"/>
              <w:rPr>
                <w:sz w:val="24"/>
                <w:szCs w:val="32"/>
              </w:rPr>
            </w:pPr>
            <w:r w:rsidRPr="00784379">
              <w:rPr>
                <w:sz w:val="24"/>
                <w:szCs w:val="32"/>
              </w:rPr>
              <w:t>Tên use case</w:t>
            </w:r>
          </w:p>
        </w:tc>
        <w:tc>
          <w:tcPr>
            <w:tcW w:w="6750" w:type="dxa"/>
          </w:tcPr>
          <w:p w14:paraId="733D5041" w14:textId="77777777" w:rsidR="00834575" w:rsidRPr="00784379" w:rsidRDefault="00834575" w:rsidP="00834575">
            <w:pPr>
              <w:spacing w:line="360" w:lineRule="auto"/>
              <w:rPr>
                <w:sz w:val="24"/>
                <w:szCs w:val="32"/>
              </w:rPr>
            </w:pPr>
            <w:r>
              <w:rPr>
                <w:sz w:val="24"/>
                <w:szCs w:val="32"/>
              </w:rPr>
              <w:t>Quản lý người chơi</w:t>
            </w:r>
          </w:p>
        </w:tc>
      </w:tr>
      <w:tr w:rsidR="00834575" w:rsidRPr="00784379" w14:paraId="28D40462" w14:textId="77777777" w:rsidTr="00834575">
        <w:tc>
          <w:tcPr>
            <w:tcW w:w="2155" w:type="dxa"/>
          </w:tcPr>
          <w:p w14:paraId="40E765BA" w14:textId="77777777" w:rsidR="00834575" w:rsidRPr="00784379" w:rsidRDefault="00834575" w:rsidP="00834575">
            <w:pPr>
              <w:spacing w:line="360" w:lineRule="auto"/>
              <w:rPr>
                <w:sz w:val="24"/>
                <w:szCs w:val="32"/>
              </w:rPr>
            </w:pPr>
            <w:r w:rsidRPr="00784379">
              <w:rPr>
                <w:sz w:val="24"/>
                <w:szCs w:val="32"/>
              </w:rPr>
              <w:t>Tác nhân</w:t>
            </w:r>
          </w:p>
        </w:tc>
        <w:tc>
          <w:tcPr>
            <w:tcW w:w="6750" w:type="dxa"/>
          </w:tcPr>
          <w:p w14:paraId="08365E80" w14:textId="77777777" w:rsidR="00834575" w:rsidRPr="00784379" w:rsidRDefault="00834575" w:rsidP="00834575">
            <w:pPr>
              <w:spacing w:line="360" w:lineRule="auto"/>
              <w:rPr>
                <w:sz w:val="24"/>
                <w:szCs w:val="32"/>
              </w:rPr>
            </w:pPr>
            <w:r>
              <w:rPr>
                <w:sz w:val="24"/>
                <w:szCs w:val="32"/>
              </w:rPr>
              <w:t>Quản trị viên</w:t>
            </w:r>
          </w:p>
        </w:tc>
      </w:tr>
      <w:tr w:rsidR="00834575" w:rsidRPr="00784379" w14:paraId="754BA9BF" w14:textId="77777777" w:rsidTr="00834575">
        <w:tc>
          <w:tcPr>
            <w:tcW w:w="2155" w:type="dxa"/>
          </w:tcPr>
          <w:p w14:paraId="68B8D9B3" w14:textId="77777777" w:rsidR="00834575" w:rsidRPr="00784379" w:rsidRDefault="00834575" w:rsidP="00834575">
            <w:pPr>
              <w:spacing w:line="360" w:lineRule="auto"/>
              <w:rPr>
                <w:sz w:val="24"/>
                <w:szCs w:val="32"/>
              </w:rPr>
            </w:pPr>
            <w:r w:rsidRPr="00784379">
              <w:rPr>
                <w:sz w:val="24"/>
                <w:szCs w:val="32"/>
              </w:rPr>
              <w:t>Tóm tắc</w:t>
            </w:r>
          </w:p>
        </w:tc>
        <w:tc>
          <w:tcPr>
            <w:tcW w:w="6750" w:type="dxa"/>
          </w:tcPr>
          <w:p w14:paraId="1684876A" w14:textId="77777777" w:rsidR="00834575" w:rsidRPr="00784379" w:rsidRDefault="00834575" w:rsidP="00834575">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 xml:space="preserve">quản trị người dùng các thao tác như thêm, xóa, cập nhật </w:t>
            </w:r>
          </w:p>
        </w:tc>
      </w:tr>
      <w:tr w:rsidR="00834575" w:rsidRPr="00784379" w14:paraId="3803C831" w14:textId="77777777" w:rsidTr="00834575">
        <w:tc>
          <w:tcPr>
            <w:tcW w:w="2155" w:type="dxa"/>
          </w:tcPr>
          <w:p w14:paraId="72BC0616" w14:textId="77777777" w:rsidR="00834575" w:rsidRPr="00784379" w:rsidRDefault="00834575" w:rsidP="00834575">
            <w:pPr>
              <w:spacing w:line="360" w:lineRule="auto"/>
              <w:rPr>
                <w:sz w:val="24"/>
                <w:szCs w:val="32"/>
              </w:rPr>
            </w:pPr>
            <w:r w:rsidRPr="00784379">
              <w:rPr>
                <w:sz w:val="24"/>
                <w:szCs w:val="32"/>
              </w:rPr>
              <w:t xml:space="preserve">Điều kiện kiên quyết </w:t>
            </w:r>
          </w:p>
        </w:tc>
        <w:tc>
          <w:tcPr>
            <w:tcW w:w="6750" w:type="dxa"/>
          </w:tcPr>
          <w:p w14:paraId="32426404" w14:textId="77777777" w:rsidR="00834575" w:rsidRPr="006C1699" w:rsidRDefault="00834575" w:rsidP="00834575">
            <w:pPr>
              <w:spacing w:line="360" w:lineRule="auto"/>
              <w:rPr>
                <w:sz w:val="24"/>
                <w:szCs w:val="32"/>
              </w:rPr>
            </w:pPr>
            <w:r w:rsidRPr="006C1699">
              <w:rPr>
                <w:sz w:val="24"/>
                <w:szCs w:val="32"/>
              </w:rPr>
              <w:t>Quản trị viên đã đăng nhập thành công</w:t>
            </w:r>
          </w:p>
        </w:tc>
      </w:tr>
      <w:tr w:rsidR="00834575" w:rsidRPr="00784379" w14:paraId="50577A7F" w14:textId="77777777" w:rsidTr="00834575">
        <w:tc>
          <w:tcPr>
            <w:tcW w:w="2155" w:type="dxa"/>
          </w:tcPr>
          <w:p w14:paraId="0423D85F" w14:textId="77777777" w:rsidR="00834575" w:rsidRPr="00784379" w:rsidRDefault="00834575" w:rsidP="00834575">
            <w:pPr>
              <w:spacing w:line="360" w:lineRule="auto"/>
              <w:rPr>
                <w:sz w:val="24"/>
                <w:szCs w:val="32"/>
              </w:rPr>
            </w:pPr>
            <w:r w:rsidRPr="00784379">
              <w:rPr>
                <w:sz w:val="24"/>
                <w:szCs w:val="32"/>
              </w:rPr>
              <w:t xml:space="preserve">Kết quả </w:t>
            </w:r>
          </w:p>
        </w:tc>
        <w:tc>
          <w:tcPr>
            <w:tcW w:w="6750" w:type="dxa"/>
          </w:tcPr>
          <w:p w14:paraId="6E305C72" w14:textId="77777777" w:rsidR="00834575" w:rsidRPr="00784379" w:rsidRDefault="00834575" w:rsidP="00834575">
            <w:pPr>
              <w:spacing w:line="360" w:lineRule="auto"/>
              <w:rPr>
                <w:sz w:val="24"/>
                <w:szCs w:val="32"/>
              </w:rPr>
            </w:pPr>
            <w:r>
              <w:rPr>
                <w:sz w:val="24"/>
                <w:szCs w:val="32"/>
              </w:rPr>
              <w:t>Truy cập vào được danh sách người chơi và có thể  thực hiện với các thao tác thêm, xóa, cập nhật</w:t>
            </w:r>
          </w:p>
        </w:tc>
      </w:tr>
      <w:tr w:rsidR="00834575" w:rsidRPr="00C6701B" w14:paraId="3011C201" w14:textId="77777777" w:rsidTr="00834575">
        <w:tc>
          <w:tcPr>
            <w:tcW w:w="2155" w:type="dxa"/>
          </w:tcPr>
          <w:p w14:paraId="4703485B" w14:textId="77777777" w:rsidR="00834575" w:rsidRPr="00784379" w:rsidRDefault="00834575" w:rsidP="00834575">
            <w:pPr>
              <w:spacing w:line="360" w:lineRule="auto"/>
              <w:rPr>
                <w:sz w:val="24"/>
                <w:szCs w:val="32"/>
              </w:rPr>
            </w:pPr>
            <w:r w:rsidRPr="00784379">
              <w:rPr>
                <w:sz w:val="24"/>
                <w:szCs w:val="32"/>
              </w:rPr>
              <w:t xml:space="preserve">Kịch bản chính </w:t>
            </w:r>
          </w:p>
        </w:tc>
        <w:tc>
          <w:tcPr>
            <w:tcW w:w="6750" w:type="dxa"/>
          </w:tcPr>
          <w:p w14:paraId="63FBAC50" w14:textId="77777777" w:rsidR="00834575" w:rsidRPr="00784379" w:rsidRDefault="00834575" w:rsidP="00834575">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c năng quản lý người chơi:</w:t>
            </w:r>
          </w:p>
          <w:p w14:paraId="490E706C" w14:textId="77777777" w:rsidR="00834575" w:rsidRPr="00BC086A" w:rsidRDefault="00834575" w:rsidP="00834575">
            <w:pPr>
              <w:pStyle w:val="ListParagraph"/>
              <w:numPr>
                <w:ilvl w:val="0"/>
                <w:numId w:val="45"/>
              </w:numPr>
              <w:spacing w:line="360" w:lineRule="auto"/>
              <w:rPr>
                <w:sz w:val="24"/>
                <w:szCs w:val="32"/>
              </w:rPr>
            </w:pPr>
            <w:r w:rsidRPr="00BC086A">
              <w:rPr>
                <w:sz w:val="24"/>
                <w:szCs w:val="32"/>
              </w:rPr>
              <w:t>Hệ thống hiển thị danh sách người chơi</w:t>
            </w:r>
          </w:p>
          <w:p w14:paraId="49FBC6A3" w14:textId="77777777" w:rsidR="00834575" w:rsidRDefault="00834575" w:rsidP="00834575">
            <w:pPr>
              <w:pStyle w:val="ListParagraph"/>
              <w:numPr>
                <w:ilvl w:val="0"/>
                <w:numId w:val="45"/>
              </w:numPr>
              <w:spacing w:line="360" w:lineRule="auto"/>
              <w:rPr>
                <w:sz w:val="24"/>
                <w:szCs w:val="32"/>
              </w:rPr>
            </w:pPr>
            <w:r>
              <w:rPr>
                <w:sz w:val="24"/>
                <w:szCs w:val="32"/>
              </w:rPr>
              <w:t>Các chức năng thêm người chơi, xóa người chơi, cập nhật người chơi sẽ được thông báo thành công khi quản trị viên thao tác</w:t>
            </w:r>
          </w:p>
          <w:p w14:paraId="5B00282A" w14:textId="77777777" w:rsidR="00834575" w:rsidRPr="00C6701B" w:rsidRDefault="00834575" w:rsidP="00834575">
            <w:pPr>
              <w:pStyle w:val="ListParagraph"/>
              <w:numPr>
                <w:ilvl w:val="0"/>
                <w:numId w:val="45"/>
              </w:numPr>
              <w:spacing w:line="360" w:lineRule="auto"/>
              <w:rPr>
                <w:sz w:val="24"/>
                <w:szCs w:val="32"/>
              </w:rPr>
            </w:pPr>
            <w:r w:rsidRPr="00BC086A">
              <w:rPr>
                <w:sz w:val="24"/>
                <w:szCs w:val="32"/>
              </w:rPr>
              <w:t xml:space="preserve">Ấn nút lưu để lưu lại  </w:t>
            </w:r>
          </w:p>
        </w:tc>
      </w:tr>
      <w:tr w:rsidR="00834575" w:rsidRPr="00784379" w14:paraId="05878DAA" w14:textId="77777777" w:rsidTr="00834575">
        <w:tc>
          <w:tcPr>
            <w:tcW w:w="2155" w:type="dxa"/>
          </w:tcPr>
          <w:p w14:paraId="344C65AC" w14:textId="77777777" w:rsidR="00834575" w:rsidRPr="00784379" w:rsidRDefault="00834575" w:rsidP="00834575">
            <w:pPr>
              <w:spacing w:line="360" w:lineRule="auto"/>
              <w:rPr>
                <w:sz w:val="24"/>
                <w:szCs w:val="32"/>
              </w:rPr>
            </w:pPr>
            <w:r w:rsidRPr="00784379">
              <w:rPr>
                <w:sz w:val="24"/>
                <w:szCs w:val="32"/>
              </w:rPr>
              <w:t>Kịch bản phụ</w:t>
            </w:r>
          </w:p>
        </w:tc>
        <w:tc>
          <w:tcPr>
            <w:tcW w:w="6750" w:type="dxa"/>
          </w:tcPr>
          <w:p w14:paraId="71E551FF" w14:textId="77777777" w:rsidR="00834575" w:rsidRPr="00784379" w:rsidRDefault="00834575" w:rsidP="00834575">
            <w:pPr>
              <w:spacing w:line="360" w:lineRule="auto"/>
              <w:rPr>
                <w:sz w:val="24"/>
                <w:szCs w:val="32"/>
              </w:rPr>
            </w:pPr>
            <w:r>
              <w:rPr>
                <w:sz w:val="24"/>
                <w:szCs w:val="32"/>
              </w:rPr>
              <w:t>Hệ thống sẽ thông báo lỗi thêm thêm người chơi, xóa người chơi, cập nhật người chơi không thành công</w:t>
            </w:r>
          </w:p>
        </w:tc>
      </w:tr>
    </w:tbl>
    <w:p w14:paraId="5E65BB8B" w14:textId="7FC47F57" w:rsidR="00F3200E" w:rsidRDefault="00F3200E" w:rsidP="00834575">
      <w:pPr>
        <w:jc w:val="center"/>
        <w:rPr>
          <w:sz w:val="24"/>
        </w:rPr>
      </w:pPr>
      <w:r w:rsidRPr="00314315">
        <w:rPr>
          <w:sz w:val="24"/>
        </w:rPr>
        <w:t>Bả</w:t>
      </w:r>
      <w:r w:rsidR="003577A9">
        <w:rPr>
          <w:sz w:val="24"/>
        </w:rPr>
        <w:t>ng 4</w:t>
      </w:r>
      <w:r w:rsidRPr="00314315">
        <w:rPr>
          <w:sz w:val="24"/>
        </w:rPr>
        <w:t>: Use case</w:t>
      </w:r>
      <w:r>
        <w:rPr>
          <w:sz w:val="24"/>
        </w:rPr>
        <w:t xml:space="preserve"> s</w:t>
      </w:r>
      <w:r w:rsidRPr="00784379">
        <w:rPr>
          <w:sz w:val="24"/>
        </w:rPr>
        <w:t>pecification</w:t>
      </w:r>
      <w:r w:rsidRPr="00314315">
        <w:rPr>
          <w:sz w:val="24"/>
        </w:rPr>
        <w:t xml:space="preserve"> </w:t>
      </w:r>
      <w:r w:rsidR="003577A9">
        <w:rPr>
          <w:sz w:val="24"/>
        </w:rPr>
        <w:t>người chơi</w:t>
      </w:r>
    </w:p>
    <w:p w14:paraId="6F72D386" w14:textId="77777777" w:rsidR="00A43303" w:rsidRPr="00DD40FD" w:rsidRDefault="00A43303" w:rsidP="00834575">
      <w:pPr>
        <w:jc w:val="center"/>
        <w:rPr>
          <w:sz w:val="22"/>
        </w:rPr>
      </w:pP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F3200E" w:rsidRPr="00784379" w14:paraId="5AFF1351" w14:textId="77777777" w:rsidTr="00B72233">
        <w:tc>
          <w:tcPr>
            <w:tcW w:w="2155" w:type="dxa"/>
          </w:tcPr>
          <w:p w14:paraId="7FD8B60F" w14:textId="77777777" w:rsidR="00F3200E" w:rsidRPr="00784379" w:rsidRDefault="00F3200E" w:rsidP="00B72233">
            <w:pPr>
              <w:spacing w:line="360" w:lineRule="auto"/>
              <w:rPr>
                <w:sz w:val="24"/>
                <w:szCs w:val="32"/>
              </w:rPr>
            </w:pPr>
            <w:r w:rsidRPr="00784379">
              <w:rPr>
                <w:sz w:val="24"/>
                <w:szCs w:val="32"/>
              </w:rPr>
              <w:lastRenderedPageBreak/>
              <w:t>Use case ID</w:t>
            </w:r>
          </w:p>
        </w:tc>
        <w:tc>
          <w:tcPr>
            <w:tcW w:w="6750" w:type="dxa"/>
          </w:tcPr>
          <w:p w14:paraId="37CD533D" w14:textId="651FA179" w:rsidR="00F3200E" w:rsidRPr="00784379" w:rsidRDefault="00D73257" w:rsidP="00B72233">
            <w:pPr>
              <w:spacing w:line="360" w:lineRule="auto"/>
              <w:rPr>
                <w:sz w:val="24"/>
                <w:szCs w:val="32"/>
              </w:rPr>
            </w:pPr>
            <w:r>
              <w:rPr>
                <w:sz w:val="24"/>
                <w:szCs w:val="32"/>
              </w:rPr>
              <w:t>UC 05</w:t>
            </w:r>
          </w:p>
        </w:tc>
      </w:tr>
      <w:tr w:rsidR="00D73257" w:rsidRPr="00784379" w14:paraId="66B704BF" w14:textId="77777777" w:rsidTr="00B72233">
        <w:tc>
          <w:tcPr>
            <w:tcW w:w="2155" w:type="dxa"/>
          </w:tcPr>
          <w:p w14:paraId="0694E132" w14:textId="77777777" w:rsidR="00D73257" w:rsidRPr="00784379" w:rsidRDefault="00D73257" w:rsidP="00D73257">
            <w:pPr>
              <w:spacing w:line="360" w:lineRule="auto"/>
              <w:rPr>
                <w:sz w:val="24"/>
                <w:szCs w:val="32"/>
              </w:rPr>
            </w:pPr>
            <w:r w:rsidRPr="00784379">
              <w:rPr>
                <w:sz w:val="24"/>
                <w:szCs w:val="32"/>
              </w:rPr>
              <w:t>Tên use case</w:t>
            </w:r>
          </w:p>
        </w:tc>
        <w:tc>
          <w:tcPr>
            <w:tcW w:w="6750" w:type="dxa"/>
          </w:tcPr>
          <w:p w14:paraId="188FFBAE" w14:textId="43BB1989" w:rsidR="00D73257" w:rsidRPr="00784379" w:rsidRDefault="00D73257" w:rsidP="00D73257">
            <w:pPr>
              <w:spacing w:line="360" w:lineRule="auto"/>
              <w:rPr>
                <w:sz w:val="24"/>
                <w:szCs w:val="32"/>
              </w:rPr>
            </w:pPr>
            <w:r>
              <w:rPr>
                <w:sz w:val="24"/>
                <w:szCs w:val="32"/>
              </w:rPr>
              <w:t xml:space="preserve">Quản lý lượt chơi </w:t>
            </w:r>
          </w:p>
        </w:tc>
      </w:tr>
      <w:tr w:rsidR="00D73257" w:rsidRPr="00784379" w14:paraId="1EAC80CC" w14:textId="77777777" w:rsidTr="00B72233">
        <w:tc>
          <w:tcPr>
            <w:tcW w:w="2155" w:type="dxa"/>
          </w:tcPr>
          <w:p w14:paraId="163DF89E" w14:textId="77777777" w:rsidR="00D73257" w:rsidRPr="00784379" w:rsidRDefault="00D73257" w:rsidP="00D73257">
            <w:pPr>
              <w:spacing w:line="360" w:lineRule="auto"/>
              <w:rPr>
                <w:sz w:val="24"/>
                <w:szCs w:val="32"/>
              </w:rPr>
            </w:pPr>
            <w:r w:rsidRPr="00784379">
              <w:rPr>
                <w:sz w:val="24"/>
                <w:szCs w:val="32"/>
              </w:rPr>
              <w:t>Tác nhân</w:t>
            </w:r>
          </w:p>
        </w:tc>
        <w:tc>
          <w:tcPr>
            <w:tcW w:w="6750" w:type="dxa"/>
          </w:tcPr>
          <w:p w14:paraId="62778815" w14:textId="5D1950F1" w:rsidR="00D73257" w:rsidRPr="00784379" w:rsidRDefault="00D73257" w:rsidP="00D73257">
            <w:pPr>
              <w:spacing w:line="360" w:lineRule="auto"/>
              <w:rPr>
                <w:sz w:val="24"/>
                <w:szCs w:val="32"/>
              </w:rPr>
            </w:pPr>
            <w:r>
              <w:rPr>
                <w:sz w:val="24"/>
                <w:szCs w:val="32"/>
              </w:rPr>
              <w:t>Quản trị viên</w:t>
            </w:r>
          </w:p>
        </w:tc>
      </w:tr>
      <w:tr w:rsidR="00D73257" w:rsidRPr="00784379" w14:paraId="630AE57A" w14:textId="77777777" w:rsidTr="00B72233">
        <w:tc>
          <w:tcPr>
            <w:tcW w:w="2155" w:type="dxa"/>
          </w:tcPr>
          <w:p w14:paraId="5AD5CC8D" w14:textId="77777777" w:rsidR="00D73257" w:rsidRPr="00784379" w:rsidRDefault="00D73257" w:rsidP="00D73257">
            <w:pPr>
              <w:spacing w:line="360" w:lineRule="auto"/>
              <w:rPr>
                <w:sz w:val="24"/>
                <w:szCs w:val="32"/>
              </w:rPr>
            </w:pPr>
            <w:r w:rsidRPr="00784379">
              <w:rPr>
                <w:sz w:val="24"/>
                <w:szCs w:val="32"/>
              </w:rPr>
              <w:t>Tóm tắc</w:t>
            </w:r>
          </w:p>
        </w:tc>
        <w:tc>
          <w:tcPr>
            <w:tcW w:w="6750" w:type="dxa"/>
          </w:tcPr>
          <w:p w14:paraId="57153123" w14:textId="6D14B8EC" w:rsidR="00D73257" w:rsidRPr="00784379" w:rsidRDefault="00D73257" w:rsidP="00D73257">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quản trị lượt chơi bao gồm thông tin người chơi cùng với điểm số</w:t>
            </w:r>
          </w:p>
        </w:tc>
      </w:tr>
      <w:tr w:rsidR="00D73257" w:rsidRPr="00784379" w14:paraId="2178572C" w14:textId="77777777" w:rsidTr="00B72233">
        <w:tc>
          <w:tcPr>
            <w:tcW w:w="2155" w:type="dxa"/>
          </w:tcPr>
          <w:p w14:paraId="34126A63" w14:textId="77777777" w:rsidR="00D73257" w:rsidRPr="00784379" w:rsidRDefault="00D73257" w:rsidP="00D73257">
            <w:pPr>
              <w:spacing w:line="360" w:lineRule="auto"/>
              <w:rPr>
                <w:sz w:val="24"/>
                <w:szCs w:val="32"/>
              </w:rPr>
            </w:pPr>
            <w:r w:rsidRPr="00784379">
              <w:rPr>
                <w:sz w:val="24"/>
                <w:szCs w:val="32"/>
              </w:rPr>
              <w:t xml:space="preserve">Điều kiện kiên quyết </w:t>
            </w:r>
          </w:p>
        </w:tc>
        <w:tc>
          <w:tcPr>
            <w:tcW w:w="6750" w:type="dxa"/>
          </w:tcPr>
          <w:p w14:paraId="4188357A" w14:textId="26587468" w:rsidR="00D73257" w:rsidRPr="00784379" w:rsidRDefault="00D73257" w:rsidP="00D73257">
            <w:pPr>
              <w:spacing w:line="360" w:lineRule="auto"/>
              <w:rPr>
                <w:sz w:val="24"/>
                <w:szCs w:val="32"/>
              </w:rPr>
            </w:pPr>
            <w:r w:rsidRPr="006C1699">
              <w:rPr>
                <w:sz w:val="24"/>
                <w:szCs w:val="32"/>
              </w:rPr>
              <w:t>Quản trị viên đã đăng nhập thành công</w:t>
            </w:r>
          </w:p>
        </w:tc>
      </w:tr>
      <w:tr w:rsidR="00D73257" w:rsidRPr="00784379" w14:paraId="221812F6" w14:textId="77777777" w:rsidTr="00B72233">
        <w:tc>
          <w:tcPr>
            <w:tcW w:w="2155" w:type="dxa"/>
          </w:tcPr>
          <w:p w14:paraId="20B50243" w14:textId="77777777" w:rsidR="00D73257" w:rsidRPr="00784379" w:rsidRDefault="00D73257" w:rsidP="00D73257">
            <w:pPr>
              <w:spacing w:line="360" w:lineRule="auto"/>
              <w:rPr>
                <w:sz w:val="24"/>
                <w:szCs w:val="32"/>
              </w:rPr>
            </w:pPr>
            <w:r w:rsidRPr="00784379">
              <w:rPr>
                <w:sz w:val="24"/>
                <w:szCs w:val="32"/>
              </w:rPr>
              <w:t xml:space="preserve">Kết quả </w:t>
            </w:r>
          </w:p>
        </w:tc>
        <w:tc>
          <w:tcPr>
            <w:tcW w:w="6750" w:type="dxa"/>
          </w:tcPr>
          <w:p w14:paraId="5B247E8F" w14:textId="2087E90C" w:rsidR="00D73257" w:rsidRPr="00784379" w:rsidRDefault="00D73257" w:rsidP="00CD5AE1">
            <w:pPr>
              <w:spacing w:line="360" w:lineRule="auto"/>
              <w:rPr>
                <w:sz w:val="24"/>
                <w:szCs w:val="32"/>
              </w:rPr>
            </w:pPr>
            <w:r>
              <w:rPr>
                <w:sz w:val="24"/>
                <w:szCs w:val="32"/>
              </w:rPr>
              <w:t xml:space="preserve">Truy cập vào được danh sách </w:t>
            </w:r>
            <w:r w:rsidR="00CD5AE1">
              <w:rPr>
                <w:sz w:val="24"/>
                <w:szCs w:val="32"/>
              </w:rPr>
              <w:t>lượt chơi</w:t>
            </w:r>
          </w:p>
        </w:tc>
      </w:tr>
      <w:tr w:rsidR="00D73257" w:rsidRPr="00C6701B" w14:paraId="59EA4BB4" w14:textId="77777777" w:rsidTr="00B72233">
        <w:tc>
          <w:tcPr>
            <w:tcW w:w="2155" w:type="dxa"/>
          </w:tcPr>
          <w:p w14:paraId="109C2722" w14:textId="77777777" w:rsidR="00D73257" w:rsidRPr="00784379" w:rsidRDefault="00D73257" w:rsidP="00D73257">
            <w:pPr>
              <w:spacing w:line="360" w:lineRule="auto"/>
              <w:rPr>
                <w:sz w:val="24"/>
                <w:szCs w:val="32"/>
              </w:rPr>
            </w:pPr>
            <w:r w:rsidRPr="00784379">
              <w:rPr>
                <w:sz w:val="24"/>
                <w:szCs w:val="32"/>
              </w:rPr>
              <w:t xml:space="preserve">Kịch bản chính </w:t>
            </w:r>
          </w:p>
        </w:tc>
        <w:tc>
          <w:tcPr>
            <w:tcW w:w="6750" w:type="dxa"/>
          </w:tcPr>
          <w:p w14:paraId="31E17A26" w14:textId="191FDC1C" w:rsidR="00D73257" w:rsidRPr="00784379" w:rsidRDefault="00D73257" w:rsidP="00D73257">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 xml:space="preserve">c năng quản lý </w:t>
            </w:r>
            <w:r w:rsidR="00CD5AE1">
              <w:rPr>
                <w:sz w:val="24"/>
                <w:szCs w:val="32"/>
              </w:rPr>
              <w:t>lượt chơi</w:t>
            </w:r>
            <w:r>
              <w:rPr>
                <w:sz w:val="24"/>
                <w:szCs w:val="32"/>
              </w:rPr>
              <w:t>:</w:t>
            </w:r>
          </w:p>
          <w:p w14:paraId="3217D87A" w14:textId="410093A1" w:rsidR="00D73257" w:rsidRPr="00487D30" w:rsidRDefault="00D73257" w:rsidP="00D761BA">
            <w:pPr>
              <w:pStyle w:val="ListParagraph"/>
              <w:numPr>
                <w:ilvl w:val="0"/>
                <w:numId w:val="46"/>
              </w:numPr>
              <w:spacing w:line="360" w:lineRule="auto"/>
              <w:rPr>
                <w:sz w:val="24"/>
                <w:szCs w:val="32"/>
              </w:rPr>
            </w:pPr>
            <w:r w:rsidRPr="00487D30">
              <w:rPr>
                <w:sz w:val="24"/>
                <w:szCs w:val="32"/>
              </w:rPr>
              <w:t>Hệ thống hiển thị danh sách</w:t>
            </w:r>
            <w:r w:rsidR="00EE1AC4">
              <w:rPr>
                <w:sz w:val="24"/>
                <w:szCs w:val="32"/>
              </w:rPr>
              <w:t xml:space="preserve"> lượt chơi</w:t>
            </w:r>
          </w:p>
          <w:p w14:paraId="57D87D89" w14:textId="684CDECC" w:rsidR="00D73257" w:rsidRDefault="00D73257" w:rsidP="00D761BA">
            <w:pPr>
              <w:pStyle w:val="ListParagraph"/>
              <w:numPr>
                <w:ilvl w:val="0"/>
                <w:numId w:val="46"/>
              </w:numPr>
              <w:spacing w:line="360" w:lineRule="auto"/>
              <w:rPr>
                <w:sz w:val="24"/>
                <w:szCs w:val="32"/>
              </w:rPr>
            </w:pPr>
            <w:r>
              <w:rPr>
                <w:sz w:val="24"/>
                <w:szCs w:val="32"/>
              </w:rPr>
              <w:t>C</w:t>
            </w:r>
            <w:r w:rsidR="00EE1AC4">
              <w:rPr>
                <w:sz w:val="24"/>
                <w:szCs w:val="32"/>
              </w:rPr>
              <w:t>hức năng cập nhật hoặc thêm mới sẽ được thông báo thành công khi quản trị viên thao tác</w:t>
            </w:r>
          </w:p>
          <w:p w14:paraId="449D198F" w14:textId="5220BCAC" w:rsidR="00D73257" w:rsidRPr="00487D30" w:rsidRDefault="00D73257" w:rsidP="00D761BA">
            <w:pPr>
              <w:pStyle w:val="ListParagraph"/>
              <w:numPr>
                <w:ilvl w:val="0"/>
                <w:numId w:val="46"/>
              </w:numPr>
              <w:spacing w:line="360" w:lineRule="auto"/>
              <w:rPr>
                <w:sz w:val="24"/>
                <w:szCs w:val="32"/>
              </w:rPr>
            </w:pPr>
            <w:r w:rsidRPr="00487D30">
              <w:rPr>
                <w:sz w:val="24"/>
                <w:szCs w:val="32"/>
              </w:rPr>
              <w:t xml:space="preserve">Ấn nút lưu để lưu lại  </w:t>
            </w:r>
          </w:p>
        </w:tc>
      </w:tr>
      <w:tr w:rsidR="00D73257" w:rsidRPr="00784379" w14:paraId="32C56D51" w14:textId="77777777" w:rsidTr="00B72233">
        <w:tc>
          <w:tcPr>
            <w:tcW w:w="2155" w:type="dxa"/>
          </w:tcPr>
          <w:p w14:paraId="0C67208B" w14:textId="77777777" w:rsidR="00D73257" w:rsidRPr="00784379" w:rsidRDefault="00D73257" w:rsidP="00D73257">
            <w:pPr>
              <w:spacing w:line="360" w:lineRule="auto"/>
              <w:rPr>
                <w:sz w:val="24"/>
                <w:szCs w:val="32"/>
              </w:rPr>
            </w:pPr>
            <w:r w:rsidRPr="00784379">
              <w:rPr>
                <w:sz w:val="24"/>
                <w:szCs w:val="32"/>
              </w:rPr>
              <w:t>Kịch bản phụ</w:t>
            </w:r>
          </w:p>
        </w:tc>
        <w:tc>
          <w:tcPr>
            <w:tcW w:w="6750" w:type="dxa"/>
          </w:tcPr>
          <w:p w14:paraId="6B583A67" w14:textId="1781B80C" w:rsidR="00D73257" w:rsidRPr="00784379" w:rsidRDefault="00D73257" w:rsidP="009E085D">
            <w:pPr>
              <w:spacing w:line="360" w:lineRule="auto"/>
              <w:rPr>
                <w:sz w:val="24"/>
                <w:szCs w:val="32"/>
              </w:rPr>
            </w:pPr>
            <w:r>
              <w:rPr>
                <w:sz w:val="24"/>
                <w:szCs w:val="32"/>
              </w:rPr>
              <w:t xml:space="preserve">Hệ thống sẽ thông báo lỗi </w:t>
            </w:r>
          </w:p>
        </w:tc>
      </w:tr>
    </w:tbl>
    <w:p w14:paraId="70955A1D" w14:textId="77777777" w:rsidR="00760964" w:rsidRDefault="00760964" w:rsidP="00B86B00">
      <w:pPr>
        <w:spacing w:line="360" w:lineRule="auto"/>
        <w:jc w:val="center"/>
        <w:rPr>
          <w:sz w:val="24"/>
        </w:rPr>
      </w:pPr>
    </w:p>
    <w:p w14:paraId="747D468E" w14:textId="2015EEF6" w:rsidR="00B86B00" w:rsidRPr="00314315" w:rsidRDefault="00B86B00" w:rsidP="00B86B00">
      <w:pPr>
        <w:spacing w:line="360" w:lineRule="auto"/>
        <w:jc w:val="center"/>
        <w:rPr>
          <w:sz w:val="24"/>
        </w:rPr>
      </w:pPr>
      <w:r w:rsidRPr="00314315">
        <w:rPr>
          <w:sz w:val="24"/>
        </w:rPr>
        <w:lastRenderedPageBreak/>
        <w:t>Bả</w:t>
      </w:r>
      <w:r w:rsidR="00E07A59">
        <w:rPr>
          <w:sz w:val="24"/>
        </w:rPr>
        <w:t>ng 5</w:t>
      </w:r>
      <w:r w:rsidRPr="00314315">
        <w:rPr>
          <w:sz w:val="24"/>
        </w:rPr>
        <w:t>: Use case</w:t>
      </w:r>
      <w:r>
        <w:rPr>
          <w:sz w:val="24"/>
        </w:rPr>
        <w:t xml:space="preserve"> s</w:t>
      </w:r>
      <w:r w:rsidRPr="00784379">
        <w:rPr>
          <w:sz w:val="24"/>
        </w:rPr>
        <w:t>pecification</w:t>
      </w:r>
      <w:r w:rsidRPr="00314315">
        <w:rPr>
          <w:sz w:val="24"/>
        </w:rPr>
        <w:t xml:space="preserve"> </w:t>
      </w:r>
      <w:r w:rsidR="00E07A59">
        <w:rPr>
          <w:sz w:val="24"/>
        </w:rPr>
        <w:t>lượt chơi</w:t>
      </w: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B86B00" w:rsidRPr="00784379" w14:paraId="2E747BFC" w14:textId="77777777" w:rsidTr="00B72233">
        <w:tc>
          <w:tcPr>
            <w:tcW w:w="2155" w:type="dxa"/>
          </w:tcPr>
          <w:p w14:paraId="0508A5AF" w14:textId="77777777" w:rsidR="00B86B00" w:rsidRPr="00784379" w:rsidRDefault="00B86B00" w:rsidP="00B72233">
            <w:pPr>
              <w:spacing w:line="360" w:lineRule="auto"/>
              <w:rPr>
                <w:sz w:val="24"/>
                <w:szCs w:val="32"/>
              </w:rPr>
            </w:pPr>
            <w:r w:rsidRPr="00784379">
              <w:rPr>
                <w:sz w:val="24"/>
                <w:szCs w:val="32"/>
              </w:rPr>
              <w:t>Use case ID</w:t>
            </w:r>
          </w:p>
        </w:tc>
        <w:tc>
          <w:tcPr>
            <w:tcW w:w="6750" w:type="dxa"/>
          </w:tcPr>
          <w:p w14:paraId="37C8D3DC" w14:textId="6713FE0A" w:rsidR="00B86B00" w:rsidRPr="00784379" w:rsidRDefault="00B86B00" w:rsidP="00B72233">
            <w:pPr>
              <w:spacing w:line="360" w:lineRule="auto"/>
              <w:rPr>
                <w:sz w:val="24"/>
                <w:szCs w:val="32"/>
              </w:rPr>
            </w:pPr>
            <w:r>
              <w:rPr>
                <w:sz w:val="24"/>
                <w:szCs w:val="32"/>
              </w:rPr>
              <w:t>UC 06</w:t>
            </w:r>
          </w:p>
        </w:tc>
      </w:tr>
      <w:tr w:rsidR="006C1B95" w:rsidRPr="00784379" w14:paraId="77566820" w14:textId="77777777" w:rsidTr="00B72233">
        <w:tc>
          <w:tcPr>
            <w:tcW w:w="2155" w:type="dxa"/>
          </w:tcPr>
          <w:p w14:paraId="45C53CF3" w14:textId="77777777" w:rsidR="006C1B95" w:rsidRPr="00784379" w:rsidRDefault="006C1B95" w:rsidP="006C1B95">
            <w:pPr>
              <w:spacing w:line="360" w:lineRule="auto"/>
              <w:rPr>
                <w:sz w:val="24"/>
                <w:szCs w:val="32"/>
              </w:rPr>
            </w:pPr>
            <w:r w:rsidRPr="00784379">
              <w:rPr>
                <w:sz w:val="24"/>
                <w:szCs w:val="32"/>
              </w:rPr>
              <w:t>Tên use case</w:t>
            </w:r>
          </w:p>
        </w:tc>
        <w:tc>
          <w:tcPr>
            <w:tcW w:w="6750" w:type="dxa"/>
          </w:tcPr>
          <w:p w14:paraId="3AC01E47" w14:textId="7F3FF529" w:rsidR="006C1B95" w:rsidRPr="00784379" w:rsidRDefault="006C1B95" w:rsidP="006C1B95">
            <w:pPr>
              <w:spacing w:line="360" w:lineRule="auto"/>
              <w:rPr>
                <w:sz w:val="24"/>
                <w:szCs w:val="32"/>
              </w:rPr>
            </w:pPr>
            <w:r>
              <w:rPr>
                <w:sz w:val="24"/>
                <w:szCs w:val="32"/>
              </w:rPr>
              <w:t>Quản lý gói credit</w:t>
            </w:r>
          </w:p>
        </w:tc>
      </w:tr>
      <w:tr w:rsidR="006C1B95" w:rsidRPr="00784379" w14:paraId="252249AC" w14:textId="77777777" w:rsidTr="00B72233">
        <w:tc>
          <w:tcPr>
            <w:tcW w:w="2155" w:type="dxa"/>
          </w:tcPr>
          <w:p w14:paraId="48E587C3" w14:textId="77777777" w:rsidR="006C1B95" w:rsidRPr="00784379" w:rsidRDefault="006C1B95" w:rsidP="006C1B95">
            <w:pPr>
              <w:spacing w:line="360" w:lineRule="auto"/>
              <w:rPr>
                <w:sz w:val="24"/>
                <w:szCs w:val="32"/>
              </w:rPr>
            </w:pPr>
            <w:r w:rsidRPr="00784379">
              <w:rPr>
                <w:sz w:val="24"/>
                <w:szCs w:val="32"/>
              </w:rPr>
              <w:t>Tác nhân</w:t>
            </w:r>
          </w:p>
        </w:tc>
        <w:tc>
          <w:tcPr>
            <w:tcW w:w="6750" w:type="dxa"/>
          </w:tcPr>
          <w:p w14:paraId="289632A9" w14:textId="08116736" w:rsidR="006C1B95" w:rsidRPr="00784379" w:rsidRDefault="006C1B95" w:rsidP="006C1B95">
            <w:pPr>
              <w:spacing w:line="360" w:lineRule="auto"/>
              <w:rPr>
                <w:sz w:val="24"/>
                <w:szCs w:val="32"/>
              </w:rPr>
            </w:pPr>
            <w:r>
              <w:rPr>
                <w:sz w:val="24"/>
                <w:szCs w:val="32"/>
              </w:rPr>
              <w:t>Quản trị viên</w:t>
            </w:r>
          </w:p>
        </w:tc>
      </w:tr>
      <w:tr w:rsidR="006C1B95" w:rsidRPr="00784379" w14:paraId="457F1B12" w14:textId="77777777" w:rsidTr="00B72233">
        <w:tc>
          <w:tcPr>
            <w:tcW w:w="2155" w:type="dxa"/>
          </w:tcPr>
          <w:p w14:paraId="2F7121E1" w14:textId="77777777" w:rsidR="006C1B95" w:rsidRPr="00784379" w:rsidRDefault="006C1B95" w:rsidP="006C1B95">
            <w:pPr>
              <w:spacing w:line="360" w:lineRule="auto"/>
              <w:rPr>
                <w:sz w:val="24"/>
                <w:szCs w:val="32"/>
              </w:rPr>
            </w:pPr>
            <w:r w:rsidRPr="00784379">
              <w:rPr>
                <w:sz w:val="24"/>
                <w:szCs w:val="32"/>
              </w:rPr>
              <w:t>Tóm tắc</w:t>
            </w:r>
          </w:p>
        </w:tc>
        <w:tc>
          <w:tcPr>
            <w:tcW w:w="6750" w:type="dxa"/>
          </w:tcPr>
          <w:p w14:paraId="222D78C6" w14:textId="2A118590" w:rsidR="006C1B95" w:rsidRPr="00784379" w:rsidRDefault="006C1B95" w:rsidP="006C1B95">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 xml:space="preserve">quản trị người dùng mua gói credit với các thao tác như thêm, xóa, cập nhật </w:t>
            </w:r>
          </w:p>
        </w:tc>
      </w:tr>
      <w:tr w:rsidR="006C1B95" w:rsidRPr="00784379" w14:paraId="4F8E7126" w14:textId="77777777" w:rsidTr="00B72233">
        <w:tc>
          <w:tcPr>
            <w:tcW w:w="2155" w:type="dxa"/>
          </w:tcPr>
          <w:p w14:paraId="383E64E5" w14:textId="77777777" w:rsidR="006C1B95" w:rsidRPr="00784379" w:rsidRDefault="006C1B95" w:rsidP="006C1B95">
            <w:pPr>
              <w:spacing w:line="360" w:lineRule="auto"/>
              <w:rPr>
                <w:sz w:val="24"/>
                <w:szCs w:val="32"/>
              </w:rPr>
            </w:pPr>
            <w:r w:rsidRPr="00784379">
              <w:rPr>
                <w:sz w:val="24"/>
                <w:szCs w:val="32"/>
              </w:rPr>
              <w:t xml:space="preserve">Điều kiện kiên quyết </w:t>
            </w:r>
          </w:p>
        </w:tc>
        <w:tc>
          <w:tcPr>
            <w:tcW w:w="6750" w:type="dxa"/>
          </w:tcPr>
          <w:p w14:paraId="4CB1797C" w14:textId="03B8F031" w:rsidR="006C1B95" w:rsidRPr="00784379" w:rsidRDefault="006C1B95" w:rsidP="006C1B95">
            <w:pPr>
              <w:spacing w:line="360" w:lineRule="auto"/>
              <w:rPr>
                <w:sz w:val="24"/>
                <w:szCs w:val="32"/>
              </w:rPr>
            </w:pPr>
            <w:r w:rsidRPr="006C1699">
              <w:rPr>
                <w:sz w:val="24"/>
                <w:szCs w:val="32"/>
              </w:rPr>
              <w:t>Quản trị viên đã đăng nhập thành công</w:t>
            </w:r>
          </w:p>
        </w:tc>
      </w:tr>
      <w:tr w:rsidR="006C1B95" w:rsidRPr="00784379" w14:paraId="61DAFAEC" w14:textId="77777777" w:rsidTr="00B72233">
        <w:tc>
          <w:tcPr>
            <w:tcW w:w="2155" w:type="dxa"/>
          </w:tcPr>
          <w:p w14:paraId="2697963F" w14:textId="77777777" w:rsidR="006C1B95" w:rsidRPr="00784379" w:rsidRDefault="006C1B95" w:rsidP="006C1B95">
            <w:pPr>
              <w:spacing w:line="360" w:lineRule="auto"/>
              <w:rPr>
                <w:sz w:val="24"/>
                <w:szCs w:val="32"/>
              </w:rPr>
            </w:pPr>
            <w:r w:rsidRPr="00784379">
              <w:rPr>
                <w:sz w:val="24"/>
                <w:szCs w:val="32"/>
              </w:rPr>
              <w:t xml:space="preserve">Kết quả </w:t>
            </w:r>
          </w:p>
        </w:tc>
        <w:tc>
          <w:tcPr>
            <w:tcW w:w="6750" w:type="dxa"/>
          </w:tcPr>
          <w:p w14:paraId="206BC7C1" w14:textId="28F256F2" w:rsidR="006C1B95" w:rsidRPr="00784379" w:rsidRDefault="006C1B95" w:rsidP="006C1B95">
            <w:pPr>
              <w:spacing w:line="360" w:lineRule="auto"/>
              <w:rPr>
                <w:sz w:val="24"/>
                <w:szCs w:val="32"/>
              </w:rPr>
            </w:pPr>
            <w:r>
              <w:rPr>
                <w:sz w:val="24"/>
                <w:szCs w:val="32"/>
              </w:rPr>
              <w:t xml:space="preserve">Truy cập vào được danh sách người chơi </w:t>
            </w:r>
            <w:r w:rsidR="0004029D">
              <w:rPr>
                <w:sz w:val="24"/>
                <w:szCs w:val="32"/>
              </w:rPr>
              <w:t>mua gói credit</w:t>
            </w:r>
            <w:r w:rsidR="00C36277">
              <w:rPr>
                <w:sz w:val="24"/>
                <w:szCs w:val="32"/>
              </w:rPr>
              <w:t xml:space="preserve"> </w:t>
            </w:r>
            <w:r>
              <w:rPr>
                <w:sz w:val="24"/>
                <w:szCs w:val="32"/>
              </w:rPr>
              <w:t>và có thể thực hiện với các thao tác thêm, xóa, cập nhật</w:t>
            </w:r>
          </w:p>
        </w:tc>
      </w:tr>
      <w:tr w:rsidR="006C1B95" w:rsidRPr="00C6701B" w14:paraId="1CED42AA" w14:textId="77777777" w:rsidTr="00B72233">
        <w:tc>
          <w:tcPr>
            <w:tcW w:w="2155" w:type="dxa"/>
          </w:tcPr>
          <w:p w14:paraId="28D91856" w14:textId="77777777" w:rsidR="006C1B95" w:rsidRPr="00784379" w:rsidRDefault="006C1B95" w:rsidP="006C1B95">
            <w:pPr>
              <w:spacing w:line="360" w:lineRule="auto"/>
              <w:rPr>
                <w:sz w:val="24"/>
                <w:szCs w:val="32"/>
              </w:rPr>
            </w:pPr>
            <w:r w:rsidRPr="00784379">
              <w:rPr>
                <w:sz w:val="24"/>
                <w:szCs w:val="32"/>
              </w:rPr>
              <w:t xml:space="preserve">Kịch bản chính </w:t>
            </w:r>
          </w:p>
        </w:tc>
        <w:tc>
          <w:tcPr>
            <w:tcW w:w="6750" w:type="dxa"/>
          </w:tcPr>
          <w:p w14:paraId="11AE02FF" w14:textId="644792EF" w:rsidR="006C1B95" w:rsidRPr="00784379" w:rsidRDefault="006C1B95" w:rsidP="006C1B95">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 xml:space="preserve">c năng quản lý </w:t>
            </w:r>
            <w:r w:rsidR="009F5760">
              <w:rPr>
                <w:sz w:val="24"/>
                <w:szCs w:val="32"/>
              </w:rPr>
              <w:t>gói credit</w:t>
            </w:r>
            <w:r>
              <w:rPr>
                <w:sz w:val="24"/>
                <w:szCs w:val="32"/>
              </w:rPr>
              <w:t>:</w:t>
            </w:r>
          </w:p>
          <w:p w14:paraId="5BB5AB61" w14:textId="02A5DC8D" w:rsidR="006C1B95" w:rsidRPr="00AD5A65" w:rsidRDefault="006C1B95" w:rsidP="00D761BA">
            <w:pPr>
              <w:pStyle w:val="ListParagraph"/>
              <w:numPr>
                <w:ilvl w:val="0"/>
                <w:numId w:val="48"/>
              </w:numPr>
              <w:spacing w:line="360" w:lineRule="auto"/>
              <w:rPr>
                <w:sz w:val="24"/>
                <w:szCs w:val="32"/>
              </w:rPr>
            </w:pPr>
            <w:r w:rsidRPr="00AD5A65">
              <w:rPr>
                <w:sz w:val="24"/>
                <w:szCs w:val="32"/>
              </w:rPr>
              <w:lastRenderedPageBreak/>
              <w:t>Hệ thống hiển thị danh sách người chơi</w:t>
            </w:r>
            <w:r w:rsidR="00AD5A65">
              <w:rPr>
                <w:sz w:val="24"/>
                <w:szCs w:val="32"/>
              </w:rPr>
              <w:t xml:space="preserve"> đã mua gói credit</w:t>
            </w:r>
          </w:p>
          <w:p w14:paraId="637C91A9" w14:textId="2D624F5A" w:rsidR="006C1B95" w:rsidRPr="00AD5A65" w:rsidRDefault="006C1B95" w:rsidP="00D761BA">
            <w:pPr>
              <w:pStyle w:val="ListParagraph"/>
              <w:numPr>
                <w:ilvl w:val="0"/>
                <w:numId w:val="48"/>
              </w:numPr>
              <w:spacing w:line="360" w:lineRule="auto"/>
              <w:rPr>
                <w:sz w:val="24"/>
                <w:szCs w:val="32"/>
              </w:rPr>
            </w:pPr>
            <w:r w:rsidRPr="00AD5A65">
              <w:rPr>
                <w:sz w:val="24"/>
                <w:szCs w:val="32"/>
              </w:rPr>
              <w:t>Các chức</w:t>
            </w:r>
            <w:r w:rsidR="00AD5A65">
              <w:rPr>
                <w:sz w:val="24"/>
                <w:szCs w:val="32"/>
              </w:rPr>
              <w:t xml:space="preserve"> năng thêm</w:t>
            </w:r>
            <w:r w:rsidRPr="00AD5A65">
              <w:rPr>
                <w:sz w:val="24"/>
                <w:szCs w:val="32"/>
              </w:rPr>
              <w:t xml:space="preserve">, </w:t>
            </w:r>
            <w:r w:rsidR="00AD5A65">
              <w:rPr>
                <w:sz w:val="24"/>
                <w:szCs w:val="32"/>
              </w:rPr>
              <w:t>xóa</w:t>
            </w:r>
            <w:r w:rsidRPr="00AD5A65">
              <w:rPr>
                <w:sz w:val="24"/>
                <w:szCs w:val="32"/>
              </w:rPr>
              <w:t>, cập nhậ</w:t>
            </w:r>
            <w:r w:rsidR="00AD5A65">
              <w:rPr>
                <w:sz w:val="24"/>
                <w:szCs w:val="32"/>
              </w:rPr>
              <w:t>t</w:t>
            </w:r>
            <w:r w:rsidRPr="00AD5A65">
              <w:rPr>
                <w:sz w:val="24"/>
                <w:szCs w:val="32"/>
              </w:rPr>
              <w:t xml:space="preserve"> sẽ được thông báo thành công khi quản trị viên thao tác</w:t>
            </w:r>
          </w:p>
          <w:p w14:paraId="2A050067" w14:textId="4F17D60D" w:rsidR="006C1B95" w:rsidRPr="00AD5A65" w:rsidRDefault="006C1B95" w:rsidP="00D761BA">
            <w:pPr>
              <w:pStyle w:val="ListParagraph"/>
              <w:numPr>
                <w:ilvl w:val="0"/>
                <w:numId w:val="48"/>
              </w:numPr>
              <w:spacing w:line="360" w:lineRule="auto"/>
              <w:rPr>
                <w:sz w:val="24"/>
                <w:szCs w:val="32"/>
              </w:rPr>
            </w:pPr>
            <w:r w:rsidRPr="00AD5A65">
              <w:rPr>
                <w:sz w:val="24"/>
                <w:szCs w:val="32"/>
              </w:rPr>
              <w:t xml:space="preserve">Ấn nút lưu để lưu lại  </w:t>
            </w:r>
          </w:p>
        </w:tc>
      </w:tr>
      <w:tr w:rsidR="006C1B95" w:rsidRPr="00784379" w14:paraId="1F35A80C" w14:textId="77777777" w:rsidTr="00B72233">
        <w:tc>
          <w:tcPr>
            <w:tcW w:w="2155" w:type="dxa"/>
          </w:tcPr>
          <w:p w14:paraId="55234607" w14:textId="77777777" w:rsidR="006C1B95" w:rsidRPr="00784379" w:rsidRDefault="006C1B95" w:rsidP="006C1B95">
            <w:pPr>
              <w:spacing w:line="360" w:lineRule="auto"/>
              <w:rPr>
                <w:sz w:val="24"/>
                <w:szCs w:val="32"/>
              </w:rPr>
            </w:pPr>
            <w:r w:rsidRPr="00784379">
              <w:rPr>
                <w:sz w:val="24"/>
                <w:szCs w:val="32"/>
              </w:rPr>
              <w:lastRenderedPageBreak/>
              <w:t>Kịch bản phụ</w:t>
            </w:r>
          </w:p>
        </w:tc>
        <w:tc>
          <w:tcPr>
            <w:tcW w:w="6750" w:type="dxa"/>
          </w:tcPr>
          <w:p w14:paraId="45426551" w14:textId="336CE3AB" w:rsidR="006C1B95" w:rsidRPr="00784379" w:rsidRDefault="006C1B95" w:rsidP="0069651F">
            <w:pPr>
              <w:spacing w:line="360" w:lineRule="auto"/>
              <w:rPr>
                <w:sz w:val="24"/>
                <w:szCs w:val="32"/>
              </w:rPr>
            </w:pPr>
            <w:r>
              <w:rPr>
                <w:sz w:val="24"/>
                <w:szCs w:val="32"/>
              </w:rPr>
              <w:t xml:space="preserve">Hệ thống sẽ thông báo lỗi </w:t>
            </w:r>
          </w:p>
        </w:tc>
      </w:tr>
    </w:tbl>
    <w:p w14:paraId="22ACC21A" w14:textId="78911B10" w:rsidR="00B86B00" w:rsidRPr="00314315" w:rsidRDefault="00B86B00" w:rsidP="002149C5">
      <w:pPr>
        <w:spacing w:line="360" w:lineRule="auto"/>
        <w:jc w:val="center"/>
        <w:rPr>
          <w:sz w:val="24"/>
        </w:rPr>
      </w:pPr>
      <w:r w:rsidRPr="00314315">
        <w:rPr>
          <w:sz w:val="24"/>
        </w:rPr>
        <w:lastRenderedPageBreak/>
        <w:t>Bả</w:t>
      </w:r>
      <w:r w:rsidR="00E9172F">
        <w:rPr>
          <w:sz w:val="24"/>
        </w:rPr>
        <w:t>ng 6</w:t>
      </w:r>
      <w:r w:rsidRPr="00314315">
        <w:rPr>
          <w:sz w:val="24"/>
        </w:rPr>
        <w:t>: Use case</w:t>
      </w:r>
      <w:r>
        <w:rPr>
          <w:sz w:val="24"/>
        </w:rPr>
        <w:t xml:space="preserve"> s</w:t>
      </w:r>
      <w:r w:rsidRPr="00784379">
        <w:rPr>
          <w:sz w:val="24"/>
        </w:rPr>
        <w:t>pecification</w:t>
      </w:r>
      <w:r w:rsidRPr="00314315">
        <w:rPr>
          <w:sz w:val="24"/>
        </w:rPr>
        <w:t xml:space="preserve"> </w:t>
      </w:r>
      <w:r w:rsidR="00E9172F">
        <w:rPr>
          <w:sz w:val="24"/>
        </w:rPr>
        <w:t>gói credit</w:t>
      </w:r>
    </w:p>
    <w:tbl>
      <w:tblPr>
        <w:tblStyle w:val="TableGrid"/>
        <w:tblpPr w:leftFromText="180" w:rightFromText="180" w:vertAnchor="text" w:horzAnchor="margin" w:tblpY="76"/>
        <w:tblW w:w="8905" w:type="dxa"/>
        <w:tblLook w:val="04A0" w:firstRow="1" w:lastRow="0" w:firstColumn="1" w:lastColumn="0" w:noHBand="0" w:noVBand="1"/>
      </w:tblPr>
      <w:tblGrid>
        <w:gridCol w:w="2155"/>
        <w:gridCol w:w="6750"/>
      </w:tblGrid>
      <w:tr w:rsidR="00B86B00" w:rsidRPr="00784379" w14:paraId="27420011" w14:textId="77777777" w:rsidTr="00B72233">
        <w:tc>
          <w:tcPr>
            <w:tcW w:w="2155" w:type="dxa"/>
          </w:tcPr>
          <w:p w14:paraId="589F1C96" w14:textId="77777777" w:rsidR="00B86B00" w:rsidRPr="00784379" w:rsidRDefault="00B86B00" w:rsidP="00B72233">
            <w:pPr>
              <w:spacing w:line="360" w:lineRule="auto"/>
              <w:rPr>
                <w:sz w:val="24"/>
                <w:szCs w:val="32"/>
              </w:rPr>
            </w:pPr>
            <w:r w:rsidRPr="00784379">
              <w:rPr>
                <w:sz w:val="24"/>
                <w:szCs w:val="32"/>
              </w:rPr>
              <w:t>Use case ID</w:t>
            </w:r>
          </w:p>
        </w:tc>
        <w:tc>
          <w:tcPr>
            <w:tcW w:w="6750" w:type="dxa"/>
          </w:tcPr>
          <w:p w14:paraId="6B1888B9" w14:textId="27CABDE5" w:rsidR="00B86B00" w:rsidRPr="00784379" w:rsidRDefault="00D15D1E" w:rsidP="00B72233">
            <w:pPr>
              <w:spacing w:line="360" w:lineRule="auto"/>
              <w:rPr>
                <w:sz w:val="24"/>
                <w:szCs w:val="32"/>
              </w:rPr>
            </w:pPr>
            <w:r>
              <w:rPr>
                <w:sz w:val="24"/>
                <w:szCs w:val="32"/>
              </w:rPr>
              <w:t>UC 07</w:t>
            </w:r>
          </w:p>
        </w:tc>
      </w:tr>
      <w:tr w:rsidR="00B86B00" w:rsidRPr="00784379" w14:paraId="5B025433" w14:textId="77777777" w:rsidTr="00B72233">
        <w:tc>
          <w:tcPr>
            <w:tcW w:w="2155" w:type="dxa"/>
          </w:tcPr>
          <w:p w14:paraId="2A096485" w14:textId="77777777" w:rsidR="00B86B00" w:rsidRPr="00784379" w:rsidRDefault="00B86B00" w:rsidP="00B72233">
            <w:pPr>
              <w:spacing w:line="360" w:lineRule="auto"/>
              <w:rPr>
                <w:sz w:val="24"/>
                <w:szCs w:val="32"/>
              </w:rPr>
            </w:pPr>
            <w:r w:rsidRPr="00784379">
              <w:rPr>
                <w:sz w:val="24"/>
                <w:szCs w:val="32"/>
              </w:rPr>
              <w:t>Tên use case</w:t>
            </w:r>
          </w:p>
        </w:tc>
        <w:tc>
          <w:tcPr>
            <w:tcW w:w="6750" w:type="dxa"/>
          </w:tcPr>
          <w:p w14:paraId="4561FBB6" w14:textId="0E27EF4E" w:rsidR="00B86B00" w:rsidRPr="00784379" w:rsidRDefault="00163E68" w:rsidP="00B72233">
            <w:pPr>
              <w:spacing w:line="360" w:lineRule="auto"/>
              <w:rPr>
                <w:sz w:val="24"/>
                <w:szCs w:val="32"/>
              </w:rPr>
            </w:pPr>
            <w:r>
              <w:rPr>
                <w:sz w:val="24"/>
                <w:szCs w:val="32"/>
              </w:rPr>
              <w:t xml:space="preserve">Tìm </w:t>
            </w:r>
            <w:r w:rsidR="00520D02">
              <w:rPr>
                <w:sz w:val="24"/>
                <w:szCs w:val="32"/>
              </w:rPr>
              <w:t>kiế</w:t>
            </w:r>
            <w:r>
              <w:rPr>
                <w:sz w:val="24"/>
                <w:szCs w:val="32"/>
              </w:rPr>
              <w:t xml:space="preserve">m </w:t>
            </w:r>
            <w:r w:rsidR="00B86B00">
              <w:rPr>
                <w:sz w:val="24"/>
                <w:szCs w:val="32"/>
              </w:rPr>
              <w:t xml:space="preserve"> </w:t>
            </w:r>
          </w:p>
        </w:tc>
      </w:tr>
      <w:tr w:rsidR="00B86B00" w:rsidRPr="00784379" w14:paraId="61B51C94" w14:textId="77777777" w:rsidTr="00B72233">
        <w:tc>
          <w:tcPr>
            <w:tcW w:w="2155" w:type="dxa"/>
          </w:tcPr>
          <w:p w14:paraId="036515A1" w14:textId="77777777" w:rsidR="00B86B00" w:rsidRPr="00784379" w:rsidRDefault="00B86B00" w:rsidP="00B72233">
            <w:pPr>
              <w:spacing w:line="360" w:lineRule="auto"/>
              <w:rPr>
                <w:sz w:val="24"/>
                <w:szCs w:val="32"/>
              </w:rPr>
            </w:pPr>
            <w:r w:rsidRPr="00784379">
              <w:rPr>
                <w:sz w:val="24"/>
                <w:szCs w:val="32"/>
              </w:rPr>
              <w:t>Tác nhân</w:t>
            </w:r>
          </w:p>
        </w:tc>
        <w:tc>
          <w:tcPr>
            <w:tcW w:w="6750" w:type="dxa"/>
          </w:tcPr>
          <w:p w14:paraId="57FB6095" w14:textId="77777777" w:rsidR="00B86B00" w:rsidRPr="00784379" w:rsidRDefault="00B86B00" w:rsidP="00B72233">
            <w:pPr>
              <w:spacing w:line="360" w:lineRule="auto"/>
              <w:rPr>
                <w:sz w:val="24"/>
                <w:szCs w:val="32"/>
              </w:rPr>
            </w:pPr>
            <w:r>
              <w:rPr>
                <w:sz w:val="24"/>
                <w:szCs w:val="32"/>
              </w:rPr>
              <w:t>Quản trị viên</w:t>
            </w:r>
          </w:p>
        </w:tc>
      </w:tr>
      <w:tr w:rsidR="00B86B00" w:rsidRPr="00784379" w14:paraId="582958FB" w14:textId="77777777" w:rsidTr="00B72233">
        <w:tc>
          <w:tcPr>
            <w:tcW w:w="2155" w:type="dxa"/>
          </w:tcPr>
          <w:p w14:paraId="7C163B8B" w14:textId="77777777" w:rsidR="00B86B00" w:rsidRPr="00784379" w:rsidRDefault="00B86B00" w:rsidP="00B72233">
            <w:pPr>
              <w:spacing w:line="360" w:lineRule="auto"/>
              <w:rPr>
                <w:sz w:val="24"/>
                <w:szCs w:val="32"/>
              </w:rPr>
            </w:pPr>
            <w:r w:rsidRPr="00784379">
              <w:rPr>
                <w:sz w:val="24"/>
                <w:szCs w:val="32"/>
              </w:rPr>
              <w:t>Tóm tắc</w:t>
            </w:r>
          </w:p>
        </w:tc>
        <w:tc>
          <w:tcPr>
            <w:tcW w:w="6750" w:type="dxa"/>
          </w:tcPr>
          <w:p w14:paraId="7BF74545" w14:textId="548FE734" w:rsidR="00B86B00" w:rsidRPr="00784379" w:rsidRDefault="00B86B00" w:rsidP="00321EE3">
            <w:pPr>
              <w:spacing w:line="360" w:lineRule="auto"/>
              <w:rPr>
                <w:sz w:val="24"/>
                <w:szCs w:val="32"/>
              </w:rPr>
            </w:pPr>
            <w:r w:rsidRPr="00784379">
              <w:rPr>
                <w:sz w:val="24"/>
                <w:szCs w:val="32"/>
              </w:rPr>
              <w:t xml:space="preserve">Use case cho phép người dùng chính là </w:t>
            </w:r>
            <w:r>
              <w:rPr>
                <w:sz w:val="24"/>
                <w:szCs w:val="32"/>
              </w:rPr>
              <w:t>quản trị viên</w:t>
            </w:r>
            <w:r w:rsidRPr="00784379">
              <w:rPr>
                <w:sz w:val="24"/>
                <w:szCs w:val="32"/>
              </w:rPr>
              <w:t xml:space="preserve"> </w:t>
            </w:r>
            <w:r>
              <w:rPr>
                <w:sz w:val="24"/>
                <w:szCs w:val="32"/>
              </w:rPr>
              <w:t xml:space="preserve">quản trị </w:t>
            </w:r>
            <w:r w:rsidR="00321EE3">
              <w:rPr>
                <w:sz w:val="24"/>
                <w:szCs w:val="32"/>
              </w:rPr>
              <w:t>có thể tìm kím thông tin</w:t>
            </w:r>
            <w:r w:rsidR="0093426B">
              <w:rPr>
                <w:sz w:val="24"/>
                <w:szCs w:val="32"/>
              </w:rPr>
              <w:t xml:space="preserve"> về tất cả dữ lịu hiện có </w:t>
            </w:r>
          </w:p>
        </w:tc>
      </w:tr>
      <w:tr w:rsidR="00B86B00" w:rsidRPr="00784379" w14:paraId="62C7AD79" w14:textId="77777777" w:rsidTr="00B72233">
        <w:tc>
          <w:tcPr>
            <w:tcW w:w="2155" w:type="dxa"/>
          </w:tcPr>
          <w:p w14:paraId="45478B32" w14:textId="77777777" w:rsidR="00B86B00" w:rsidRPr="00784379" w:rsidRDefault="00B86B00" w:rsidP="00B72233">
            <w:pPr>
              <w:spacing w:line="360" w:lineRule="auto"/>
              <w:rPr>
                <w:sz w:val="24"/>
                <w:szCs w:val="32"/>
              </w:rPr>
            </w:pPr>
            <w:r w:rsidRPr="00784379">
              <w:rPr>
                <w:sz w:val="24"/>
                <w:szCs w:val="32"/>
              </w:rPr>
              <w:t xml:space="preserve">Điều kiện kiên quyết </w:t>
            </w:r>
          </w:p>
        </w:tc>
        <w:tc>
          <w:tcPr>
            <w:tcW w:w="6750" w:type="dxa"/>
          </w:tcPr>
          <w:p w14:paraId="64B3DA39" w14:textId="77777777" w:rsidR="00B86B00" w:rsidRPr="00784379" w:rsidRDefault="00B86B00" w:rsidP="00B72233">
            <w:pPr>
              <w:spacing w:line="360" w:lineRule="auto"/>
              <w:rPr>
                <w:sz w:val="24"/>
                <w:szCs w:val="32"/>
              </w:rPr>
            </w:pPr>
            <w:r w:rsidRPr="006C1699">
              <w:rPr>
                <w:sz w:val="24"/>
                <w:szCs w:val="32"/>
              </w:rPr>
              <w:t>Quản trị viên đã đăng nhập thành công</w:t>
            </w:r>
          </w:p>
        </w:tc>
      </w:tr>
      <w:tr w:rsidR="00B86B00" w:rsidRPr="00784379" w14:paraId="484C6A61" w14:textId="77777777" w:rsidTr="00B72233">
        <w:tc>
          <w:tcPr>
            <w:tcW w:w="2155" w:type="dxa"/>
          </w:tcPr>
          <w:p w14:paraId="2156E2F6" w14:textId="77777777" w:rsidR="00B86B00" w:rsidRPr="00784379" w:rsidRDefault="00B86B00" w:rsidP="00B72233">
            <w:pPr>
              <w:spacing w:line="360" w:lineRule="auto"/>
              <w:rPr>
                <w:sz w:val="24"/>
                <w:szCs w:val="32"/>
              </w:rPr>
            </w:pPr>
            <w:r w:rsidRPr="00784379">
              <w:rPr>
                <w:sz w:val="24"/>
                <w:szCs w:val="32"/>
              </w:rPr>
              <w:t xml:space="preserve">Kết quả </w:t>
            </w:r>
          </w:p>
        </w:tc>
        <w:tc>
          <w:tcPr>
            <w:tcW w:w="6750" w:type="dxa"/>
          </w:tcPr>
          <w:p w14:paraId="1D4DAF57" w14:textId="0FCB7015" w:rsidR="00B86B00" w:rsidRPr="00784379" w:rsidRDefault="006F765E" w:rsidP="00B72233">
            <w:pPr>
              <w:spacing w:line="360" w:lineRule="auto"/>
              <w:rPr>
                <w:sz w:val="24"/>
                <w:szCs w:val="32"/>
              </w:rPr>
            </w:pPr>
            <w:r>
              <w:rPr>
                <w:sz w:val="24"/>
                <w:szCs w:val="32"/>
              </w:rPr>
              <w:t xml:space="preserve">Tìm kiếm được thông tin </w:t>
            </w:r>
          </w:p>
        </w:tc>
      </w:tr>
      <w:tr w:rsidR="00B86B00" w:rsidRPr="00C6701B" w14:paraId="54B46096" w14:textId="77777777" w:rsidTr="00B72233">
        <w:tc>
          <w:tcPr>
            <w:tcW w:w="2155" w:type="dxa"/>
          </w:tcPr>
          <w:p w14:paraId="3699F9E9" w14:textId="77777777" w:rsidR="00B86B00" w:rsidRPr="00784379" w:rsidRDefault="00B86B00" w:rsidP="00B72233">
            <w:pPr>
              <w:spacing w:line="360" w:lineRule="auto"/>
              <w:rPr>
                <w:sz w:val="24"/>
                <w:szCs w:val="32"/>
              </w:rPr>
            </w:pPr>
            <w:r w:rsidRPr="00784379">
              <w:rPr>
                <w:sz w:val="24"/>
                <w:szCs w:val="32"/>
              </w:rPr>
              <w:t xml:space="preserve">Kịch bản chính </w:t>
            </w:r>
          </w:p>
        </w:tc>
        <w:tc>
          <w:tcPr>
            <w:tcW w:w="6750" w:type="dxa"/>
          </w:tcPr>
          <w:p w14:paraId="4C151DFC" w14:textId="4213A270" w:rsidR="00B86B00" w:rsidRPr="00784379" w:rsidRDefault="00B86B00" w:rsidP="00B72233">
            <w:pPr>
              <w:spacing w:line="360" w:lineRule="auto"/>
              <w:rPr>
                <w:sz w:val="24"/>
                <w:szCs w:val="32"/>
              </w:rPr>
            </w:pPr>
            <w:r w:rsidRPr="00784379">
              <w:rPr>
                <w:sz w:val="24"/>
                <w:szCs w:val="32"/>
              </w:rPr>
              <w:t xml:space="preserve">Use case sẽ được bắt đầu </w:t>
            </w:r>
            <w:r>
              <w:rPr>
                <w:sz w:val="24"/>
                <w:szCs w:val="32"/>
              </w:rPr>
              <w:t xml:space="preserve">khi quản trị viên </w:t>
            </w:r>
            <w:r w:rsidRPr="00784379">
              <w:rPr>
                <w:sz w:val="24"/>
                <w:szCs w:val="32"/>
              </w:rPr>
              <w:t>thực hiện chứ</w:t>
            </w:r>
            <w:r>
              <w:rPr>
                <w:sz w:val="24"/>
                <w:szCs w:val="32"/>
              </w:rPr>
              <w:t xml:space="preserve">c năng </w:t>
            </w:r>
            <w:r w:rsidR="006A1050">
              <w:rPr>
                <w:sz w:val="24"/>
                <w:szCs w:val="32"/>
              </w:rPr>
              <w:t>tìm kí</w:t>
            </w:r>
            <w:r w:rsidR="005747A9">
              <w:rPr>
                <w:sz w:val="24"/>
                <w:szCs w:val="32"/>
              </w:rPr>
              <w:t>ế</w:t>
            </w:r>
            <w:r w:rsidR="006A1050">
              <w:rPr>
                <w:sz w:val="24"/>
                <w:szCs w:val="32"/>
              </w:rPr>
              <w:t>m</w:t>
            </w:r>
            <w:r>
              <w:rPr>
                <w:sz w:val="24"/>
                <w:szCs w:val="32"/>
              </w:rPr>
              <w:t>:</w:t>
            </w:r>
          </w:p>
          <w:p w14:paraId="612C2B2E" w14:textId="2EE24D6D" w:rsidR="00B86B00" w:rsidRPr="00487D30" w:rsidRDefault="00B86B00" w:rsidP="00D761BA">
            <w:pPr>
              <w:pStyle w:val="ListParagraph"/>
              <w:numPr>
                <w:ilvl w:val="0"/>
                <w:numId w:val="47"/>
              </w:numPr>
              <w:spacing w:line="360" w:lineRule="auto"/>
              <w:rPr>
                <w:sz w:val="24"/>
                <w:szCs w:val="32"/>
              </w:rPr>
            </w:pPr>
            <w:r w:rsidRPr="00487D30">
              <w:rPr>
                <w:sz w:val="24"/>
                <w:szCs w:val="32"/>
              </w:rPr>
              <w:t xml:space="preserve">Hệ thống hiển thị </w:t>
            </w:r>
            <w:r w:rsidR="005747A9">
              <w:rPr>
                <w:sz w:val="24"/>
                <w:szCs w:val="32"/>
              </w:rPr>
              <w:t xml:space="preserve"> khung tìm kím cho người dùng</w:t>
            </w:r>
          </w:p>
          <w:p w14:paraId="37A9DCDD" w14:textId="0D52F1D1" w:rsidR="005747A9" w:rsidRDefault="005747A9" w:rsidP="00D761BA">
            <w:pPr>
              <w:pStyle w:val="ListParagraph"/>
              <w:numPr>
                <w:ilvl w:val="0"/>
                <w:numId w:val="47"/>
              </w:numPr>
              <w:spacing w:line="360" w:lineRule="auto"/>
              <w:rPr>
                <w:sz w:val="24"/>
                <w:szCs w:val="32"/>
              </w:rPr>
            </w:pPr>
            <w:r>
              <w:rPr>
                <w:sz w:val="24"/>
                <w:szCs w:val="32"/>
              </w:rPr>
              <w:t>Quản trị viên nhập từ khóa hoặc id vào khung tìm kiếm</w:t>
            </w:r>
          </w:p>
          <w:p w14:paraId="5B65EB0F" w14:textId="77777777" w:rsidR="00B86B00" w:rsidRDefault="00B86B00" w:rsidP="00D761BA">
            <w:pPr>
              <w:pStyle w:val="ListParagraph"/>
              <w:numPr>
                <w:ilvl w:val="0"/>
                <w:numId w:val="47"/>
              </w:numPr>
              <w:spacing w:line="360" w:lineRule="auto"/>
              <w:rPr>
                <w:sz w:val="24"/>
                <w:szCs w:val="32"/>
              </w:rPr>
            </w:pPr>
            <w:r w:rsidRPr="005747A9">
              <w:rPr>
                <w:sz w:val="24"/>
                <w:szCs w:val="32"/>
              </w:rPr>
              <w:t xml:space="preserve">Ấn nút </w:t>
            </w:r>
            <w:r w:rsidR="00DC4642">
              <w:rPr>
                <w:sz w:val="24"/>
                <w:szCs w:val="32"/>
              </w:rPr>
              <w:t>tìm kím</w:t>
            </w:r>
          </w:p>
          <w:p w14:paraId="5E4D409B" w14:textId="66927CD0" w:rsidR="00690C2D" w:rsidRPr="005747A9" w:rsidRDefault="00690C2D" w:rsidP="00D761BA">
            <w:pPr>
              <w:pStyle w:val="ListParagraph"/>
              <w:numPr>
                <w:ilvl w:val="0"/>
                <w:numId w:val="47"/>
              </w:numPr>
              <w:spacing w:line="360" w:lineRule="auto"/>
              <w:rPr>
                <w:sz w:val="24"/>
                <w:szCs w:val="32"/>
              </w:rPr>
            </w:pPr>
            <w:r>
              <w:rPr>
                <w:sz w:val="24"/>
                <w:szCs w:val="32"/>
              </w:rPr>
              <w:t xml:space="preserve">Hệ thống sẽ trả về kết quả </w:t>
            </w:r>
            <w:r w:rsidR="002B382D">
              <w:rPr>
                <w:sz w:val="24"/>
                <w:szCs w:val="32"/>
              </w:rPr>
              <w:t>trên màn hình</w:t>
            </w:r>
          </w:p>
        </w:tc>
      </w:tr>
      <w:tr w:rsidR="00B86B00" w:rsidRPr="00784379" w14:paraId="263E9201" w14:textId="77777777" w:rsidTr="00B72233">
        <w:tc>
          <w:tcPr>
            <w:tcW w:w="2155" w:type="dxa"/>
          </w:tcPr>
          <w:p w14:paraId="26EA3203" w14:textId="77777777" w:rsidR="00B86B00" w:rsidRPr="00784379" w:rsidRDefault="00B86B00" w:rsidP="00B72233">
            <w:pPr>
              <w:spacing w:line="360" w:lineRule="auto"/>
              <w:rPr>
                <w:sz w:val="24"/>
                <w:szCs w:val="32"/>
              </w:rPr>
            </w:pPr>
            <w:r w:rsidRPr="00784379">
              <w:rPr>
                <w:sz w:val="24"/>
                <w:szCs w:val="32"/>
              </w:rPr>
              <w:t>Kịch bản phụ</w:t>
            </w:r>
          </w:p>
        </w:tc>
        <w:tc>
          <w:tcPr>
            <w:tcW w:w="6750" w:type="dxa"/>
          </w:tcPr>
          <w:p w14:paraId="018D5690" w14:textId="1BCD2FAB" w:rsidR="00B86B00" w:rsidRPr="00784379" w:rsidRDefault="00B915B5" w:rsidP="00B72233">
            <w:pPr>
              <w:spacing w:line="360" w:lineRule="auto"/>
              <w:rPr>
                <w:sz w:val="24"/>
                <w:szCs w:val="32"/>
              </w:rPr>
            </w:pPr>
            <w:r>
              <w:rPr>
                <w:sz w:val="24"/>
                <w:szCs w:val="32"/>
              </w:rPr>
              <w:t>Nếu dữ liệu không có trong cơ sở dữ liệu h</w:t>
            </w:r>
            <w:r w:rsidR="00B86B00">
              <w:rPr>
                <w:sz w:val="24"/>
                <w:szCs w:val="32"/>
              </w:rPr>
              <w:t>ệ thống sẽ</w:t>
            </w:r>
            <w:r w:rsidR="00136603">
              <w:rPr>
                <w:sz w:val="24"/>
                <w:szCs w:val="32"/>
              </w:rPr>
              <w:t xml:space="preserve"> thông báo không thể tìm kí</w:t>
            </w:r>
            <w:r w:rsidR="00A863E9">
              <w:rPr>
                <w:sz w:val="24"/>
                <w:szCs w:val="32"/>
              </w:rPr>
              <w:t>ế</w:t>
            </w:r>
            <w:r w:rsidR="00136603">
              <w:rPr>
                <w:sz w:val="24"/>
                <w:szCs w:val="32"/>
              </w:rPr>
              <w:t xml:space="preserve">m được </w:t>
            </w:r>
          </w:p>
        </w:tc>
      </w:tr>
    </w:tbl>
    <w:p w14:paraId="1984522F" w14:textId="426A168A" w:rsidR="0037609B" w:rsidRPr="00314315" w:rsidRDefault="0037609B" w:rsidP="0037609B">
      <w:pPr>
        <w:spacing w:line="360" w:lineRule="auto"/>
        <w:jc w:val="center"/>
        <w:rPr>
          <w:sz w:val="24"/>
        </w:rPr>
      </w:pPr>
      <w:r w:rsidRPr="00314315">
        <w:rPr>
          <w:sz w:val="24"/>
        </w:rPr>
        <w:t>Bả</w:t>
      </w:r>
      <w:r>
        <w:rPr>
          <w:sz w:val="24"/>
        </w:rPr>
        <w:t>ng 7</w:t>
      </w:r>
      <w:r w:rsidRPr="00314315">
        <w:rPr>
          <w:sz w:val="24"/>
        </w:rPr>
        <w:t>: Use case</w:t>
      </w:r>
      <w:r>
        <w:rPr>
          <w:sz w:val="24"/>
        </w:rPr>
        <w:t xml:space="preserve"> s</w:t>
      </w:r>
      <w:r w:rsidRPr="00784379">
        <w:rPr>
          <w:sz w:val="24"/>
        </w:rPr>
        <w:t>pecification</w:t>
      </w:r>
      <w:r w:rsidRPr="00314315">
        <w:rPr>
          <w:sz w:val="24"/>
        </w:rPr>
        <w:t xml:space="preserve"> </w:t>
      </w:r>
      <w:r w:rsidR="000235DE">
        <w:rPr>
          <w:sz w:val="24"/>
        </w:rPr>
        <w:t>tì</w:t>
      </w:r>
      <w:r>
        <w:rPr>
          <w:sz w:val="24"/>
        </w:rPr>
        <w:t>m kiếm</w:t>
      </w:r>
    </w:p>
    <w:p w14:paraId="37088F14" w14:textId="77777777" w:rsidR="00F3200E" w:rsidRDefault="00F3200E" w:rsidP="0057749C">
      <w:pPr>
        <w:pStyle w:val="ListParagraph"/>
        <w:spacing w:line="360" w:lineRule="auto"/>
        <w:ind w:left="851" w:hanging="284"/>
        <w:rPr>
          <w:sz w:val="22"/>
        </w:rPr>
      </w:pPr>
    </w:p>
    <w:sectPr w:rsidR="00F3200E" w:rsidSect="00DB585B">
      <w:headerReference w:type="default" r:id="rId13"/>
      <w:footerReference w:type="default" r:id="rId14"/>
      <w:pgSz w:w="12240" w:h="15840"/>
      <w:pgMar w:top="1728" w:right="1509" w:bottom="117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13BBE" w14:textId="77777777" w:rsidR="00DC2D80" w:rsidRDefault="00DC2D80">
      <w:pPr>
        <w:spacing w:before="0" w:after="0" w:line="240" w:lineRule="auto"/>
      </w:pPr>
      <w:r>
        <w:separator/>
      </w:r>
    </w:p>
  </w:endnote>
  <w:endnote w:type="continuationSeparator" w:id="0">
    <w:p w14:paraId="50ECAB7A" w14:textId="77777777" w:rsidR="00DC2D80" w:rsidRDefault="00DC2D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charset w:val="00"/>
    <w:family w:val="swiss"/>
    <w:pitch w:val="variable"/>
    <w:sig w:usb0="00000001"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6B0C" w14:textId="174103D9" w:rsidR="007A1B40" w:rsidRPr="00FD6247" w:rsidRDefault="007A1B40">
    <w:pPr>
      <w:pStyle w:val="Footer"/>
      <w:rPr>
        <w:rFonts w:ascii="Times New Roman" w:hAnsi="Times New Roman" w:cs="Times New Roman"/>
      </w:rPr>
    </w:pPr>
    <w:r w:rsidRPr="00FD6247">
      <w:rPr>
        <w:rFonts w:ascii="Times New Roman" w:hAnsi="Times New Roman" w:cs="Times New Roman"/>
      </w:rPr>
      <w:t xml:space="preserve">trang </w:t>
    </w:r>
    <w:r w:rsidRPr="00FD6247">
      <w:rPr>
        <w:rFonts w:ascii="Times New Roman" w:hAnsi="Times New Roman" w:cs="Times New Roman"/>
      </w:rPr>
      <w:fldChar w:fldCharType="begin"/>
    </w:r>
    <w:r w:rsidRPr="00FD6247">
      <w:rPr>
        <w:rFonts w:ascii="Times New Roman" w:hAnsi="Times New Roman" w:cs="Times New Roman"/>
      </w:rPr>
      <w:instrText xml:space="preserve"> PAGE  \* Arabic  \* MERGEFORMAT </w:instrText>
    </w:r>
    <w:r w:rsidRPr="00FD6247">
      <w:rPr>
        <w:rFonts w:ascii="Times New Roman" w:hAnsi="Times New Roman" w:cs="Times New Roman"/>
      </w:rPr>
      <w:fldChar w:fldCharType="separate"/>
    </w:r>
    <w:r w:rsidR="009F121F">
      <w:rPr>
        <w:rFonts w:ascii="Times New Roman" w:hAnsi="Times New Roman" w:cs="Times New Roman"/>
        <w:noProof/>
      </w:rPr>
      <w:t>11</w:t>
    </w:r>
    <w:r w:rsidRPr="00FD6247">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D780E" w14:textId="77777777" w:rsidR="00DC2D80" w:rsidRDefault="00DC2D80">
      <w:pPr>
        <w:spacing w:before="0" w:after="0" w:line="240" w:lineRule="auto"/>
      </w:pPr>
      <w:r>
        <w:separator/>
      </w:r>
    </w:p>
  </w:footnote>
  <w:footnote w:type="continuationSeparator" w:id="0">
    <w:p w14:paraId="080F8C86" w14:textId="77777777" w:rsidR="00DC2D80" w:rsidRDefault="00DC2D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CE5FD" w14:textId="5FE234B0" w:rsidR="007A1B40" w:rsidRDefault="007A1B40">
    <w:pPr>
      <w:pStyle w:val="Header"/>
    </w:pPr>
    <w:r>
      <w:t>Đồ án môn học CNPM – Bộ môn Tin Học – Khoa ĐT-TH – CĐ KT Cao Thắng</w:t>
    </w:r>
  </w:p>
  <w:p w14:paraId="7A2F2A17" w14:textId="7814837D" w:rsidR="007A1B40" w:rsidRDefault="007A1B40" w:rsidP="00FD6247">
    <w:pPr>
      <w:pStyle w:val="Header"/>
      <w:pBdr>
        <w:bottom w:val="single" w:sz="4" w:space="1" w:color="auto"/>
      </w:pBdr>
    </w:pPr>
    <w:r>
      <w:t>Sinh viên: Lê Hồng Lâm Trường-Đỗ Anh Tú-Nguyễn Quốc Khánh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37D84"/>
    <w:multiLevelType w:val="hybridMultilevel"/>
    <w:tmpl w:val="F41EC4FE"/>
    <w:lvl w:ilvl="0" w:tplc="C1A8C994">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85ACE"/>
    <w:multiLevelType w:val="hybridMultilevel"/>
    <w:tmpl w:val="E0026CCC"/>
    <w:lvl w:ilvl="0" w:tplc="C1A8C99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92C28"/>
    <w:multiLevelType w:val="hybridMultilevel"/>
    <w:tmpl w:val="72E8A710"/>
    <w:lvl w:ilvl="0" w:tplc="C1A8C994">
      <w:numFmt w:val="bullet"/>
      <w:lvlText w:val="-"/>
      <w:lvlJc w:val="left"/>
      <w:pPr>
        <w:ind w:left="1800" w:hanging="360"/>
      </w:pPr>
      <w:rPr>
        <w:rFonts w:ascii="Constantia" w:eastAsiaTheme="minorHAnsi" w:hAnsi="Constantia"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0C1A71C1"/>
    <w:multiLevelType w:val="hybridMultilevel"/>
    <w:tmpl w:val="D2D6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610B49"/>
    <w:multiLevelType w:val="hybridMultilevel"/>
    <w:tmpl w:val="B454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90B1B"/>
    <w:multiLevelType w:val="hybridMultilevel"/>
    <w:tmpl w:val="66C4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563E2"/>
    <w:multiLevelType w:val="hybridMultilevel"/>
    <w:tmpl w:val="2CF8A7B4"/>
    <w:lvl w:ilvl="0" w:tplc="FD8435D8">
      <w:start w:val="1"/>
      <w:numFmt w:val="decimal"/>
      <w:lvlText w:val="%1."/>
      <w:lvlJc w:val="left"/>
      <w:pPr>
        <w:ind w:left="1080" w:hanging="360"/>
      </w:pPr>
      <w:rPr>
        <w:rFonts w:asciiTheme="majorHAnsi" w:eastAsiaTheme="majorEastAsia" w:hAnsiTheme="majorHAnsi" w:cstheme="majorBidi" w:hint="default"/>
        <w:color w:val="00A0B8" w:themeColor="accent1"/>
        <w:sz w:val="3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16AF6034"/>
    <w:multiLevelType w:val="hybridMultilevel"/>
    <w:tmpl w:val="F4FE733E"/>
    <w:lvl w:ilvl="0" w:tplc="B50ACF18">
      <w:start w:val="1"/>
      <w:numFmt w:val="bullet"/>
      <w:lvlText w:val=""/>
      <w:lvlJc w:val="left"/>
      <w:pPr>
        <w:ind w:left="2204"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17E3057D"/>
    <w:multiLevelType w:val="hybridMultilevel"/>
    <w:tmpl w:val="142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54562"/>
    <w:multiLevelType w:val="hybridMultilevel"/>
    <w:tmpl w:val="99281ED6"/>
    <w:lvl w:ilvl="0" w:tplc="B50ACF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EAC5ACF"/>
    <w:multiLevelType w:val="hybridMultilevel"/>
    <w:tmpl w:val="103E9234"/>
    <w:lvl w:ilvl="0" w:tplc="C1A8C994">
      <w:numFmt w:val="bullet"/>
      <w:lvlText w:val="-"/>
      <w:lvlJc w:val="left"/>
      <w:pPr>
        <w:ind w:left="644"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5A3D60"/>
    <w:multiLevelType w:val="multilevel"/>
    <w:tmpl w:val="27E2713A"/>
    <w:lvl w:ilvl="0">
      <w:numFmt w:val="bullet"/>
      <w:lvlText w:val="-"/>
      <w:lvlJc w:val="left"/>
      <w:pPr>
        <w:tabs>
          <w:tab w:val="num" w:pos="720"/>
        </w:tabs>
        <w:ind w:left="720" w:hanging="360"/>
      </w:pPr>
      <w:rPr>
        <w:rFonts w:ascii="Constantia" w:eastAsiaTheme="minorHAnsi" w:hAnsi="Constant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505F9"/>
    <w:multiLevelType w:val="hybridMultilevel"/>
    <w:tmpl w:val="231AFB4A"/>
    <w:lvl w:ilvl="0" w:tplc="FD229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610470"/>
    <w:multiLevelType w:val="hybridMultilevel"/>
    <w:tmpl w:val="F1E0BE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A9F5E0B"/>
    <w:multiLevelType w:val="hybridMultilevel"/>
    <w:tmpl w:val="4BB25398"/>
    <w:lvl w:ilvl="0" w:tplc="C1A8C99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1049A1"/>
    <w:multiLevelType w:val="multilevel"/>
    <w:tmpl w:val="581467C8"/>
    <w:lvl w:ilvl="0">
      <w:numFmt w:val="bullet"/>
      <w:lvlText w:val="-"/>
      <w:lvlJc w:val="left"/>
      <w:pPr>
        <w:tabs>
          <w:tab w:val="num" w:pos="720"/>
        </w:tabs>
        <w:ind w:left="720" w:hanging="360"/>
      </w:pPr>
      <w:rPr>
        <w:rFonts w:ascii="Constantia" w:eastAsiaTheme="minorHAnsi" w:hAnsi="Constantia" w:cstheme="minorBidi" w:hint="default"/>
        <w:sz w:val="20"/>
      </w:rPr>
    </w:lvl>
    <w:lvl w:ilvl="1">
      <w:start w:val="1"/>
      <w:numFmt w:val="decimal"/>
      <w:lvlText w:val="%2."/>
      <w:lvlJc w:val="left"/>
      <w:pPr>
        <w:ind w:left="1440" w:hanging="360"/>
      </w:pPr>
      <w:rPr>
        <w:rFonts w:asciiTheme="majorHAnsi" w:hAnsiTheme="majorHAnsi" w:hint="default"/>
        <w:color w:val="00A0B8" w:themeColor="accent1"/>
        <w:sz w:val="30"/>
        <w:szCs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6D3766"/>
    <w:multiLevelType w:val="hybridMultilevel"/>
    <w:tmpl w:val="0DD065B2"/>
    <w:lvl w:ilvl="0" w:tplc="C1A8C994">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867BDA"/>
    <w:multiLevelType w:val="hybridMultilevel"/>
    <w:tmpl w:val="D75EF3B0"/>
    <w:lvl w:ilvl="0" w:tplc="FD2290A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E528E6"/>
    <w:multiLevelType w:val="hybridMultilevel"/>
    <w:tmpl w:val="F4E6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4C5FC9"/>
    <w:multiLevelType w:val="hybridMultilevel"/>
    <w:tmpl w:val="D464B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22F67"/>
    <w:multiLevelType w:val="hybridMultilevel"/>
    <w:tmpl w:val="76BA39C8"/>
    <w:lvl w:ilvl="0" w:tplc="6BAC2920">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7B42569"/>
    <w:multiLevelType w:val="hybridMultilevel"/>
    <w:tmpl w:val="D75EF3B0"/>
    <w:lvl w:ilvl="0" w:tplc="FD2290A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3419E9"/>
    <w:multiLevelType w:val="hybridMultilevel"/>
    <w:tmpl w:val="B454A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771083"/>
    <w:multiLevelType w:val="hybridMultilevel"/>
    <w:tmpl w:val="2CD406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DFF1AC4"/>
    <w:multiLevelType w:val="hybridMultilevel"/>
    <w:tmpl w:val="F490B9D6"/>
    <w:lvl w:ilvl="0" w:tplc="C1A8C994">
      <w:numFmt w:val="bullet"/>
      <w:lvlText w:val="-"/>
      <w:lvlJc w:val="left"/>
      <w:pPr>
        <w:ind w:left="720" w:hanging="360"/>
      </w:pPr>
      <w:rPr>
        <w:rFonts w:ascii="Constantia" w:eastAsiaTheme="minorHAnsi"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E7848DF"/>
    <w:multiLevelType w:val="hybridMultilevel"/>
    <w:tmpl w:val="F894F1D4"/>
    <w:lvl w:ilvl="0" w:tplc="B50ACF1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nsid w:val="3FAD7F5D"/>
    <w:multiLevelType w:val="hybridMultilevel"/>
    <w:tmpl w:val="87CA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3737D5"/>
    <w:multiLevelType w:val="hybridMultilevel"/>
    <w:tmpl w:val="E38025D4"/>
    <w:lvl w:ilvl="0" w:tplc="A820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66D198E"/>
    <w:multiLevelType w:val="hybridMultilevel"/>
    <w:tmpl w:val="227071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4973003D"/>
    <w:multiLevelType w:val="hybridMultilevel"/>
    <w:tmpl w:val="142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012963"/>
    <w:multiLevelType w:val="hybridMultilevel"/>
    <w:tmpl w:val="5FBC228C"/>
    <w:lvl w:ilvl="0" w:tplc="FECEB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DFE525F"/>
    <w:multiLevelType w:val="hybridMultilevel"/>
    <w:tmpl w:val="7C6CC132"/>
    <w:lvl w:ilvl="0" w:tplc="C1A8C994">
      <w:numFmt w:val="bullet"/>
      <w:lvlText w:val="-"/>
      <w:lvlJc w:val="left"/>
      <w:pPr>
        <w:ind w:left="720" w:hanging="360"/>
      </w:pPr>
      <w:rPr>
        <w:rFonts w:ascii="Constantia" w:eastAsiaTheme="minorHAnsi"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52752726"/>
    <w:multiLevelType w:val="hybridMultilevel"/>
    <w:tmpl w:val="0BA62B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86D0FFF"/>
    <w:multiLevelType w:val="hybridMultilevel"/>
    <w:tmpl w:val="388A8CAA"/>
    <w:lvl w:ilvl="0" w:tplc="6BAC292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EC5730"/>
    <w:multiLevelType w:val="hybridMultilevel"/>
    <w:tmpl w:val="312A8910"/>
    <w:lvl w:ilvl="0" w:tplc="C1A8C994">
      <w:numFmt w:val="bullet"/>
      <w:lvlText w:val="-"/>
      <w:lvlJc w:val="left"/>
      <w:pPr>
        <w:ind w:left="1310" w:hanging="360"/>
      </w:pPr>
      <w:rPr>
        <w:rFonts w:ascii="Constantia" w:eastAsiaTheme="minorHAnsi" w:hAnsi="Constantia" w:cstheme="minorBidi"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37">
    <w:nsid w:val="5B0465F6"/>
    <w:multiLevelType w:val="multilevel"/>
    <w:tmpl w:val="C3C4C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hAnsiTheme="majorHAnsi" w:hint="default"/>
        <w:color w:val="00A0B8" w:themeColor="accent1"/>
        <w:sz w:val="30"/>
        <w:szCs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AB4534"/>
    <w:multiLevelType w:val="hybridMultilevel"/>
    <w:tmpl w:val="D0784452"/>
    <w:lvl w:ilvl="0" w:tplc="C1A8C99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4658CC"/>
    <w:multiLevelType w:val="multilevel"/>
    <w:tmpl w:val="DD384D6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F9D534C"/>
    <w:multiLevelType w:val="hybridMultilevel"/>
    <w:tmpl w:val="BE928F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60586C1B"/>
    <w:multiLevelType w:val="hybridMultilevel"/>
    <w:tmpl w:val="28A24D98"/>
    <w:lvl w:ilvl="0" w:tplc="C1A8C994">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3311DD5"/>
    <w:multiLevelType w:val="hybridMultilevel"/>
    <w:tmpl w:val="46D01D26"/>
    <w:lvl w:ilvl="0" w:tplc="FD229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CE2B4F"/>
    <w:multiLevelType w:val="hybridMultilevel"/>
    <w:tmpl w:val="D760F564"/>
    <w:lvl w:ilvl="0" w:tplc="6BAC29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3D11238"/>
    <w:multiLevelType w:val="multilevel"/>
    <w:tmpl w:val="35C66BC8"/>
    <w:lvl w:ilvl="0">
      <w:numFmt w:val="bullet"/>
      <w:lvlText w:val="-"/>
      <w:lvlJc w:val="left"/>
      <w:pPr>
        <w:tabs>
          <w:tab w:val="num" w:pos="1800"/>
        </w:tabs>
        <w:ind w:left="1800" w:hanging="360"/>
      </w:pPr>
      <w:rPr>
        <w:rFonts w:ascii="Times New Roman" w:eastAsia="Times New Roman" w:hAnsi="Times New Roman" w:cs="Times New Roman" w:hint="default"/>
        <w:b w:val="0"/>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nsid w:val="6441531E"/>
    <w:multiLevelType w:val="hybridMultilevel"/>
    <w:tmpl w:val="E0CA341C"/>
    <w:lvl w:ilvl="0" w:tplc="C1A8C994">
      <w:numFmt w:val="bullet"/>
      <w:lvlText w:val="-"/>
      <w:lvlJc w:val="left"/>
      <w:pPr>
        <w:ind w:left="720" w:hanging="360"/>
      </w:pPr>
      <w:rPr>
        <w:rFonts w:ascii="Constantia" w:eastAsiaTheme="minorHAnsi"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4850394"/>
    <w:multiLevelType w:val="hybridMultilevel"/>
    <w:tmpl w:val="CA9676BA"/>
    <w:lvl w:ilvl="0" w:tplc="524CBC1A">
      <w:start w:val="1"/>
      <w:numFmt w:val="decimal"/>
      <w:lvlText w:val="%1."/>
      <w:lvlJc w:val="left"/>
      <w:pPr>
        <w:ind w:left="1080" w:hanging="360"/>
      </w:pPr>
      <w:rPr>
        <w:rFonts w:asciiTheme="majorHAnsi" w:hAnsiTheme="majorHAnsi" w:hint="default"/>
        <w:color w:val="00A0B8" w:themeColor="accent1"/>
        <w:sz w:val="30"/>
        <w:szCs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75B4EAA"/>
    <w:multiLevelType w:val="hybridMultilevel"/>
    <w:tmpl w:val="276CBACE"/>
    <w:lvl w:ilvl="0" w:tplc="B50ACF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49D0394"/>
    <w:multiLevelType w:val="hybridMultilevel"/>
    <w:tmpl w:val="D2A49584"/>
    <w:lvl w:ilvl="0" w:tplc="C1A8C994">
      <w:numFmt w:val="bullet"/>
      <w:lvlText w:val="-"/>
      <w:lvlJc w:val="left"/>
      <w:pPr>
        <w:ind w:left="720" w:hanging="360"/>
      </w:pPr>
      <w:rPr>
        <w:rFonts w:ascii="Constantia" w:eastAsiaTheme="minorHAnsi"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76D352D8"/>
    <w:multiLevelType w:val="hybridMultilevel"/>
    <w:tmpl w:val="4CBE69E8"/>
    <w:lvl w:ilvl="0" w:tplc="C1A8C99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1"/>
  </w:num>
  <w:num w:numId="4">
    <w:abstractNumId w:val="14"/>
  </w:num>
  <w:num w:numId="5">
    <w:abstractNumId w:val="42"/>
  </w:num>
  <w:num w:numId="6">
    <w:abstractNumId w:val="19"/>
  </w:num>
  <w:num w:numId="7">
    <w:abstractNumId w:val="23"/>
  </w:num>
  <w:num w:numId="8">
    <w:abstractNumId w:val="28"/>
  </w:num>
  <w:num w:numId="9">
    <w:abstractNumId w:val="37"/>
  </w:num>
  <w:num w:numId="10">
    <w:abstractNumId w:val="49"/>
  </w:num>
  <w:num w:numId="11">
    <w:abstractNumId w:val="38"/>
  </w:num>
  <w:num w:numId="12">
    <w:abstractNumId w:val="16"/>
  </w:num>
  <w:num w:numId="13">
    <w:abstractNumId w:val="46"/>
  </w:num>
  <w:num w:numId="14">
    <w:abstractNumId w:val="3"/>
  </w:num>
  <w:num w:numId="15">
    <w:abstractNumId w:val="12"/>
  </w:num>
  <w:num w:numId="16">
    <w:abstractNumId w:val="2"/>
  </w:num>
  <w:num w:numId="17">
    <w:abstractNumId w:val="36"/>
  </w:num>
  <w:num w:numId="18">
    <w:abstractNumId w:val="9"/>
  </w:num>
  <w:num w:numId="19">
    <w:abstractNumId w:val="44"/>
  </w:num>
  <w:num w:numId="20">
    <w:abstractNumId w:val="13"/>
  </w:num>
  <w:num w:numId="21">
    <w:abstractNumId w:val="17"/>
  </w:num>
  <w:num w:numId="22">
    <w:abstractNumId w:val="18"/>
  </w:num>
  <w:num w:numId="23">
    <w:abstractNumId w:val="11"/>
  </w:num>
  <w:num w:numId="24">
    <w:abstractNumId w:val="27"/>
  </w:num>
  <w:num w:numId="25">
    <w:abstractNumId w:val="41"/>
  </w:num>
  <w:num w:numId="26">
    <w:abstractNumId w:val="47"/>
  </w:num>
  <w:num w:numId="27">
    <w:abstractNumId w:val="35"/>
  </w:num>
  <w:num w:numId="28">
    <w:abstractNumId w:val="8"/>
  </w:num>
  <w:num w:numId="29">
    <w:abstractNumId w:val="26"/>
  </w:num>
  <w:num w:numId="30">
    <w:abstractNumId w:val="48"/>
  </w:num>
  <w:num w:numId="31">
    <w:abstractNumId w:val="45"/>
  </w:num>
  <w:num w:numId="32">
    <w:abstractNumId w:val="40"/>
  </w:num>
  <w:num w:numId="33">
    <w:abstractNumId w:val="15"/>
  </w:num>
  <w:num w:numId="34">
    <w:abstractNumId w:val="34"/>
  </w:num>
  <w:num w:numId="35">
    <w:abstractNumId w:val="30"/>
  </w:num>
  <w:num w:numId="36">
    <w:abstractNumId w:val="25"/>
  </w:num>
  <w:num w:numId="37">
    <w:abstractNumId w:val="33"/>
  </w:num>
  <w:num w:numId="38">
    <w:abstractNumId w:val="4"/>
  </w:num>
  <w:num w:numId="39">
    <w:abstractNumId w:val="32"/>
  </w:num>
  <w:num w:numId="40">
    <w:abstractNumId w:val="29"/>
  </w:num>
  <w:num w:numId="41">
    <w:abstractNumId w:val="22"/>
  </w:num>
  <w:num w:numId="42">
    <w:abstractNumId w:val="24"/>
  </w:num>
  <w:num w:numId="43">
    <w:abstractNumId w:val="6"/>
  </w:num>
  <w:num w:numId="44">
    <w:abstractNumId w:val="5"/>
  </w:num>
  <w:num w:numId="45">
    <w:abstractNumId w:val="7"/>
  </w:num>
  <w:num w:numId="46">
    <w:abstractNumId w:val="10"/>
  </w:num>
  <w:num w:numId="47">
    <w:abstractNumId w:val="31"/>
  </w:num>
  <w:num w:numId="48">
    <w:abstractNumId w:val="20"/>
  </w:num>
  <w:num w:numId="49">
    <w:abstractNumId w:val="39"/>
  </w:num>
  <w:num w:numId="50">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4C"/>
    <w:rsid w:val="00000CA2"/>
    <w:rsid w:val="000013B1"/>
    <w:rsid w:val="000033E8"/>
    <w:rsid w:val="00003FAB"/>
    <w:rsid w:val="0000618C"/>
    <w:rsid w:val="00006B6C"/>
    <w:rsid w:val="00006F37"/>
    <w:rsid w:val="00006FBB"/>
    <w:rsid w:val="00012D60"/>
    <w:rsid w:val="00016723"/>
    <w:rsid w:val="0002219A"/>
    <w:rsid w:val="000235DE"/>
    <w:rsid w:val="00023C2B"/>
    <w:rsid w:val="00024C7E"/>
    <w:rsid w:val="00025283"/>
    <w:rsid w:val="00030AFA"/>
    <w:rsid w:val="00031243"/>
    <w:rsid w:val="00032DD5"/>
    <w:rsid w:val="00035036"/>
    <w:rsid w:val="00035539"/>
    <w:rsid w:val="00036327"/>
    <w:rsid w:val="0003672B"/>
    <w:rsid w:val="00037F8C"/>
    <w:rsid w:val="0004029D"/>
    <w:rsid w:val="000436D9"/>
    <w:rsid w:val="00044308"/>
    <w:rsid w:val="00044A39"/>
    <w:rsid w:val="00044CEE"/>
    <w:rsid w:val="00045F54"/>
    <w:rsid w:val="000460E9"/>
    <w:rsid w:val="000474A5"/>
    <w:rsid w:val="00051206"/>
    <w:rsid w:val="00054139"/>
    <w:rsid w:val="0005558B"/>
    <w:rsid w:val="000555FA"/>
    <w:rsid w:val="00055F69"/>
    <w:rsid w:val="00056526"/>
    <w:rsid w:val="000612B1"/>
    <w:rsid w:val="00061888"/>
    <w:rsid w:val="00061BF0"/>
    <w:rsid w:val="000633E5"/>
    <w:rsid w:val="000644F0"/>
    <w:rsid w:val="00065160"/>
    <w:rsid w:val="000655F0"/>
    <w:rsid w:val="0006722C"/>
    <w:rsid w:val="00070FC4"/>
    <w:rsid w:val="00071240"/>
    <w:rsid w:val="00072B78"/>
    <w:rsid w:val="000734CB"/>
    <w:rsid w:val="00074315"/>
    <w:rsid w:val="00074782"/>
    <w:rsid w:val="00076890"/>
    <w:rsid w:val="0008499A"/>
    <w:rsid w:val="00084EDB"/>
    <w:rsid w:val="0009154E"/>
    <w:rsid w:val="000919B8"/>
    <w:rsid w:val="00095B30"/>
    <w:rsid w:val="000A0782"/>
    <w:rsid w:val="000A1F05"/>
    <w:rsid w:val="000A48F8"/>
    <w:rsid w:val="000A50E0"/>
    <w:rsid w:val="000A678D"/>
    <w:rsid w:val="000B1CFD"/>
    <w:rsid w:val="000B4126"/>
    <w:rsid w:val="000B6CD9"/>
    <w:rsid w:val="000C0051"/>
    <w:rsid w:val="000C1586"/>
    <w:rsid w:val="000C4ACF"/>
    <w:rsid w:val="000C5195"/>
    <w:rsid w:val="000C68C1"/>
    <w:rsid w:val="000C7C7B"/>
    <w:rsid w:val="000D12D8"/>
    <w:rsid w:val="000D2E68"/>
    <w:rsid w:val="000D2E70"/>
    <w:rsid w:val="000D2FD1"/>
    <w:rsid w:val="000E2BE4"/>
    <w:rsid w:val="000E5214"/>
    <w:rsid w:val="000F417E"/>
    <w:rsid w:val="000F456F"/>
    <w:rsid w:val="000F4720"/>
    <w:rsid w:val="000F5697"/>
    <w:rsid w:val="000F57F3"/>
    <w:rsid w:val="000F5EEB"/>
    <w:rsid w:val="000F7767"/>
    <w:rsid w:val="00100942"/>
    <w:rsid w:val="00101334"/>
    <w:rsid w:val="00101A63"/>
    <w:rsid w:val="001026F4"/>
    <w:rsid w:val="00103204"/>
    <w:rsid w:val="00105BF6"/>
    <w:rsid w:val="00107156"/>
    <w:rsid w:val="00111926"/>
    <w:rsid w:val="00113744"/>
    <w:rsid w:val="00116814"/>
    <w:rsid w:val="0011697D"/>
    <w:rsid w:val="00123F8A"/>
    <w:rsid w:val="001255ED"/>
    <w:rsid w:val="00130E6E"/>
    <w:rsid w:val="001318EC"/>
    <w:rsid w:val="001339C7"/>
    <w:rsid w:val="00136603"/>
    <w:rsid w:val="00136623"/>
    <w:rsid w:val="001370C0"/>
    <w:rsid w:val="00140734"/>
    <w:rsid w:val="00140D09"/>
    <w:rsid w:val="001436ED"/>
    <w:rsid w:val="001442DD"/>
    <w:rsid w:val="001444BB"/>
    <w:rsid w:val="00146469"/>
    <w:rsid w:val="0015013E"/>
    <w:rsid w:val="00150545"/>
    <w:rsid w:val="00154161"/>
    <w:rsid w:val="001567A9"/>
    <w:rsid w:val="001575B6"/>
    <w:rsid w:val="001607A3"/>
    <w:rsid w:val="001619B8"/>
    <w:rsid w:val="00163E68"/>
    <w:rsid w:val="00163E8B"/>
    <w:rsid w:val="00165198"/>
    <w:rsid w:val="00166630"/>
    <w:rsid w:val="00166688"/>
    <w:rsid w:val="00166C06"/>
    <w:rsid w:val="0016721B"/>
    <w:rsid w:val="001677E9"/>
    <w:rsid w:val="00167ACA"/>
    <w:rsid w:val="001743D1"/>
    <w:rsid w:val="001751E0"/>
    <w:rsid w:val="00180F82"/>
    <w:rsid w:val="00182141"/>
    <w:rsid w:val="0018225E"/>
    <w:rsid w:val="001823B5"/>
    <w:rsid w:val="00182D9A"/>
    <w:rsid w:val="00183A05"/>
    <w:rsid w:val="00184164"/>
    <w:rsid w:val="00185227"/>
    <w:rsid w:val="001856F6"/>
    <w:rsid w:val="001867DA"/>
    <w:rsid w:val="00186F94"/>
    <w:rsid w:val="00197BAB"/>
    <w:rsid w:val="00197D62"/>
    <w:rsid w:val="001A015A"/>
    <w:rsid w:val="001A047F"/>
    <w:rsid w:val="001A296D"/>
    <w:rsid w:val="001A30E6"/>
    <w:rsid w:val="001A3109"/>
    <w:rsid w:val="001A6CD3"/>
    <w:rsid w:val="001A7CDD"/>
    <w:rsid w:val="001B032E"/>
    <w:rsid w:val="001B19FC"/>
    <w:rsid w:val="001B3B98"/>
    <w:rsid w:val="001B47E5"/>
    <w:rsid w:val="001B52D5"/>
    <w:rsid w:val="001B5BF2"/>
    <w:rsid w:val="001B64F0"/>
    <w:rsid w:val="001B7655"/>
    <w:rsid w:val="001C1BD5"/>
    <w:rsid w:val="001C21A6"/>
    <w:rsid w:val="001C2BFD"/>
    <w:rsid w:val="001C61C6"/>
    <w:rsid w:val="001C6261"/>
    <w:rsid w:val="001C6C76"/>
    <w:rsid w:val="001C6CF0"/>
    <w:rsid w:val="001D0A27"/>
    <w:rsid w:val="001D0F2E"/>
    <w:rsid w:val="001D1630"/>
    <w:rsid w:val="001D1F9F"/>
    <w:rsid w:val="001D3240"/>
    <w:rsid w:val="001D4B5F"/>
    <w:rsid w:val="001D5F39"/>
    <w:rsid w:val="001E0562"/>
    <w:rsid w:val="001E0AF6"/>
    <w:rsid w:val="001E1116"/>
    <w:rsid w:val="001E1574"/>
    <w:rsid w:val="001E159F"/>
    <w:rsid w:val="001E2BC0"/>
    <w:rsid w:val="001E35A4"/>
    <w:rsid w:val="001E4119"/>
    <w:rsid w:val="001E423A"/>
    <w:rsid w:val="001E5C8C"/>
    <w:rsid w:val="001E7D26"/>
    <w:rsid w:val="001F0B21"/>
    <w:rsid w:val="001F235C"/>
    <w:rsid w:val="001F249E"/>
    <w:rsid w:val="001F3DAE"/>
    <w:rsid w:val="001F664F"/>
    <w:rsid w:val="0020061B"/>
    <w:rsid w:val="00201D69"/>
    <w:rsid w:val="00203594"/>
    <w:rsid w:val="00203C0F"/>
    <w:rsid w:val="00203C19"/>
    <w:rsid w:val="00204911"/>
    <w:rsid w:val="0020766D"/>
    <w:rsid w:val="002078FC"/>
    <w:rsid w:val="0021169F"/>
    <w:rsid w:val="002130A0"/>
    <w:rsid w:val="002149C5"/>
    <w:rsid w:val="00214C57"/>
    <w:rsid w:val="002152AD"/>
    <w:rsid w:val="0021541E"/>
    <w:rsid w:val="00215E39"/>
    <w:rsid w:val="002163EE"/>
    <w:rsid w:val="00220350"/>
    <w:rsid w:val="0022120F"/>
    <w:rsid w:val="00221445"/>
    <w:rsid w:val="00221F87"/>
    <w:rsid w:val="0022362E"/>
    <w:rsid w:val="00223A14"/>
    <w:rsid w:val="00225173"/>
    <w:rsid w:val="0022673A"/>
    <w:rsid w:val="00227C66"/>
    <w:rsid w:val="00227C82"/>
    <w:rsid w:val="00231F64"/>
    <w:rsid w:val="0023358D"/>
    <w:rsid w:val="00234959"/>
    <w:rsid w:val="00234F28"/>
    <w:rsid w:val="0023526A"/>
    <w:rsid w:val="002374DF"/>
    <w:rsid w:val="00244E45"/>
    <w:rsid w:val="00245F89"/>
    <w:rsid w:val="00246B01"/>
    <w:rsid w:val="00247B79"/>
    <w:rsid w:val="00247CE7"/>
    <w:rsid w:val="00251AA6"/>
    <w:rsid w:val="00251B33"/>
    <w:rsid w:val="00256AC4"/>
    <w:rsid w:val="00260F65"/>
    <w:rsid w:val="002616E2"/>
    <w:rsid w:val="00263418"/>
    <w:rsid w:val="002649E5"/>
    <w:rsid w:val="00267F94"/>
    <w:rsid w:val="002701B7"/>
    <w:rsid w:val="00270696"/>
    <w:rsid w:val="00271008"/>
    <w:rsid w:val="00271884"/>
    <w:rsid w:val="00272453"/>
    <w:rsid w:val="0027309C"/>
    <w:rsid w:val="00275913"/>
    <w:rsid w:val="002777F5"/>
    <w:rsid w:val="002808FF"/>
    <w:rsid w:val="00284CDD"/>
    <w:rsid w:val="002908A0"/>
    <w:rsid w:val="002933D8"/>
    <w:rsid w:val="00293668"/>
    <w:rsid w:val="002949AD"/>
    <w:rsid w:val="00296F14"/>
    <w:rsid w:val="00296F65"/>
    <w:rsid w:val="002B0804"/>
    <w:rsid w:val="002B0CFF"/>
    <w:rsid w:val="002B2139"/>
    <w:rsid w:val="002B2354"/>
    <w:rsid w:val="002B2D96"/>
    <w:rsid w:val="002B382D"/>
    <w:rsid w:val="002B401C"/>
    <w:rsid w:val="002C1354"/>
    <w:rsid w:val="002C1BA4"/>
    <w:rsid w:val="002C2486"/>
    <w:rsid w:val="002C25B0"/>
    <w:rsid w:val="002C3693"/>
    <w:rsid w:val="002C447C"/>
    <w:rsid w:val="002C6B52"/>
    <w:rsid w:val="002C6F95"/>
    <w:rsid w:val="002C7FAC"/>
    <w:rsid w:val="002D0DBA"/>
    <w:rsid w:val="002D2E4A"/>
    <w:rsid w:val="002D500B"/>
    <w:rsid w:val="002D599D"/>
    <w:rsid w:val="002D6DDE"/>
    <w:rsid w:val="002D77CA"/>
    <w:rsid w:val="002E0CF4"/>
    <w:rsid w:val="002E12FF"/>
    <w:rsid w:val="002E1D2C"/>
    <w:rsid w:val="002E2925"/>
    <w:rsid w:val="002E64CD"/>
    <w:rsid w:val="002E781A"/>
    <w:rsid w:val="002F2E3F"/>
    <w:rsid w:val="002F3952"/>
    <w:rsid w:val="002F3C56"/>
    <w:rsid w:val="002F4DE9"/>
    <w:rsid w:val="002F56EF"/>
    <w:rsid w:val="00301D61"/>
    <w:rsid w:val="003045B8"/>
    <w:rsid w:val="003074FD"/>
    <w:rsid w:val="003122B3"/>
    <w:rsid w:val="00314315"/>
    <w:rsid w:val="00320F06"/>
    <w:rsid w:val="003210DD"/>
    <w:rsid w:val="00321EE3"/>
    <w:rsid w:val="00326419"/>
    <w:rsid w:val="003302D0"/>
    <w:rsid w:val="00331324"/>
    <w:rsid w:val="00331E7E"/>
    <w:rsid w:val="00333B2E"/>
    <w:rsid w:val="00334A7A"/>
    <w:rsid w:val="00341BEB"/>
    <w:rsid w:val="00342EE6"/>
    <w:rsid w:val="0034539B"/>
    <w:rsid w:val="00345659"/>
    <w:rsid w:val="003462C8"/>
    <w:rsid w:val="00350886"/>
    <w:rsid w:val="003534D1"/>
    <w:rsid w:val="003553E2"/>
    <w:rsid w:val="0035565F"/>
    <w:rsid w:val="003557DE"/>
    <w:rsid w:val="00355B09"/>
    <w:rsid w:val="00355EFB"/>
    <w:rsid w:val="003575FE"/>
    <w:rsid w:val="003577A9"/>
    <w:rsid w:val="00357919"/>
    <w:rsid w:val="00357F6B"/>
    <w:rsid w:val="00362DB6"/>
    <w:rsid w:val="00363399"/>
    <w:rsid w:val="00364E04"/>
    <w:rsid w:val="00365227"/>
    <w:rsid w:val="003652CF"/>
    <w:rsid w:val="00366B2D"/>
    <w:rsid w:val="00366F2D"/>
    <w:rsid w:val="00367525"/>
    <w:rsid w:val="0037041A"/>
    <w:rsid w:val="003707FE"/>
    <w:rsid w:val="00371C26"/>
    <w:rsid w:val="00373973"/>
    <w:rsid w:val="0037609B"/>
    <w:rsid w:val="003801F0"/>
    <w:rsid w:val="003806E6"/>
    <w:rsid w:val="00381DF3"/>
    <w:rsid w:val="00385535"/>
    <w:rsid w:val="00391011"/>
    <w:rsid w:val="003A26EA"/>
    <w:rsid w:val="003B105F"/>
    <w:rsid w:val="003B12EC"/>
    <w:rsid w:val="003B28E1"/>
    <w:rsid w:val="003B6B3C"/>
    <w:rsid w:val="003B70F1"/>
    <w:rsid w:val="003B7D22"/>
    <w:rsid w:val="003C0814"/>
    <w:rsid w:val="003C2A97"/>
    <w:rsid w:val="003C2B60"/>
    <w:rsid w:val="003C2FF5"/>
    <w:rsid w:val="003C365B"/>
    <w:rsid w:val="003C4A96"/>
    <w:rsid w:val="003C4C01"/>
    <w:rsid w:val="003C4D61"/>
    <w:rsid w:val="003C5884"/>
    <w:rsid w:val="003C7E08"/>
    <w:rsid w:val="003D1528"/>
    <w:rsid w:val="003D5E98"/>
    <w:rsid w:val="003D6B0A"/>
    <w:rsid w:val="003D748C"/>
    <w:rsid w:val="003D7E9F"/>
    <w:rsid w:val="003D7FF1"/>
    <w:rsid w:val="003E1691"/>
    <w:rsid w:val="003E23A7"/>
    <w:rsid w:val="003E405A"/>
    <w:rsid w:val="003E57E1"/>
    <w:rsid w:val="003E5C67"/>
    <w:rsid w:val="003E7E54"/>
    <w:rsid w:val="003F0E93"/>
    <w:rsid w:val="003F1AF4"/>
    <w:rsid w:val="003F1F8A"/>
    <w:rsid w:val="003F324D"/>
    <w:rsid w:val="003F3A3A"/>
    <w:rsid w:val="003F4574"/>
    <w:rsid w:val="003F5052"/>
    <w:rsid w:val="003F576B"/>
    <w:rsid w:val="003F5F43"/>
    <w:rsid w:val="003F6157"/>
    <w:rsid w:val="004000DB"/>
    <w:rsid w:val="00401725"/>
    <w:rsid w:val="00401B18"/>
    <w:rsid w:val="00403233"/>
    <w:rsid w:val="004041EF"/>
    <w:rsid w:val="00406CD3"/>
    <w:rsid w:val="00407B25"/>
    <w:rsid w:val="00414568"/>
    <w:rsid w:val="004160CB"/>
    <w:rsid w:val="00417907"/>
    <w:rsid w:val="00420378"/>
    <w:rsid w:val="004206BC"/>
    <w:rsid w:val="004228BE"/>
    <w:rsid w:val="0042309B"/>
    <w:rsid w:val="00423573"/>
    <w:rsid w:val="004241EA"/>
    <w:rsid w:val="0042595A"/>
    <w:rsid w:val="00425DB8"/>
    <w:rsid w:val="00425E91"/>
    <w:rsid w:val="004304DC"/>
    <w:rsid w:val="004305E4"/>
    <w:rsid w:val="00430D12"/>
    <w:rsid w:val="004356F1"/>
    <w:rsid w:val="004404DA"/>
    <w:rsid w:val="0044068B"/>
    <w:rsid w:val="0044205D"/>
    <w:rsid w:val="00443CAD"/>
    <w:rsid w:val="00446FB5"/>
    <w:rsid w:val="004500A6"/>
    <w:rsid w:val="004521BA"/>
    <w:rsid w:val="004527F9"/>
    <w:rsid w:val="00455B29"/>
    <w:rsid w:val="0045750F"/>
    <w:rsid w:val="00460362"/>
    <w:rsid w:val="00465529"/>
    <w:rsid w:val="0046585E"/>
    <w:rsid w:val="00465D70"/>
    <w:rsid w:val="004666DA"/>
    <w:rsid w:val="00466A62"/>
    <w:rsid w:val="00467009"/>
    <w:rsid w:val="004701C5"/>
    <w:rsid w:val="004734DD"/>
    <w:rsid w:val="00473DA8"/>
    <w:rsid w:val="00473DDB"/>
    <w:rsid w:val="004743D3"/>
    <w:rsid w:val="00480038"/>
    <w:rsid w:val="00480FD1"/>
    <w:rsid w:val="00482051"/>
    <w:rsid w:val="0048550E"/>
    <w:rsid w:val="00485874"/>
    <w:rsid w:val="00487D30"/>
    <w:rsid w:val="00491BF1"/>
    <w:rsid w:val="004924F5"/>
    <w:rsid w:val="00493120"/>
    <w:rsid w:val="00493DE0"/>
    <w:rsid w:val="004944DD"/>
    <w:rsid w:val="004950BA"/>
    <w:rsid w:val="0049542E"/>
    <w:rsid w:val="00495D45"/>
    <w:rsid w:val="004961DE"/>
    <w:rsid w:val="00496A7E"/>
    <w:rsid w:val="004972E9"/>
    <w:rsid w:val="004A0C81"/>
    <w:rsid w:val="004A2632"/>
    <w:rsid w:val="004A34E7"/>
    <w:rsid w:val="004A6AC2"/>
    <w:rsid w:val="004A765C"/>
    <w:rsid w:val="004B1936"/>
    <w:rsid w:val="004B2430"/>
    <w:rsid w:val="004B3669"/>
    <w:rsid w:val="004B3AF6"/>
    <w:rsid w:val="004B7187"/>
    <w:rsid w:val="004B7AC3"/>
    <w:rsid w:val="004C1068"/>
    <w:rsid w:val="004C187D"/>
    <w:rsid w:val="004C25B7"/>
    <w:rsid w:val="004C5255"/>
    <w:rsid w:val="004C647B"/>
    <w:rsid w:val="004D57D4"/>
    <w:rsid w:val="004D5B81"/>
    <w:rsid w:val="004E084C"/>
    <w:rsid w:val="004E1114"/>
    <w:rsid w:val="004E1D07"/>
    <w:rsid w:val="004E5583"/>
    <w:rsid w:val="004F269D"/>
    <w:rsid w:val="004F288E"/>
    <w:rsid w:val="004F31AE"/>
    <w:rsid w:val="004F5233"/>
    <w:rsid w:val="004F62AD"/>
    <w:rsid w:val="005004F0"/>
    <w:rsid w:val="00501807"/>
    <w:rsid w:val="00502591"/>
    <w:rsid w:val="00503424"/>
    <w:rsid w:val="00503C30"/>
    <w:rsid w:val="00503D0A"/>
    <w:rsid w:val="005106B8"/>
    <w:rsid w:val="00510DC7"/>
    <w:rsid w:val="00512570"/>
    <w:rsid w:val="00516824"/>
    <w:rsid w:val="00520350"/>
    <w:rsid w:val="00520D02"/>
    <w:rsid w:val="00521CED"/>
    <w:rsid w:val="0052418D"/>
    <w:rsid w:val="005300E2"/>
    <w:rsid w:val="0053133F"/>
    <w:rsid w:val="005328B1"/>
    <w:rsid w:val="0053440F"/>
    <w:rsid w:val="00534B84"/>
    <w:rsid w:val="00535BE0"/>
    <w:rsid w:val="0053711A"/>
    <w:rsid w:val="005450F3"/>
    <w:rsid w:val="0054546F"/>
    <w:rsid w:val="00552B1B"/>
    <w:rsid w:val="00555700"/>
    <w:rsid w:val="00555A3A"/>
    <w:rsid w:val="00555A5B"/>
    <w:rsid w:val="00557051"/>
    <w:rsid w:val="0055780C"/>
    <w:rsid w:val="00560B8D"/>
    <w:rsid w:val="005616B6"/>
    <w:rsid w:val="005653F1"/>
    <w:rsid w:val="00565505"/>
    <w:rsid w:val="0057301D"/>
    <w:rsid w:val="005738A6"/>
    <w:rsid w:val="005747A9"/>
    <w:rsid w:val="00574C70"/>
    <w:rsid w:val="00575827"/>
    <w:rsid w:val="00577074"/>
    <w:rsid w:val="0057749C"/>
    <w:rsid w:val="00580C8E"/>
    <w:rsid w:val="00581A0E"/>
    <w:rsid w:val="005861D9"/>
    <w:rsid w:val="0059127D"/>
    <w:rsid w:val="005919BC"/>
    <w:rsid w:val="00593E68"/>
    <w:rsid w:val="00593FC0"/>
    <w:rsid w:val="005A36E4"/>
    <w:rsid w:val="005A3734"/>
    <w:rsid w:val="005A4099"/>
    <w:rsid w:val="005A548C"/>
    <w:rsid w:val="005A5584"/>
    <w:rsid w:val="005A56A7"/>
    <w:rsid w:val="005A5A8A"/>
    <w:rsid w:val="005A5C9E"/>
    <w:rsid w:val="005A6047"/>
    <w:rsid w:val="005B574F"/>
    <w:rsid w:val="005B59C3"/>
    <w:rsid w:val="005B5A3E"/>
    <w:rsid w:val="005B6178"/>
    <w:rsid w:val="005C0447"/>
    <w:rsid w:val="005C0A11"/>
    <w:rsid w:val="005C1640"/>
    <w:rsid w:val="005C46EF"/>
    <w:rsid w:val="005C6BD4"/>
    <w:rsid w:val="005C6D78"/>
    <w:rsid w:val="005D0264"/>
    <w:rsid w:val="005D11D2"/>
    <w:rsid w:val="005D3B63"/>
    <w:rsid w:val="005D7824"/>
    <w:rsid w:val="005E064A"/>
    <w:rsid w:val="005E08FB"/>
    <w:rsid w:val="005E0E45"/>
    <w:rsid w:val="005E5DA7"/>
    <w:rsid w:val="005F04D7"/>
    <w:rsid w:val="005F1337"/>
    <w:rsid w:val="005F1435"/>
    <w:rsid w:val="005F25F4"/>
    <w:rsid w:val="005F29D6"/>
    <w:rsid w:val="005F3436"/>
    <w:rsid w:val="005F4307"/>
    <w:rsid w:val="005F5212"/>
    <w:rsid w:val="005F5883"/>
    <w:rsid w:val="005F7147"/>
    <w:rsid w:val="005F7832"/>
    <w:rsid w:val="00600A56"/>
    <w:rsid w:val="00602A81"/>
    <w:rsid w:val="006032F9"/>
    <w:rsid w:val="006034BE"/>
    <w:rsid w:val="0060493D"/>
    <w:rsid w:val="00605DDD"/>
    <w:rsid w:val="006063EA"/>
    <w:rsid w:val="0060745E"/>
    <w:rsid w:val="00610D78"/>
    <w:rsid w:val="006132DD"/>
    <w:rsid w:val="00617700"/>
    <w:rsid w:val="00623A4C"/>
    <w:rsid w:val="0062498D"/>
    <w:rsid w:val="00625651"/>
    <w:rsid w:val="00625928"/>
    <w:rsid w:val="006260E8"/>
    <w:rsid w:val="006305A0"/>
    <w:rsid w:val="006342D6"/>
    <w:rsid w:val="00634DB2"/>
    <w:rsid w:val="00635520"/>
    <w:rsid w:val="00635719"/>
    <w:rsid w:val="00640B30"/>
    <w:rsid w:val="00641CEC"/>
    <w:rsid w:val="00642492"/>
    <w:rsid w:val="0064263E"/>
    <w:rsid w:val="00643BA7"/>
    <w:rsid w:val="0064659F"/>
    <w:rsid w:val="006500B2"/>
    <w:rsid w:val="00651B8E"/>
    <w:rsid w:val="006566ED"/>
    <w:rsid w:val="00662B26"/>
    <w:rsid w:val="00664AE0"/>
    <w:rsid w:val="00667983"/>
    <w:rsid w:val="0067012C"/>
    <w:rsid w:val="006704D8"/>
    <w:rsid w:val="006732B6"/>
    <w:rsid w:val="006761B4"/>
    <w:rsid w:val="0068026C"/>
    <w:rsid w:val="0068455D"/>
    <w:rsid w:val="0068530E"/>
    <w:rsid w:val="00685858"/>
    <w:rsid w:val="00686C62"/>
    <w:rsid w:val="0068710D"/>
    <w:rsid w:val="00690C2D"/>
    <w:rsid w:val="00691A36"/>
    <w:rsid w:val="00692D16"/>
    <w:rsid w:val="00695652"/>
    <w:rsid w:val="006964B2"/>
    <w:rsid w:val="0069651F"/>
    <w:rsid w:val="006978B2"/>
    <w:rsid w:val="00697A08"/>
    <w:rsid w:val="006A06CC"/>
    <w:rsid w:val="006A0784"/>
    <w:rsid w:val="006A1050"/>
    <w:rsid w:val="006A2032"/>
    <w:rsid w:val="006A2907"/>
    <w:rsid w:val="006A3AC9"/>
    <w:rsid w:val="006A5F43"/>
    <w:rsid w:val="006A6E56"/>
    <w:rsid w:val="006A7E40"/>
    <w:rsid w:val="006B34BB"/>
    <w:rsid w:val="006C1699"/>
    <w:rsid w:val="006C1B95"/>
    <w:rsid w:val="006C1DC7"/>
    <w:rsid w:val="006C23DE"/>
    <w:rsid w:val="006C2B50"/>
    <w:rsid w:val="006C42F3"/>
    <w:rsid w:val="006C4A16"/>
    <w:rsid w:val="006D1C1F"/>
    <w:rsid w:val="006D2036"/>
    <w:rsid w:val="006D2D6C"/>
    <w:rsid w:val="006E31B2"/>
    <w:rsid w:val="006E3CBD"/>
    <w:rsid w:val="006E3DE0"/>
    <w:rsid w:val="006E431B"/>
    <w:rsid w:val="006F2BDE"/>
    <w:rsid w:val="006F4115"/>
    <w:rsid w:val="006F5AD4"/>
    <w:rsid w:val="006F765E"/>
    <w:rsid w:val="006F7DAC"/>
    <w:rsid w:val="00700ED9"/>
    <w:rsid w:val="00702A64"/>
    <w:rsid w:val="00702A77"/>
    <w:rsid w:val="00703A20"/>
    <w:rsid w:val="0070407D"/>
    <w:rsid w:val="00704768"/>
    <w:rsid w:val="00705502"/>
    <w:rsid w:val="007057A1"/>
    <w:rsid w:val="00705F78"/>
    <w:rsid w:val="00710EEE"/>
    <w:rsid w:val="00712A38"/>
    <w:rsid w:val="00713BD8"/>
    <w:rsid w:val="00716469"/>
    <w:rsid w:val="00717422"/>
    <w:rsid w:val="007177D7"/>
    <w:rsid w:val="007209F2"/>
    <w:rsid w:val="00720EFC"/>
    <w:rsid w:val="0072392D"/>
    <w:rsid w:val="00724579"/>
    <w:rsid w:val="007276E8"/>
    <w:rsid w:val="00733012"/>
    <w:rsid w:val="0073465D"/>
    <w:rsid w:val="00734C1C"/>
    <w:rsid w:val="00735422"/>
    <w:rsid w:val="00737596"/>
    <w:rsid w:val="00741452"/>
    <w:rsid w:val="007426DF"/>
    <w:rsid w:val="00743CD0"/>
    <w:rsid w:val="00747A1F"/>
    <w:rsid w:val="007528AE"/>
    <w:rsid w:val="00753E7D"/>
    <w:rsid w:val="00755300"/>
    <w:rsid w:val="00756F36"/>
    <w:rsid w:val="00760964"/>
    <w:rsid w:val="00765B2F"/>
    <w:rsid w:val="007665DE"/>
    <w:rsid w:val="00772E4A"/>
    <w:rsid w:val="00784379"/>
    <w:rsid w:val="00786586"/>
    <w:rsid w:val="00786F5A"/>
    <w:rsid w:val="007873C0"/>
    <w:rsid w:val="00787541"/>
    <w:rsid w:val="00790E92"/>
    <w:rsid w:val="0079203A"/>
    <w:rsid w:val="007966AF"/>
    <w:rsid w:val="007972E9"/>
    <w:rsid w:val="007A1B40"/>
    <w:rsid w:val="007A1B90"/>
    <w:rsid w:val="007A401A"/>
    <w:rsid w:val="007A4DEF"/>
    <w:rsid w:val="007A503B"/>
    <w:rsid w:val="007A7714"/>
    <w:rsid w:val="007A79B8"/>
    <w:rsid w:val="007B11CD"/>
    <w:rsid w:val="007B1C34"/>
    <w:rsid w:val="007B438D"/>
    <w:rsid w:val="007B52A3"/>
    <w:rsid w:val="007B57A9"/>
    <w:rsid w:val="007C2830"/>
    <w:rsid w:val="007C3DDB"/>
    <w:rsid w:val="007C3EBF"/>
    <w:rsid w:val="007C40E2"/>
    <w:rsid w:val="007C550C"/>
    <w:rsid w:val="007C5AC8"/>
    <w:rsid w:val="007C619C"/>
    <w:rsid w:val="007D34C2"/>
    <w:rsid w:val="007D40DD"/>
    <w:rsid w:val="007E0FAE"/>
    <w:rsid w:val="007E5213"/>
    <w:rsid w:val="007E5B03"/>
    <w:rsid w:val="007E7204"/>
    <w:rsid w:val="007F0280"/>
    <w:rsid w:val="007F15FF"/>
    <w:rsid w:val="007F4F93"/>
    <w:rsid w:val="0080162D"/>
    <w:rsid w:val="00801EFF"/>
    <w:rsid w:val="00811A50"/>
    <w:rsid w:val="00813D1A"/>
    <w:rsid w:val="0081707C"/>
    <w:rsid w:val="00820B68"/>
    <w:rsid w:val="00821E3C"/>
    <w:rsid w:val="0082230C"/>
    <w:rsid w:val="008224DC"/>
    <w:rsid w:val="00823859"/>
    <w:rsid w:val="00826F80"/>
    <w:rsid w:val="0082788C"/>
    <w:rsid w:val="00831084"/>
    <w:rsid w:val="00831D2D"/>
    <w:rsid w:val="00834575"/>
    <w:rsid w:val="00834A23"/>
    <w:rsid w:val="0083501E"/>
    <w:rsid w:val="008356A7"/>
    <w:rsid w:val="00836E21"/>
    <w:rsid w:val="0084151F"/>
    <w:rsid w:val="00843A3F"/>
    <w:rsid w:val="00843CDF"/>
    <w:rsid w:val="00843D8E"/>
    <w:rsid w:val="0084524F"/>
    <w:rsid w:val="00852A44"/>
    <w:rsid w:val="00854442"/>
    <w:rsid w:val="008555E6"/>
    <w:rsid w:val="00857326"/>
    <w:rsid w:val="00862640"/>
    <w:rsid w:val="0086293B"/>
    <w:rsid w:val="00863001"/>
    <w:rsid w:val="00863B3A"/>
    <w:rsid w:val="0086591B"/>
    <w:rsid w:val="008666A4"/>
    <w:rsid w:val="00866A23"/>
    <w:rsid w:val="00866E0B"/>
    <w:rsid w:val="00870181"/>
    <w:rsid w:val="00873676"/>
    <w:rsid w:val="00877633"/>
    <w:rsid w:val="0087778A"/>
    <w:rsid w:val="008821E8"/>
    <w:rsid w:val="00882929"/>
    <w:rsid w:val="00882D91"/>
    <w:rsid w:val="0088354A"/>
    <w:rsid w:val="0088408A"/>
    <w:rsid w:val="00884CDE"/>
    <w:rsid w:val="00890704"/>
    <w:rsid w:val="008907E6"/>
    <w:rsid w:val="00890D63"/>
    <w:rsid w:val="00892A8B"/>
    <w:rsid w:val="00892FA7"/>
    <w:rsid w:val="00893AFB"/>
    <w:rsid w:val="00894038"/>
    <w:rsid w:val="00895A5D"/>
    <w:rsid w:val="008A0029"/>
    <w:rsid w:val="008A3B6B"/>
    <w:rsid w:val="008A4932"/>
    <w:rsid w:val="008A53AD"/>
    <w:rsid w:val="008A7F4A"/>
    <w:rsid w:val="008B195F"/>
    <w:rsid w:val="008B4723"/>
    <w:rsid w:val="008B5A70"/>
    <w:rsid w:val="008B5B7E"/>
    <w:rsid w:val="008B6645"/>
    <w:rsid w:val="008B745F"/>
    <w:rsid w:val="008B7F38"/>
    <w:rsid w:val="008C06AD"/>
    <w:rsid w:val="008C0749"/>
    <w:rsid w:val="008C1692"/>
    <w:rsid w:val="008C1F81"/>
    <w:rsid w:val="008C3110"/>
    <w:rsid w:val="008C5F5C"/>
    <w:rsid w:val="008D1CEC"/>
    <w:rsid w:val="008D5335"/>
    <w:rsid w:val="008E2B28"/>
    <w:rsid w:val="008E3AC9"/>
    <w:rsid w:val="008E3F7C"/>
    <w:rsid w:val="008E45A1"/>
    <w:rsid w:val="008E4F5B"/>
    <w:rsid w:val="008E55E1"/>
    <w:rsid w:val="008E68D0"/>
    <w:rsid w:val="008F0E6A"/>
    <w:rsid w:val="008F5469"/>
    <w:rsid w:val="008F547F"/>
    <w:rsid w:val="008F562F"/>
    <w:rsid w:val="008F79F0"/>
    <w:rsid w:val="009024F4"/>
    <w:rsid w:val="00903551"/>
    <w:rsid w:val="0090380C"/>
    <w:rsid w:val="00904984"/>
    <w:rsid w:val="00905871"/>
    <w:rsid w:val="00905ADD"/>
    <w:rsid w:val="00911AB7"/>
    <w:rsid w:val="009120A9"/>
    <w:rsid w:val="00912101"/>
    <w:rsid w:val="00916DC3"/>
    <w:rsid w:val="009246A4"/>
    <w:rsid w:val="00926467"/>
    <w:rsid w:val="00931621"/>
    <w:rsid w:val="0093189E"/>
    <w:rsid w:val="00932167"/>
    <w:rsid w:val="0093426B"/>
    <w:rsid w:val="00934A51"/>
    <w:rsid w:val="009357F1"/>
    <w:rsid w:val="00935A64"/>
    <w:rsid w:val="00937872"/>
    <w:rsid w:val="00940D18"/>
    <w:rsid w:val="00940DBC"/>
    <w:rsid w:val="00945807"/>
    <w:rsid w:val="009463D9"/>
    <w:rsid w:val="00947132"/>
    <w:rsid w:val="00951B02"/>
    <w:rsid w:val="00953992"/>
    <w:rsid w:val="00954C7E"/>
    <w:rsid w:val="00961EF6"/>
    <w:rsid w:val="009644CD"/>
    <w:rsid w:val="009661E6"/>
    <w:rsid w:val="009668CA"/>
    <w:rsid w:val="0096793B"/>
    <w:rsid w:val="00967C61"/>
    <w:rsid w:val="0097147B"/>
    <w:rsid w:val="00971B9A"/>
    <w:rsid w:val="00973B50"/>
    <w:rsid w:val="0097401B"/>
    <w:rsid w:val="0097507A"/>
    <w:rsid w:val="0097518D"/>
    <w:rsid w:val="0098078E"/>
    <w:rsid w:val="00980E1B"/>
    <w:rsid w:val="00982A07"/>
    <w:rsid w:val="00982F37"/>
    <w:rsid w:val="00983076"/>
    <w:rsid w:val="0098381E"/>
    <w:rsid w:val="009846AA"/>
    <w:rsid w:val="00985BDA"/>
    <w:rsid w:val="00985DC0"/>
    <w:rsid w:val="00990705"/>
    <w:rsid w:val="0099127A"/>
    <w:rsid w:val="009913B9"/>
    <w:rsid w:val="00992827"/>
    <w:rsid w:val="00994210"/>
    <w:rsid w:val="00994308"/>
    <w:rsid w:val="00994E09"/>
    <w:rsid w:val="00997AE0"/>
    <w:rsid w:val="00997CD2"/>
    <w:rsid w:val="009A0500"/>
    <w:rsid w:val="009A067E"/>
    <w:rsid w:val="009A2022"/>
    <w:rsid w:val="009A2898"/>
    <w:rsid w:val="009A4031"/>
    <w:rsid w:val="009A53B6"/>
    <w:rsid w:val="009A67CE"/>
    <w:rsid w:val="009B23F9"/>
    <w:rsid w:val="009B264F"/>
    <w:rsid w:val="009B33A8"/>
    <w:rsid w:val="009B5C6C"/>
    <w:rsid w:val="009B62A1"/>
    <w:rsid w:val="009B68C8"/>
    <w:rsid w:val="009B6EC8"/>
    <w:rsid w:val="009C04EA"/>
    <w:rsid w:val="009C082F"/>
    <w:rsid w:val="009C08E3"/>
    <w:rsid w:val="009C0A11"/>
    <w:rsid w:val="009C1F28"/>
    <w:rsid w:val="009C2708"/>
    <w:rsid w:val="009C29CC"/>
    <w:rsid w:val="009C57EB"/>
    <w:rsid w:val="009C5991"/>
    <w:rsid w:val="009C5F62"/>
    <w:rsid w:val="009D4D8B"/>
    <w:rsid w:val="009D4F30"/>
    <w:rsid w:val="009D5BF9"/>
    <w:rsid w:val="009D6AA1"/>
    <w:rsid w:val="009D7B88"/>
    <w:rsid w:val="009E085D"/>
    <w:rsid w:val="009E2411"/>
    <w:rsid w:val="009E3081"/>
    <w:rsid w:val="009E509E"/>
    <w:rsid w:val="009E5BC2"/>
    <w:rsid w:val="009F00E0"/>
    <w:rsid w:val="009F0816"/>
    <w:rsid w:val="009F121F"/>
    <w:rsid w:val="009F3DF3"/>
    <w:rsid w:val="009F4F4A"/>
    <w:rsid w:val="009F5760"/>
    <w:rsid w:val="009F64B6"/>
    <w:rsid w:val="009F7676"/>
    <w:rsid w:val="00A0004D"/>
    <w:rsid w:val="00A031D2"/>
    <w:rsid w:val="00A0488D"/>
    <w:rsid w:val="00A063DD"/>
    <w:rsid w:val="00A06A16"/>
    <w:rsid w:val="00A10A07"/>
    <w:rsid w:val="00A11F8C"/>
    <w:rsid w:val="00A12DD8"/>
    <w:rsid w:val="00A13F67"/>
    <w:rsid w:val="00A1434A"/>
    <w:rsid w:val="00A15511"/>
    <w:rsid w:val="00A1609E"/>
    <w:rsid w:val="00A164D1"/>
    <w:rsid w:val="00A16C8A"/>
    <w:rsid w:val="00A21401"/>
    <w:rsid w:val="00A2157B"/>
    <w:rsid w:val="00A216BB"/>
    <w:rsid w:val="00A21EEB"/>
    <w:rsid w:val="00A23145"/>
    <w:rsid w:val="00A23CBE"/>
    <w:rsid w:val="00A242A4"/>
    <w:rsid w:val="00A25083"/>
    <w:rsid w:val="00A27403"/>
    <w:rsid w:val="00A3223A"/>
    <w:rsid w:val="00A32B53"/>
    <w:rsid w:val="00A34ADB"/>
    <w:rsid w:val="00A379DA"/>
    <w:rsid w:val="00A37DE0"/>
    <w:rsid w:val="00A41144"/>
    <w:rsid w:val="00A43303"/>
    <w:rsid w:val="00A4480F"/>
    <w:rsid w:val="00A50E27"/>
    <w:rsid w:val="00A51C03"/>
    <w:rsid w:val="00A5241D"/>
    <w:rsid w:val="00A526D7"/>
    <w:rsid w:val="00A52B05"/>
    <w:rsid w:val="00A5421E"/>
    <w:rsid w:val="00A557FA"/>
    <w:rsid w:val="00A56FBF"/>
    <w:rsid w:val="00A57791"/>
    <w:rsid w:val="00A60125"/>
    <w:rsid w:val="00A62ABC"/>
    <w:rsid w:val="00A646E1"/>
    <w:rsid w:val="00A6480E"/>
    <w:rsid w:val="00A82062"/>
    <w:rsid w:val="00A83246"/>
    <w:rsid w:val="00A85D84"/>
    <w:rsid w:val="00A863E9"/>
    <w:rsid w:val="00A8703C"/>
    <w:rsid w:val="00A90B20"/>
    <w:rsid w:val="00A916C3"/>
    <w:rsid w:val="00A91ACE"/>
    <w:rsid w:val="00A92B43"/>
    <w:rsid w:val="00A92E7B"/>
    <w:rsid w:val="00AA1B32"/>
    <w:rsid w:val="00AA4C2C"/>
    <w:rsid w:val="00AA71C0"/>
    <w:rsid w:val="00AA75A7"/>
    <w:rsid w:val="00AB05B1"/>
    <w:rsid w:val="00AB301C"/>
    <w:rsid w:val="00AB56EE"/>
    <w:rsid w:val="00AB5B70"/>
    <w:rsid w:val="00AB5B75"/>
    <w:rsid w:val="00AB6309"/>
    <w:rsid w:val="00AB63E5"/>
    <w:rsid w:val="00AC20E6"/>
    <w:rsid w:val="00AC360E"/>
    <w:rsid w:val="00AC4919"/>
    <w:rsid w:val="00AC5A2E"/>
    <w:rsid w:val="00AC67ED"/>
    <w:rsid w:val="00AC6B15"/>
    <w:rsid w:val="00AD123D"/>
    <w:rsid w:val="00AD1BF2"/>
    <w:rsid w:val="00AD1D46"/>
    <w:rsid w:val="00AD4877"/>
    <w:rsid w:val="00AD5A65"/>
    <w:rsid w:val="00AD6AD3"/>
    <w:rsid w:val="00AD6B08"/>
    <w:rsid w:val="00AE061E"/>
    <w:rsid w:val="00AE108B"/>
    <w:rsid w:val="00AE1596"/>
    <w:rsid w:val="00AE37F5"/>
    <w:rsid w:val="00AE5747"/>
    <w:rsid w:val="00AE70C0"/>
    <w:rsid w:val="00AF3165"/>
    <w:rsid w:val="00AF4E2D"/>
    <w:rsid w:val="00AF52A7"/>
    <w:rsid w:val="00AF5F38"/>
    <w:rsid w:val="00AF7AEA"/>
    <w:rsid w:val="00B0073E"/>
    <w:rsid w:val="00B00C8A"/>
    <w:rsid w:val="00B01ACA"/>
    <w:rsid w:val="00B035B9"/>
    <w:rsid w:val="00B045B7"/>
    <w:rsid w:val="00B04897"/>
    <w:rsid w:val="00B04A6A"/>
    <w:rsid w:val="00B06059"/>
    <w:rsid w:val="00B12BAC"/>
    <w:rsid w:val="00B14FD5"/>
    <w:rsid w:val="00B156B7"/>
    <w:rsid w:val="00B17AF3"/>
    <w:rsid w:val="00B201A5"/>
    <w:rsid w:val="00B23144"/>
    <w:rsid w:val="00B2369B"/>
    <w:rsid w:val="00B23724"/>
    <w:rsid w:val="00B25FD6"/>
    <w:rsid w:val="00B263D7"/>
    <w:rsid w:val="00B27DED"/>
    <w:rsid w:val="00B301FF"/>
    <w:rsid w:val="00B329EB"/>
    <w:rsid w:val="00B33B28"/>
    <w:rsid w:val="00B34DE3"/>
    <w:rsid w:val="00B40D33"/>
    <w:rsid w:val="00B41FE9"/>
    <w:rsid w:val="00B44A26"/>
    <w:rsid w:val="00B45273"/>
    <w:rsid w:val="00B458F7"/>
    <w:rsid w:val="00B45B87"/>
    <w:rsid w:val="00B46D19"/>
    <w:rsid w:val="00B478C7"/>
    <w:rsid w:val="00B52A7B"/>
    <w:rsid w:val="00B5603A"/>
    <w:rsid w:val="00B6452A"/>
    <w:rsid w:val="00B6494C"/>
    <w:rsid w:val="00B66EEE"/>
    <w:rsid w:val="00B7068D"/>
    <w:rsid w:val="00B70BC7"/>
    <w:rsid w:val="00B70DD7"/>
    <w:rsid w:val="00B74755"/>
    <w:rsid w:val="00B75CB5"/>
    <w:rsid w:val="00B76F39"/>
    <w:rsid w:val="00B805A5"/>
    <w:rsid w:val="00B80F00"/>
    <w:rsid w:val="00B83DCC"/>
    <w:rsid w:val="00B84E87"/>
    <w:rsid w:val="00B859AA"/>
    <w:rsid w:val="00B86B00"/>
    <w:rsid w:val="00B87814"/>
    <w:rsid w:val="00B900BD"/>
    <w:rsid w:val="00B915B5"/>
    <w:rsid w:val="00B9309F"/>
    <w:rsid w:val="00B93402"/>
    <w:rsid w:val="00B96599"/>
    <w:rsid w:val="00B979B2"/>
    <w:rsid w:val="00B97E7F"/>
    <w:rsid w:val="00BA2023"/>
    <w:rsid w:val="00BA2E05"/>
    <w:rsid w:val="00BA53E6"/>
    <w:rsid w:val="00BA5DF8"/>
    <w:rsid w:val="00BB07BC"/>
    <w:rsid w:val="00BB241C"/>
    <w:rsid w:val="00BB2723"/>
    <w:rsid w:val="00BB2842"/>
    <w:rsid w:val="00BB3FEF"/>
    <w:rsid w:val="00BB6FA0"/>
    <w:rsid w:val="00BB7ED7"/>
    <w:rsid w:val="00BC086A"/>
    <w:rsid w:val="00BC31A5"/>
    <w:rsid w:val="00BC4D78"/>
    <w:rsid w:val="00BC6674"/>
    <w:rsid w:val="00BC6937"/>
    <w:rsid w:val="00BD1A05"/>
    <w:rsid w:val="00BD1AF4"/>
    <w:rsid w:val="00BD59D7"/>
    <w:rsid w:val="00BD7CF0"/>
    <w:rsid w:val="00BE0B97"/>
    <w:rsid w:val="00BE1E02"/>
    <w:rsid w:val="00BE25DC"/>
    <w:rsid w:val="00BE2723"/>
    <w:rsid w:val="00BE2DBC"/>
    <w:rsid w:val="00BE2FCA"/>
    <w:rsid w:val="00BE476F"/>
    <w:rsid w:val="00BE4DEA"/>
    <w:rsid w:val="00BE5597"/>
    <w:rsid w:val="00BE5CDC"/>
    <w:rsid w:val="00BE61C0"/>
    <w:rsid w:val="00BE7F78"/>
    <w:rsid w:val="00BF1CC3"/>
    <w:rsid w:val="00BF3449"/>
    <w:rsid w:val="00BF3DD4"/>
    <w:rsid w:val="00BF416D"/>
    <w:rsid w:val="00C007A4"/>
    <w:rsid w:val="00C00879"/>
    <w:rsid w:val="00C02501"/>
    <w:rsid w:val="00C032FC"/>
    <w:rsid w:val="00C058C3"/>
    <w:rsid w:val="00C06673"/>
    <w:rsid w:val="00C06C78"/>
    <w:rsid w:val="00C112E8"/>
    <w:rsid w:val="00C136D0"/>
    <w:rsid w:val="00C149C5"/>
    <w:rsid w:val="00C17B02"/>
    <w:rsid w:val="00C17EE4"/>
    <w:rsid w:val="00C21DB7"/>
    <w:rsid w:val="00C243A2"/>
    <w:rsid w:val="00C24DB8"/>
    <w:rsid w:val="00C302F2"/>
    <w:rsid w:val="00C329CB"/>
    <w:rsid w:val="00C33170"/>
    <w:rsid w:val="00C33A2B"/>
    <w:rsid w:val="00C34781"/>
    <w:rsid w:val="00C34BE4"/>
    <w:rsid w:val="00C35895"/>
    <w:rsid w:val="00C35F2B"/>
    <w:rsid w:val="00C36277"/>
    <w:rsid w:val="00C36FFD"/>
    <w:rsid w:val="00C41189"/>
    <w:rsid w:val="00C42EB5"/>
    <w:rsid w:val="00C47340"/>
    <w:rsid w:val="00C52BB2"/>
    <w:rsid w:val="00C52D1A"/>
    <w:rsid w:val="00C548AD"/>
    <w:rsid w:val="00C549C5"/>
    <w:rsid w:val="00C555F0"/>
    <w:rsid w:val="00C55ED0"/>
    <w:rsid w:val="00C56648"/>
    <w:rsid w:val="00C57289"/>
    <w:rsid w:val="00C572ED"/>
    <w:rsid w:val="00C61298"/>
    <w:rsid w:val="00C6349E"/>
    <w:rsid w:val="00C6701B"/>
    <w:rsid w:val="00C72064"/>
    <w:rsid w:val="00C7548F"/>
    <w:rsid w:val="00C80AC1"/>
    <w:rsid w:val="00C8494F"/>
    <w:rsid w:val="00C868BD"/>
    <w:rsid w:val="00C95EB1"/>
    <w:rsid w:val="00C97129"/>
    <w:rsid w:val="00CA2F4C"/>
    <w:rsid w:val="00CA4131"/>
    <w:rsid w:val="00CA48A2"/>
    <w:rsid w:val="00CA73A5"/>
    <w:rsid w:val="00CB4F2B"/>
    <w:rsid w:val="00CB5CA2"/>
    <w:rsid w:val="00CB6881"/>
    <w:rsid w:val="00CC0256"/>
    <w:rsid w:val="00CC0316"/>
    <w:rsid w:val="00CC46C9"/>
    <w:rsid w:val="00CC48F9"/>
    <w:rsid w:val="00CC4E44"/>
    <w:rsid w:val="00CC6456"/>
    <w:rsid w:val="00CC6B37"/>
    <w:rsid w:val="00CC7F31"/>
    <w:rsid w:val="00CD0EE5"/>
    <w:rsid w:val="00CD1992"/>
    <w:rsid w:val="00CD2311"/>
    <w:rsid w:val="00CD4A64"/>
    <w:rsid w:val="00CD5AE1"/>
    <w:rsid w:val="00CD6538"/>
    <w:rsid w:val="00CE43E6"/>
    <w:rsid w:val="00CE56C7"/>
    <w:rsid w:val="00CE7F69"/>
    <w:rsid w:val="00CF0481"/>
    <w:rsid w:val="00D01741"/>
    <w:rsid w:val="00D02D06"/>
    <w:rsid w:val="00D052D4"/>
    <w:rsid w:val="00D05E42"/>
    <w:rsid w:val="00D07C6C"/>
    <w:rsid w:val="00D14CC5"/>
    <w:rsid w:val="00D15D1E"/>
    <w:rsid w:val="00D17B90"/>
    <w:rsid w:val="00D20CD4"/>
    <w:rsid w:val="00D210B3"/>
    <w:rsid w:val="00D21A97"/>
    <w:rsid w:val="00D23423"/>
    <w:rsid w:val="00D23459"/>
    <w:rsid w:val="00D24034"/>
    <w:rsid w:val="00D257EF"/>
    <w:rsid w:val="00D259B6"/>
    <w:rsid w:val="00D27628"/>
    <w:rsid w:val="00D27ED7"/>
    <w:rsid w:val="00D305C0"/>
    <w:rsid w:val="00D329D0"/>
    <w:rsid w:val="00D32F49"/>
    <w:rsid w:val="00D34D78"/>
    <w:rsid w:val="00D409D5"/>
    <w:rsid w:val="00D41B30"/>
    <w:rsid w:val="00D442D6"/>
    <w:rsid w:val="00D45DC2"/>
    <w:rsid w:val="00D471F0"/>
    <w:rsid w:val="00D51387"/>
    <w:rsid w:val="00D561AE"/>
    <w:rsid w:val="00D5657B"/>
    <w:rsid w:val="00D63A9D"/>
    <w:rsid w:val="00D66E18"/>
    <w:rsid w:val="00D71964"/>
    <w:rsid w:val="00D729EF"/>
    <w:rsid w:val="00D72B59"/>
    <w:rsid w:val="00D72CDA"/>
    <w:rsid w:val="00D73257"/>
    <w:rsid w:val="00D74285"/>
    <w:rsid w:val="00D760BC"/>
    <w:rsid w:val="00D761BA"/>
    <w:rsid w:val="00D7739A"/>
    <w:rsid w:val="00D77E43"/>
    <w:rsid w:val="00D821F1"/>
    <w:rsid w:val="00D8269A"/>
    <w:rsid w:val="00D848E1"/>
    <w:rsid w:val="00D86590"/>
    <w:rsid w:val="00D87456"/>
    <w:rsid w:val="00D9238E"/>
    <w:rsid w:val="00D929B8"/>
    <w:rsid w:val="00D93191"/>
    <w:rsid w:val="00DA2205"/>
    <w:rsid w:val="00DA46FC"/>
    <w:rsid w:val="00DA4973"/>
    <w:rsid w:val="00DA4D16"/>
    <w:rsid w:val="00DA5B50"/>
    <w:rsid w:val="00DB15D9"/>
    <w:rsid w:val="00DB3477"/>
    <w:rsid w:val="00DB585B"/>
    <w:rsid w:val="00DB7091"/>
    <w:rsid w:val="00DC2D80"/>
    <w:rsid w:val="00DC44B2"/>
    <w:rsid w:val="00DC4642"/>
    <w:rsid w:val="00DC74CA"/>
    <w:rsid w:val="00DC7832"/>
    <w:rsid w:val="00DD054D"/>
    <w:rsid w:val="00DD0579"/>
    <w:rsid w:val="00DD1596"/>
    <w:rsid w:val="00DD3CE0"/>
    <w:rsid w:val="00DD40FD"/>
    <w:rsid w:val="00DD481D"/>
    <w:rsid w:val="00DD6886"/>
    <w:rsid w:val="00DD6B84"/>
    <w:rsid w:val="00DE289D"/>
    <w:rsid w:val="00DE28F1"/>
    <w:rsid w:val="00DE35D0"/>
    <w:rsid w:val="00DE53AC"/>
    <w:rsid w:val="00DE57C9"/>
    <w:rsid w:val="00DE5D21"/>
    <w:rsid w:val="00DE5EB7"/>
    <w:rsid w:val="00DF07CB"/>
    <w:rsid w:val="00DF0EA8"/>
    <w:rsid w:val="00DF1230"/>
    <w:rsid w:val="00DF35AE"/>
    <w:rsid w:val="00DF5F33"/>
    <w:rsid w:val="00DF75F7"/>
    <w:rsid w:val="00DF7E2C"/>
    <w:rsid w:val="00E00CC1"/>
    <w:rsid w:val="00E02A2E"/>
    <w:rsid w:val="00E035AC"/>
    <w:rsid w:val="00E0525A"/>
    <w:rsid w:val="00E05AE2"/>
    <w:rsid w:val="00E07A59"/>
    <w:rsid w:val="00E07FBE"/>
    <w:rsid w:val="00E10D60"/>
    <w:rsid w:val="00E1509C"/>
    <w:rsid w:val="00E17F40"/>
    <w:rsid w:val="00E2177F"/>
    <w:rsid w:val="00E2180D"/>
    <w:rsid w:val="00E23AA8"/>
    <w:rsid w:val="00E23BC6"/>
    <w:rsid w:val="00E30099"/>
    <w:rsid w:val="00E31869"/>
    <w:rsid w:val="00E34FD2"/>
    <w:rsid w:val="00E35BF6"/>
    <w:rsid w:val="00E360AC"/>
    <w:rsid w:val="00E376BB"/>
    <w:rsid w:val="00E37E6F"/>
    <w:rsid w:val="00E37F37"/>
    <w:rsid w:val="00E40C11"/>
    <w:rsid w:val="00E4310C"/>
    <w:rsid w:val="00E4393B"/>
    <w:rsid w:val="00E449D7"/>
    <w:rsid w:val="00E45EBD"/>
    <w:rsid w:val="00E47966"/>
    <w:rsid w:val="00E47F05"/>
    <w:rsid w:val="00E5583B"/>
    <w:rsid w:val="00E55B9A"/>
    <w:rsid w:val="00E5730A"/>
    <w:rsid w:val="00E5756F"/>
    <w:rsid w:val="00E60919"/>
    <w:rsid w:val="00E60D5F"/>
    <w:rsid w:val="00E63E58"/>
    <w:rsid w:val="00E6417F"/>
    <w:rsid w:val="00E64A62"/>
    <w:rsid w:val="00E65FBA"/>
    <w:rsid w:val="00E66991"/>
    <w:rsid w:val="00E70E99"/>
    <w:rsid w:val="00E7109B"/>
    <w:rsid w:val="00E71731"/>
    <w:rsid w:val="00E74D3C"/>
    <w:rsid w:val="00E754A5"/>
    <w:rsid w:val="00E82852"/>
    <w:rsid w:val="00E84D47"/>
    <w:rsid w:val="00E90BF1"/>
    <w:rsid w:val="00E913A5"/>
    <w:rsid w:val="00E9172F"/>
    <w:rsid w:val="00E91B32"/>
    <w:rsid w:val="00E94D60"/>
    <w:rsid w:val="00E95976"/>
    <w:rsid w:val="00E9654A"/>
    <w:rsid w:val="00E9712E"/>
    <w:rsid w:val="00EA2315"/>
    <w:rsid w:val="00EA34EB"/>
    <w:rsid w:val="00EA6210"/>
    <w:rsid w:val="00EB05EE"/>
    <w:rsid w:val="00EB1976"/>
    <w:rsid w:val="00EB2064"/>
    <w:rsid w:val="00EB4746"/>
    <w:rsid w:val="00EB4F78"/>
    <w:rsid w:val="00EC18FB"/>
    <w:rsid w:val="00EC33A8"/>
    <w:rsid w:val="00EC5165"/>
    <w:rsid w:val="00ED02B3"/>
    <w:rsid w:val="00ED265D"/>
    <w:rsid w:val="00ED3BDA"/>
    <w:rsid w:val="00ED3BDB"/>
    <w:rsid w:val="00ED4FB4"/>
    <w:rsid w:val="00ED7251"/>
    <w:rsid w:val="00ED7FBA"/>
    <w:rsid w:val="00EE1AC4"/>
    <w:rsid w:val="00EE4781"/>
    <w:rsid w:val="00EE7C9F"/>
    <w:rsid w:val="00EF1D16"/>
    <w:rsid w:val="00EF365E"/>
    <w:rsid w:val="00EF4ECE"/>
    <w:rsid w:val="00EF5A14"/>
    <w:rsid w:val="00F0148B"/>
    <w:rsid w:val="00F0279A"/>
    <w:rsid w:val="00F065F6"/>
    <w:rsid w:val="00F07EAD"/>
    <w:rsid w:val="00F10E38"/>
    <w:rsid w:val="00F1185A"/>
    <w:rsid w:val="00F12874"/>
    <w:rsid w:val="00F13FFC"/>
    <w:rsid w:val="00F14930"/>
    <w:rsid w:val="00F21C72"/>
    <w:rsid w:val="00F22BA6"/>
    <w:rsid w:val="00F26381"/>
    <w:rsid w:val="00F3200E"/>
    <w:rsid w:val="00F33CE4"/>
    <w:rsid w:val="00F36E2C"/>
    <w:rsid w:val="00F41466"/>
    <w:rsid w:val="00F41D26"/>
    <w:rsid w:val="00F4201D"/>
    <w:rsid w:val="00F427A3"/>
    <w:rsid w:val="00F434E9"/>
    <w:rsid w:val="00F43E7B"/>
    <w:rsid w:val="00F44DD0"/>
    <w:rsid w:val="00F4560C"/>
    <w:rsid w:val="00F45A04"/>
    <w:rsid w:val="00F46912"/>
    <w:rsid w:val="00F47B57"/>
    <w:rsid w:val="00F51FCB"/>
    <w:rsid w:val="00F524F0"/>
    <w:rsid w:val="00F6444D"/>
    <w:rsid w:val="00F66668"/>
    <w:rsid w:val="00F70794"/>
    <w:rsid w:val="00F71E30"/>
    <w:rsid w:val="00F72104"/>
    <w:rsid w:val="00F72759"/>
    <w:rsid w:val="00F75F1E"/>
    <w:rsid w:val="00F7658E"/>
    <w:rsid w:val="00F845B1"/>
    <w:rsid w:val="00F84D68"/>
    <w:rsid w:val="00F862CF"/>
    <w:rsid w:val="00F879F0"/>
    <w:rsid w:val="00F9120D"/>
    <w:rsid w:val="00F917E1"/>
    <w:rsid w:val="00F93838"/>
    <w:rsid w:val="00F9398F"/>
    <w:rsid w:val="00F94069"/>
    <w:rsid w:val="00F945B2"/>
    <w:rsid w:val="00F97E66"/>
    <w:rsid w:val="00F97F6E"/>
    <w:rsid w:val="00FA07DB"/>
    <w:rsid w:val="00FA1766"/>
    <w:rsid w:val="00FA1A97"/>
    <w:rsid w:val="00FA1E5B"/>
    <w:rsid w:val="00FA26BE"/>
    <w:rsid w:val="00FA41A7"/>
    <w:rsid w:val="00FA47D5"/>
    <w:rsid w:val="00FA4821"/>
    <w:rsid w:val="00FA63E2"/>
    <w:rsid w:val="00FA73BA"/>
    <w:rsid w:val="00FB32C7"/>
    <w:rsid w:val="00FB388F"/>
    <w:rsid w:val="00FB3E99"/>
    <w:rsid w:val="00FB5AAB"/>
    <w:rsid w:val="00FB7BD3"/>
    <w:rsid w:val="00FB7C60"/>
    <w:rsid w:val="00FC0FE1"/>
    <w:rsid w:val="00FC3B37"/>
    <w:rsid w:val="00FC3EDC"/>
    <w:rsid w:val="00FC50EA"/>
    <w:rsid w:val="00FC5516"/>
    <w:rsid w:val="00FD2E6B"/>
    <w:rsid w:val="00FD4DE7"/>
    <w:rsid w:val="00FD6247"/>
    <w:rsid w:val="00FE187E"/>
    <w:rsid w:val="00FE5A1F"/>
    <w:rsid w:val="00FE7069"/>
    <w:rsid w:val="00FE7AA3"/>
    <w:rsid w:val="00FF0D14"/>
    <w:rsid w:val="00FF117B"/>
    <w:rsid w:val="00FF1C62"/>
    <w:rsid w:val="00FF550A"/>
    <w:rsid w:val="00FF55A3"/>
    <w:rsid w:val="00FF5ED1"/>
    <w:rsid w:val="00FF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DAEF5"/>
  <w15:docId w15:val="{6B651060-EB32-46E1-A659-B5A2CBDF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9F121F"/>
    <w:pPr>
      <w:tabs>
        <w:tab w:val="left" w:pos="400"/>
        <w:tab w:val="right" w:leader="dot" w:pos="8921"/>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2EE6"/>
    <w:rPr>
      <w:sz w:val="16"/>
      <w:szCs w:val="16"/>
    </w:rPr>
  </w:style>
  <w:style w:type="paragraph" w:styleId="CommentText">
    <w:name w:val="annotation text"/>
    <w:basedOn w:val="Normal"/>
    <w:link w:val="CommentTextChar"/>
    <w:uiPriority w:val="99"/>
    <w:semiHidden/>
    <w:unhideWhenUsed/>
    <w:rsid w:val="00342EE6"/>
    <w:pPr>
      <w:spacing w:line="240" w:lineRule="auto"/>
    </w:pPr>
  </w:style>
  <w:style w:type="character" w:customStyle="1" w:styleId="CommentTextChar">
    <w:name w:val="Comment Text Char"/>
    <w:basedOn w:val="DefaultParagraphFont"/>
    <w:link w:val="CommentText"/>
    <w:uiPriority w:val="99"/>
    <w:semiHidden/>
    <w:rsid w:val="00342EE6"/>
  </w:style>
  <w:style w:type="paragraph" w:styleId="CommentSubject">
    <w:name w:val="annotation subject"/>
    <w:basedOn w:val="CommentText"/>
    <w:next w:val="CommentText"/>
    <w:link w:val="CommentSubjectChar"/>
    <w:uiPriority w:val="99"/>
    <w:semiHidden/>
    <w:unhideWhenUsed/>
    <w:rsid w:val="00342EE6"/>
    <w:rPr>
      <w:b/>
      <w:bCs/>
    </w:rPr>
  </w:style>
  <w:style w:type="character" w:customStyle="1" w:styleId="CommentSubjectChar">
    <w:name w:val="Comment Subject Char"/>
    <w:basedOn w:val="CommentTextChar"/>
    <w:link w:val="CommentSubject"/>
    <w:uiPriority w:val="99"/>
    <w:semiHidden/>
    <w:rsid w:val="00342EE6"/>
    <w:rPr>
      <w:b/>
      <w:bCs/>
    </w:rPr>
  </w:style>
  <w:style w:type="paragraph" w:styleId="ListParagraph">
    <w:name w:val="List Paragraph"/>
    <w:basedOn w:val="Normal"/>
    <w:uiPriority w:val="34"/>
    <w:qFormat/>
    <w:rsid w:val="00E913A5"/>
    <w:pPr>
      <w:ind w:left="720"/>
      <w:contextualSpacing/>
    </w:pPr>
  </w:style>
  <w:style w:type="table" w:customStyle="1" w:styleId="PlainTable11">
    <w:name w:val="Plain Table 11"/>
    <w:basedOn w:val="TableNormal"/>
    <w:uiPriority w:val="40"/>
    <w:rsid w:val="004A26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44A39"/>
    <w:rPr>
      <w:b/>
      <w:bCs/>
    </w:rPr>
  </w:style>
  <w:style w:type="paragraph" w:styleId="NormalWeb">
    <w:name w:val="Normal (Web)"/>
    <w:basedOn w:val="Normal"/>
    <w:uiPriority w:val="99"/>
    <w:semiHidden/>
    <w:unhideWhenUsed/>
    <w:rsid w:val="00044A3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fontstyle01">
    <w:name w:val="fontstyle01"/>
    <w:basedOn w:val="DefaultParagraphFont"/>
    <w:rsid w:val="00635520"/>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9F3D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3284">
      <w:bodyDiv w:val="1"/>
      <w:marLeft w:val="0"/>
      <w:marRight w:val="0"/>
      <w:marTop w:val="0"/>
      <w:marBottom w:val="0"/>
      <w:divBdr>
        <w:top w:val="none" w:sz="0" w:space="0" w:color="auto"/>
        <w:left w:val="none" w:sz="0" w:space="0" w:color="auto"/>
        <w:bottom w:val="none" w:sz="0" w:space="0" w:color="auto"/>
        <w:right w:val="none" w:sz="0" w:space="0" w:color="auto"/>
      </w:divBdr>
    </w:div>
    <w:div w:id="623578315">
      <w:bodyDiv w:val="1"/>
      <w:marLeft w:val="0"/>
      <w:marRight w:val="0"/>
      <w:marTop w:val="0"/>
      <w:marBottom w:val="0"/>
      <w:divBdr>
        <w:top w:val="none" w:sz="0" w:space="0" w:color="auto"/>
        <w:left w:val="none" w:sz="0" w:space="0" w:color="auto"/>
        <w:bottom w:val="none" w:sz="0" w:space="0" w:color="auto"/>
        <w:right w:val="none" w:sz="0" w:space="0" w:color="auto"/>
      </w:divBdr>
    </w:div>
    <w:div w:id="629550135">
      <w:bodyDiv w:val="1"/>
      <w:marLeft w:val="0"/>
      <w:marRight w:val="0"/>
      <w:marTop w:val="0"/>
      <w:marBottom w:val="0"/>
      <w:divBdr>
        <w:top w:val="none" w:sz="0" w:space="0" w:color="auto"/>
        <w:left w:val="none" w:sz="0" w:space="0" w:color="auto"/>
        <w:bottom w:val="none" w:sz="0" w:space="0" w:color="auto"/>
        <w:right w:val="none" w:sz="0" w:space="0" w:color="auto"/>
      </w:divBdr>
    </w:div>
    <w:div w:id="715469148">
      <w:bodyDiv w:val="1"/>
      <w:marLeft w:val="0"/>
      <w:marRight w:val="0"/>
      <w:marTop w:val="0"/>
      <w:marBottom w:val="0"/>
      <w:divBdr>
        <w:top w:val="none" w:sz="0" w:space="0" w:color="auto"/>
        <w:left w:val="none" w:sz="0" w:space="0" w:color="auto"/>
        <w:bottom w:val="none" w:sz="0" w:space="0" w:color="auto"/>
        <w:right w:val="none" w:sz="0" w:space="0" w:color="auto"/>
      </w:divBdr>
    </w:div>
    <w:div w:id="1062800163">
      <w:bodyDiv w:val="1"/>
      <w:marLeft w:val="0"/>
      <w:marRight w:val="0"/>
      <w:marTop w:val="0"/>
      <w:marBottom w:val="0"/>
      <w:divBdr>
        <w:top w:val="none" w:sz="0" w:space="0" w:color="auto"/>
        <w:left w:val="none" w:sz="0" w:space="0" w:color="auto"/>
        <w:bottom w:val="none" w:sz="0" w:space="0" w:color="auto"/>
        <w:right w:val="none" w:sz="0" w:space="0" w:color="auto"/>
      </w:divBdr>
      <w:divsChild>
        <w:div w:id="531260722">
          <w:marLeft w:val="0"/>
          <w:marRight w:val="0"/>
          <w:marTop w:val="0"/>
          <w:marBottom w:val="0"/>
          <w:divBdr>
            <w:top w:val="none" w:sz="0" w:space="0" w:color="auto"/>
            <w:left w:val="none" w:sz="0" w:space="0" w:color="auto"/>
            <w:bottom w:val="none" w:sz="0" w:space="0" w:color="auto"/>
            <w:right w:val="none" w:sz="0" w:space="0" w:color="auto"/>
          </w:divBdr>
          <w:divsChild>
            <w:div w:id="18922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060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52939942">
      <w:bodyDiv w:val="1"/>
      <w:marLeft w:val="0"/>
      <w:marRight w:val="0"/>
      <w:marTop w:val="0"/>
      <w:marBottom w:val="0"/>
      <w:divBdr>
        <w:top w:val="none" w:sz="0" w:space="0" w:color="auto"/>
        <w:left w:val="none" w:sz="0" w:space="0" w:color="auto"/>
        <w:bottom w:val="none" w:sz="0" w:space="0" w:color="auto"/>
        <w:right w:val="none" w:sz="0" w:space="0" w:color="auto"/>
      </w:divBdr>
    </w:div>
    <w:div w:id="1987927848">
      <w:bodyDiv w:val="1"/>
      <w:marLeft w:val="0"/>
      <w:marRight w:val="0"/>
      <w:marTop w:val="0"/>
      <w:marBottom w:val="0"/>
      <w:divBdr>
        <w:top w:val="none" w:sz="0" w:space="0" w:color="auto"/>
        <w:left w:val="none" w:sz="0" w:space="0" w:color="auto"/>
        <w:bottom w:val="none" w:sz="0" w:space="0" w:color="auto"/>
        <w:right w:val="none" w:sz="0" w:space="0" w:color="auto"/>
      </w:divBdr>
    </w:div>
    <w:div w:id="2060981342">
      <w:bodyDiv w:val="1"/>
      <w:marLeft w:val="0"/>
      <w:marRight w:val="0"/>
      <w:marTop w:val="0"/>
      <w:marBottom w:val="0"/>
      <w:divBdr>
        <w:top w:val="none" w:sz="0" w:space="0" w:color="auto"/>
        <w:left w:val="none" w:sz="0" w:space="0" w:color="auto"/>
        <w:bottom w:val="none" w:sz="0" w:space="0" w:color="auto"/>
        <w:right w:val="none" w:sz="0" w:space="0" w:color="auto"/>
      </w:divBdr>
    </w:div>
    <w:div w:id="21124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GNA\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E34A89E-B804-46F3-87B2-EAD00A0C4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912</TotalTime>
  <Pages>14</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KIỂM THỬ PHẦN MỀM</vt:lpstr>
    </vt:vector>
  </TitlesOfParts>
  <Company/>
  <LinksUpToDate>false</LinksUpToDate>
  <CharactersWithSpaces>11758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PHẦN MỀM</dc:title>
  <dc:subject>&lt;TÊN ĐỒ ÁN&gt;</dc:subject>
  <dc:creator>17C12027 ~ 17C12012</dc:creator>
  <cp:keywords>Mobile Information Systems</cp:keywords>
  <cp:lastModifiedBy>Trường Lê</cp:lastModifiedBy>
  <cp:revision>511</cp:revision>
  <cp:lastPrinted>2019-05-21T15:47:00Z</cp:lastPrinted>
  <dcterms:created xsi:type="dcterms:W3CDTF">2019-05-21T00:46:00Z</dcterms:created>
  <dcterms:modified xsi:type="dcterms:W3CDTF">2019-10-26T16:23:00Z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